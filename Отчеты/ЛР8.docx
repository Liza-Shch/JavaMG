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5ECCC690" w:rsidR="000C2054" w:rsidRPr="00357046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357046" w:rsidRPr="00357046">
        <w:rPr>
          <w:b/>
          <w:sz w:val="44"/>
        </w:rPr>
        <w:t>8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6D902989" w:rsidR="00E0265B" w:rsidRPr="0033411F" w:rsidRDefault="00E0265B" w:rsidP="00331788">
      <w:pPr>
        <w:pStyle w:val="20144"/>
        <w:ind w:firstLine="284"/>
        <w:rPr>
          <w:b/>
          <w:sz w:val="32"/>
        </w:rPr>
      </w:pPr>
      <w:r w:rsidRPr="0033411F">
        <w:rPr>
          <w:b/>
          <w:sz w:val="32"/>
        </w:rPr>
        <w:lastRenderedPageBreak/>
        <w:t>Задание 1</w:t>
      </w:r>
    </w:p>
    <w:p w14:paraId="7B706B0F" w14:textId="1E6C83B7" w:rsidR="00C138B5" w:rsidRDefault="00E0265B" w:rsidP="00C138B5">
      <w:pPr>
        <w:pStyle w:val="NormalWeb"/>
        <w:spacing w:line="360" w:lineRule="auto"/>
        <w:ind w:firstLine="284"/>
        <w:jc w:val="both"/>
        <w:rPr>
          <w:color w:val="000000"/>
          <w:sz w:val="28"/>
          <w:szCs w:val="27"/>
        </w:rPr>
      </w:pPr>
      <w:r w:rsidRPr="00AB79D3">
        <w:rPr>
          <w:b/>
          <w:sz w:val="28"/>
          <w:szCs w:val="28"/>
        </w:rPr>
        <w:t xml:space="preserve">Вариант </w:t>
      </w:r>
      <w:r w:rsidR="007A410E" w:rsidRPr="00A606EF">
        <w:rPr>
          <w:b/>
          <w:sz w:val="28"/>
          <w:szCs w:val="28"/>
        </w:rPr>
        <w:t>2</w:t>
      </w:r>
      <w:proofErr w:type="gramStart"/>
      <w:r w:rsidRPr="0033411F">
        <w:rPr>
          <w:b/>
          <w:szCs w:val="28"/>
        </w:rPr>
        <w:t>:</w:t>
      </w:r>
      <w:r w:rsidR="00AB79D3">
        <w:rPr>
          <w:szCs w:val="28"/>
        </w:rPr>
        <w:t xml:space="preserve"> </w:t>
      </w:r>
      <w:r w:rsidR="00357046" w:rsidRPr="00357046">
        <w:rPr>
          <w:color w:val="000000"/>
          <w:sz w:val="28"/>
          <w:szCs w:val="27"/>
        </w:rPr>
        <w:t>Реализовать</w:t>
      </w:r>
      <w:proofErr w:type="gramEnd"/>
      <w:r w:rsidR="00357046" w:rsidRPr="00357046">
        <w:rPr>
          <w:color w:val="000000"/>
          <w:sz w:val="28"/>
          <w:szCs w:val="27"/>
        </w:rPr>
        <w:t xml:space="preserve">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</w:t>
      </w:r>
      <w:r w:rsidR="00C138B5" w:rsidRPr="00C138B5">
        <w:rPr>
          <w:color w:val="000000"/>
          <w:sz w:val="28"/>
          <w:szCs w:val="27"/>
        </w:rPr>
        <w:t>.</w:t>
      </w:r>
    </w:p>
    <w:p w14:paraId="58452E9F" w14:textId="4DB031B9" w:rsidR="00E0265B" w:rsidRPr="00C138B5" w:rsidRDefault="00E0265B" w:rsidP="00C138B5">
      <w:pPr>
        <w:pStyle w:val="NormalWeb"/>
        <w:spacing w:line="360" w:lineRule="auto"/>
        <w:jc w:val="both"/>
        <w:rPr>
          <w:b/>
          <w:color w:val="000000"/>
          <w:sz w:val="28"/>
          <w:szCs w:val="28"/>
        </w:rPr>
      </w:pPr>
      <w:r w:rsidRPr="00C138B5">
        <w:rPr>
          <w:b/>
          <w:color w:val="000000"/>
          <w:sz w:val="28"/>
          <w:szCs w:val="28"/>
        </w:rPr>
        <w:t>Код программы:</w:t>
      </w:r>
    </w:p>
    <w:p w14:paraId="22E4C8BD" w14:textId="34CC78B4" w:rsidR="00BD6B3C" w:rsidRPr="00357046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  <w:r w:rsidRPr="00CB0F24">
        <w:rPr>
          <w:b/>
          <w:color w:val="000000" w:themeColor="text1"/>
          <w:sz w:val="28"/>
          <w:lang w:eastAsia="ru-RU"/>
        </w:rPr>
        <w:t>Файл</w:t>
      </w:r>
      <w:r w:rsidRPr="00357046">
        <w:rPr>
          <w:b/>
          <w:color w:val="000000" w:themeColor="text1"/>
          <w:sz w:val="28"/>
          <w:lang w:val="en-US" w:eastAsia="ru-RU"/>
        </w:rPr>
        <w:t xml:space="preserve"> </w:t>
      </w:r>
      <w:r>
        <w:rPr>
          <w:b/>
          <w:color w:val="000000" w:themeColor="text1"/>
          <w:sz w:val="28"/>
          <w:lang w:val="en-US" w:eastAsia="ru-RU"/>
        </w:rPr>
        <w:t>M</w:t>
      </w:r>
      <w:r w:rsidR="00C138B5">
        <w:rPr>
          <w:b/>
          <w:color w:val="000000" w:themeColor="text1"/>
          <w:sz w:val="28"/>
          <w:lang w:val="en-US" w:eastAsia="ru-RU"/>
        </w:rPr>
        <w:t>ain</w:t>
      </w:r>
      <w:r w:rsidRPr="00357046">
        <w:rPr>
          <w:b/>
          <w:color w:val="000000" w:themeColor="text1"/>
          <w:sz w:val="28"/>
          <w:lang w:val="en-US" w:eastAsia="ru-RU"/>
        </w:rPr>
        <w:t>.</w:t>
      </w:r>
      <w:r w:rsidRPr="00CB0F24">
        <w:rPr>
          <w:b/>
          <w:color w:val="000000" w:themeColor="text1"/>
          <w:sz w:val="28"/>
          <w:lang w:val="en-US" w:eastAsia="ru-RU"/>
        </w:rPr>
        <w:t>java</w:t>
      </w:r>
    </w:p>
    <w:p w14:paraId="4410175A" w14:textId="77777777" w:rsidR="00BD6B3C" w:rsidRPr="00357046" w:rsidRDefault="00BD6B3C" w:rsidP="00BD6B3C">
      <w:pPr>
        <w:autoSpaceDE w:val="0"/>
        <w:autoSpaceDN w:val="0"/>
        <w:adjustRightInd w:val="0"/>
        <w:rPr>
          <w:b/>
          <w:color w:val="000000" w:themeColor="text1"/>
          <w:sz w:val="28"/>
          <w:lang w:val="en-US" w:eastAsia="ru-RU"/>
        </w:rPr>
      </w:pPr>
    </w:p>
    <w:p w14:paraId="02C5A22D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package Robot;</w:t>
      </w:r>
    </w:p>
    <w:p w14:paraId="72EB3D96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45A687E6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357046">
        <w:rPr>
          <w:rFonts w:ascii="Menlo" w:hAnsi="Menlo" w:cs="Menlo"/>
          <w:color w:val="000000" w:themeColor="text1"/>
          <w:lang w:val="en-US" w:eastAsia="ru-RU"/>
        </w:rPr>
        <w:t>java.util</w:t>
      </w:r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.concurrent.TimeUnit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;</w:t>
      </w:r>
    </w:p>
    <w:p w14:paraId="20B85C65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5BBD605D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public class Main {</w:t>
      </w:r>
    </w:p>
    <w:p w14:paraId="0B26A92E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534F192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  <w:t xml:space="preserve">public static void </w:t>
      </w:r>
      <w:proofErr w:type="gramStart"/>
      <w:r w:rsidRPr="00357046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String[]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) throws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InterruptedException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14:paraId="3B246028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 xml:space="preserve">Object lock = new </w:t>
      </w:r>
      <w:proofErr w:type="gramStart"/>
      <w:r w:rsidRPr="00357046">
        <w:rPr>
          <w:rFonts w:ascii="Menlo" w:hAnsi="Menlo" w:cs="Menlo"/>
          <w:color w:val="000000" w:themeColor="text1"/>
          <w:lang w:val="en-US" w:eastAsia="ru-RU"/>
        </w:rPr>
        <w:t>Object(</w:t>
      </w:r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7D89AA81" w14:textId="2335E288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="00BE799D">
        <w:rPr>
          <w:rFonts w:ascii="Menlo" w:hAnsi="Menlo" w:cs="Menlo"/>
          <w:color w:val="000000" w:themeColor="text1"/>
          <w:lang w:val="en-US" w:eastAsia="ru-RU"/>
        </w:rPr>
        <w:t>count</w:t>
      </w:r>
      <w:r w:rsidR="00BE799D" w:rsidRPr="00357046">
        <w:rPr>
          <w:rFonts w:ascii="Menlo" w:hAnsi="Menlo" w:cs="Menlo"/>
          <w:color w:val="000000" w:themeColor="text1"/>
          <w:lang w:val="en-US" w:eastAsia="ru-RU"/>
        </w:rPr>
        <w:t xml:space="preserve"> </w:t>
      </w:r>
      <w:r w:rsidRPr="00357046">
        <w:rPr>
          <w:rFonts w:ascii="Menlo" w:hAnsi="Menlo" w:cs="Menlo"/>
          <w:color w:val="000000" w:themeColor="text1"/>
          <w:lang w:val="en-US" w:eastAsia="ru-RU"/>
        </w:rPr>
        <w:t>= 5;</w:t>
      </w:r>
      <w:bookmarkStart w:id="0" w:name="_GoBack"/>
      <w:bookmarkEnd w:id="0"/>
    </w:p>
    <w:p w14:paraId="255F1E1C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</w:p>
    <w:p w14:paraId="4D12ECC4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 xml:space="preserve">Runnable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leftStep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= () -&gt; {</w:t>
      </w:r>
    </w:p>
    <w:p w14:paraId="6A11F7D0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synchronized(lock) {</w:t>
      </w:r>
    </w:p>
    <w:p w14:paraId="4E5CD3E2" w14:textId="162D570D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&lt;</w:t>
      </w:r>
      <w:r w:rsidR="00A606EF">
        <w:rPr>
          <w:rFonts w:ascii="Menlo" w:hAnsi="Menlo" w:cs="Menlo"/>
          <w:color w:val="000000" w:themeColor="text1"/>
          <w:lang w:val="en-US" w:eastAsia="ru-RU"/>
        </w:rPr>
        <w:t xml:space="preserve"> count</w:t>
      </w:r>
      <w:r w:rsidRPr="00357046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5A395F7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66103451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57046">
        <w:rPr>
          <w:rFonts w:ascii="Menlo" w:hAnsi="Menlo" w:cs="Menlo"/>
          <w:i/>
          <w:iCs/>
          <w:color w:val="000000" w:themeColor="text1"/>
          <w:lang w:val="en-US" w:eastAsia="ru-RU"/>
        </w:rPr>
        <w:t>TimeUnit</w:t>
      </w:r>
      <w:r w:rsidRPr="00357046">
        <w:rPr>
          <w:rFonts w:ascii="Menlo" w:hAnsi="Menlo" w:cs="Menlo"/>
          <w:color w:val="000000" w:themeColor="text1"/>
          <w:lang w:val="en-US" w:eastAsia="ru-RU"/>
        </w:rPr>
        <w:t>.</w:t>
      </w:r>
      <w:r w:rsidRPr="00357046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SECONDS</w:t>
      </w:r>
      <w:r w:rsidRPr="00357046">
        <w:rPr>
          <w:rFonts w:ascii="Menlo" w:hAnsi="Menlo" w:cs="Menlo"/>
          <w:color w:val="000000" w:themeColor="text1"/>
          <w:lang w:val="en-US" w:eastAsia="ru-RU"/>
        </w:rPr>
        <w:t>.sleep</w:t>
      </w:r>
      <w:proofErr w:type="spellEnd"/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(1);</w:t>
      </w:r>
    </w:p>
    <w:p w14:paraId="16B3EA55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System.</w:t>
      </w:r>
      <w:r w:rsidRPr="00357046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357046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("LEFT");</w:t>
      </w:r>
    </w:p>
    <w:p w14:paraId="0F318FBB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57046">
        <w:rPr>
          <w:rFonts w:ascii="Menlo" w:hAnsi="Menlo" w:cs="Menlo"/>
          <w:color w:val="000000" w:themeColor="text1"/>
          <w:lang w:val="en-US" w:eastAsia="ru-RU"/>
        </w:rPr>
        <w:t>lock.notify</w:t>
      </w:r>
      <w:proofErr w:type="spellEnd"/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7B63AC08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57046">
        <w:rPr>
          <w:rFonts w:ascii="Menlo" w:hAnsi="Menlo" w:cs="Menlo"/>
          <w:color w:val="000000" w:themeColor="text1"/>
          <w:lang w:val="en-US" w:eastAsia="ru-RU"/>
        </w:rPr>
        <w:t>lock.wait</w:t>
      </w:r>
      <w:proofErr w:type="spellEnd"/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39CBAA7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 catch (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InterruptedException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e) {</w:t>
      </w:r>
    </w:p>
    <w:p w14:paraId="55575EF0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System.</w:t>
      </w:r>
      <w:r w:rsidRPr="00357046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357046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("Interrupted");</w:t>
      </w:r>
    </w:p>
    <w:p w14:paraId="13E1F083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5DD4847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CEAAFE2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126A4519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};</w:t>
      </w:r>
    </w:p>
    <w:p w14:paraId="11E99B50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</w:p>
    <w:p w14:paraId="49F80DA0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 xml:space="preserve">Runnable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rightStep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= () -&gt; {</w:t>
      </w:r>
    </w:p>
    <w:p w14:paraId="4C2F8A7E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synchronized(lock) {</w:t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</w:p>
    <w:p w14:paraId="56E0D5AB" w14:textId="4ADCDD94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for (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int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&lt;</w:t>
      </w:r>
      <w:r w:rsidR="00A606EF">
        <w:rPr>
          <w:rFonts w:ascii="Menlo" w:hAnsi="Menlo" w:cs="Menlo"/>
          <w:color w:val="000000" w:themeColor="text1"/>
          <w:lang w:val="en-US" w:eastAsia="ru-RU"/>
        </w:rPr>
        <w:t xml:space="preserve"> count</w:t>
      </w:r>
      <w:r w:rsidRPr="00357046">
        <w:rPr>
          <w:rFonts w:ascii="Menlo" w:hAnsi="Menlo" w:cs="Menlo"/>
          <w:color w:val="000000" w:themeColor="text1"/>
          <w:lang w:val="en-US" w:eastAsia="ru-RU"/>
        </w:rPr>
        <w:t xml:space="preserve">;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++) {</w:t>
      </w:r>
    </w:p>
    <w:p w14:paraId="0A71EF6B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try {</w:t>
      </w:r>
    </w:p>
    <w:p w14:paraId="4FFA9DBB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57046">
        <w:rPr>
          <w:rFonts w:ascii="Menlo" w:hAnsi="Menlo" w:cs="Menlo"/>
          <w:i/>
          <w:iCs/>
          <w:color w:val="000000" w:themeColor="text1"/>
          <w:lang w:val="en-US" w:eastAsia="ru-RU"/>
        </w:rPr>
        <w:t>TimeUnit</w:t>
      </w:r>
      <w:r w:rsidRPr="00357046">
        <w:rPr>
          <w:rFonts w:ascii="Menlo" w:hAnsi="Menlo" w:cs="Menlo"/>
          <w:color w:val="000000" w:themeColor="text1"/>
          <w:lang w:val="en-US" w:eastAsia="ru-RU"/>
        </w:rPr>
        <w:t>.</w:t>
      </w:r>
      <w:r w:rsidRPr="00357046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SECONDS</w:t>
      </w:r>
      <w:r w:rsidRPr="00357046">
        <w:rPr>
          <w:rFonts w:ascii="Menlo" w:hAnsi="Menlo" w:cs="Menlo"/>
          <w:color w:val="000000" w:themeColor="text1"/>
          <w:lang w:val="en-US" w:eastAsia="ru-RU"/>
        </w:rPr>
        <w:t>.sleep</w:t>
      </w:r>
      <w:proofErr w:type="spellEnd"/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(1);</w:t>
      </w:r>
    </w:p>
    <w:p w14:paraId="5C82022C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System.</w:t>
      </w:r>
      <w:r w:rsidRPr="00357046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357046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("RIGHT");</w:t>
      </w:r>
    </w:p>
    <w:p w14:paraId="029A39C4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57046">
        <w:rPr>
          <w:rFonts w:ascii="Menlo" w:hAnsi="Menlo" w:cs="Menlo"/>
          <w:color w:val="000000" w:themeColor="text1"/>
          <w:lang w:val="en-US" w:eastAsia="ru-RU"/>
        </w:rPr>
        <w:t>lock.notify</w:t>
      </w:r>
      <w:proofErr w:type="spellEnd"/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71A6B744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proofErr w:type="gramStart"/>
      <w:r w:rsidRPr="00357046">
        <w:rPr>
          <w:rFonts w:ascii="Menlo" w:hAnsi="Menlo" w:cs="Menlo"/>
          <w:color w:val="000000" w:themeColor="text1"/>
          <w:lang w:val="en-US" w:eastAsia="ru-RU"/>
        </w:rPr>
        <w:t>lock.wait</w:t>
      </w:r>
      <w:proofErr w:type="spellEnd"/>
      <w:proofErr w:type="gram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23D1AC36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 catch (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InterruptedException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e) {</w:t>
      </w:r>
    </w:p>
    <w:p w14:paraId="3DC84B70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System.</w:t>
      </w:r>
      <w:r w:rsidRPr="00357046">
        <w:rPr>
          <w:rFonts w:ascii="Menlo" w:hAnsi="Menlo" w:cs="Menlo"/>
          <w:b/>
          <w:bCs/>
          <w:i/>
          <w:iCs/>
          <w:color w:val="000000" w:themeColor="text1"/>
          <w:lang w:val="en-US" w:eastAsia="ru-RU"/>
        </w:rPr>
        <w:t>out</w:t>
      </w:r>
      <w:r w:rsidRPr="00357046">
        <w:rPr>
          <w:rFonts w:ascii="Menlo" w:hAnsi="Menlo" w:cs="Menlo"/>
          <w:color w:val="000000" w:themeColor="text1"/>
          <w:lang w:val="en-US" w:eastAsia="ru-RU"/>
        </w:rPr>
        <w:t>.println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("Interrupted");</w:t>
      </w:r>
    </w:p>
    <w:p w14:paraId="4802EDE4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336D1461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AB38AD3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lastRenderedPageBreak/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</w:p>
    <w:p w14:paraId="54E1CCB1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75768EDE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>};</w:t>
      </w:r>
    </w:p>
    <w:p w14:paraId="6053E26B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</w:p>
    <w:p w14:paraId="0D2201CF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 xml:space="preserve">Thread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leftThread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= new Thread(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leftStep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6CAC1AFE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  <w:t xml:space="preserve">Thread 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rightThread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 xml:space="preserve"> = new Thread(</w:t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rightStep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);</w:t>
      </w:r>
    </w:p>
    <w:p w14:paraId="2194765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</w:p>
    <w:p w14:paraId="578CA904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leftThread.start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4A3CEE3F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rightThread.start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1E8CC10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leftThread.join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18D5F0BA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r w:rsidRPr="00357046">
        <w:rPr>
          <w:rFonts w:ascii="Menlo" w:hAnsi="Menlo" w:cs="Menlo"/>
          <w:color w:val="000000" w:themeColor="text1"/>
          <w:lang w:val="en-US" w:eastAsia="ru-RU"/>
        </w:rPr>
        <w:tab/>
      </w:r>
      <w:proofErr w:type="spellStart"/>
      <w:r w:rsidRPr="00357046">
        <w:rPr>
          <w:rFonts w:ascii="Menlo" w:hAnsi="Menlo" w:cs="Menlo"/>
          <w:color w:val="000000" w:themeColor="text1"/>
          <w:lang w:val="en-US" w:eastAsia="ru-RU"/>
        </w:rPr>
        <w:t>rightThread.join</w:t>
      </w:r>
      <w:proofErr w:type="spellEnd"/>
      <w:r w:rsidRPr="00357046">
        <w:rPr>
          <w:rFonts w:ascii="Menlo" w:hAnsi="Menlo" w:cs="Menlo"/>
          <w:color w:val="000000" w:themeColor="text1"/>
          <w:lang w:val="en-US" w:eastAsia="ru-RU"/>
        </w:rPr>
        <w:t>();</w:t>
      </w:r>
    </w:p>
    <w:p w14:paraId="6280D879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ab/>
        <w:t>}</w:t>
      </w:r>
    </w:p>
    <w:p w14:paraId="03FD900C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18BDA0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}</w:t>
      </w:r>
    </w:p>
    <w:p w14:paraId="66698389" w14:textId="4A38DEBC" w:rsidR="00C138B5" w:rsidRPr="00C138B5" w:rsidRDefault="00C138B5" w:rsidP="00C138B5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331199D5" w14:textId="77777777" w:rsidR="00BD6B3C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B9FD4B" w14:textId="77777777" w:rsidR="00BD6B3C" w:rsidRPr="00357046" w:rsidRDefault="00BD6B3C" w:rsidP="00BD6B3C">
      <w:pPr>
        <w:pStyle w:val="20144"/>
        <w:ind w:firstLine="0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Вывод</w:t>
      </w:r>
      <w:r w:rsidRPr="00357046">
        <w:rPr>
          <w:b/>
          <w:color w:val="000000"/>
          <w:szCs w:val="28"/>
          <w:lang w:val="en-US"/>
        </w:rPr>
        <w:t xml:space="preserve"> </w:t>
      </w:r>
      <w:r>
        <w:rPr>
          <w:b/>
          <w:color w:val="000000"/>
          <w:szCs w:val="28"/>
        </w:rPr>
        <w:t>программы</w:t>
      </w:r>
    </w:p>
    <w:p w14:paraId="1EA080CD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LEFT</w:t>
      </w:r>
    </w:p>
    <w:p w14:paraId="0E79E7FB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RIGHT</w:t>
      </w:r>
    </w:p>
    <w:p w14:paraId="75C541CD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LEFT</w:t>
      </w:r>
    </w:p>
    <w:p w14:paraId="2B7A497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RIGHT</w:t>
      </w:r>
    </w:p>
    <w:p w14:paraId="0D61149A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LEFT</w:t>
      </w:r>
    </w:p>
    <w:p w14:paraId="60601E87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RIGHT</w:t>
      </w:r>
    </w:p>
    <w:p w14:paraId="627FFEED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LEFT</w:t>
      </w:r>
    </w:p>
    <w:p w14:paraId="6363BACA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RIGHT</w:t>
      </w:r>
    </w:p>
    <w:p w14:paraId="0401B86B" w14:textId="77777777" w:rsidR="00357046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LEFT</w:t>
      </w:r>
    </w:p>
    <w:p w14:paraId="35F2138D" w14:textId="510C9CF6" w:rsidR="00BD6B3C" w:rsidRPr="00357046" w:rsidRDefault="00357046" w:rsidP="00357046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357046">
        <w:rPr>
          <w:rFonts w:ascii="Menlo" w:hAnsi="Menlo" w:cs="Menlo"/>
          <w:color w:val="000000" w:themeColor="text1"/>
          <w:lang w:val="en-US" w:eastAsia="ru-RU"/>
        </w:rPr>
        <w:t>RIGHT</w:t>
      </w:r>
      <w:r w:rsidR="00BD6B3C" w:rsidRPr="00357046">
        <w:rPr>
          <w:rFonts w:ascii="Menlo" w:hAnsi="Menlo" w:cs="Menlo"/>
          <w:color w:val="000000" w:themeColor="text1"/>
          <w:lang w:val="en-US" w:eastAsia="ru-RU"/>
        </w:rPr>
        <w:tab/>
      </w:r>
    </w:p>
    <w:p w14:paraId="37434D2E" w14:textId="77777777" w:rsidR="00357046" w:rsidRDefault="00357046" w:rsidP="00C138B5">
      <w:pPr>
        <w:pStyle w:val="20144"/>
        <w:ind w:firstLine="0"/>
        <w:jc w:val="left"/>
        <w:rPr>
          <w:b/>
          <w:sz w:val="32"/>
        </w:rPr>
      </w:pPr>
    </w:p>
    <w:p w14:paraId="25C10448" w14:textId="6BEE7D21" w:rsidR="009C7502" w:rsidRDefault="009C7502" w:rsidP="00C138B5">
      <w:pPr>
        <w:pStyle w:val="20144"/>
        <w:ind w:firstLine="0"/>
        <w:jc w:val="left"/>
      </w:pPr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82DBC">
        <w:t>ы</w:t>
      </w:r>
      <w:r w:rsidR="00965AD5">
        <w:t xml:space="preserve"> работа</w:t>
      </w:r>
      <w:r w:rsidR="00D82DBC">
        <w:t>ю</w:t>
      </w:r>
      <w:r w:rsidR="00965AD5">
        <w:t>т корректно.</w:t>
      </w:r>
    </w:p>
    <w:p w14:paraId="273DA49A" w14:textId="77777777" w:rsidR="009C7502" w:rsidRPr="00965AD5" w:rsidRDefault="009C7502" w:rsidP="009C7502">
      <w:pPr>
        <w:pStyle w:val="20144"/>
        <w:spacing w:after="240"/>
        <w:jc w:val="left"/>
      </w:pPr>
    </w:p>
    <w:p w14:paraId="13F61EA1" w14:textId="77777777" w:rsidR="00C37B1A" w:rsidRPr="009C7502" w:rsidRDefault="00C37B1A" w:rsidP="009C7502">
      <w:pPr>
        <w:pStyle w:val="20144"/>
        <w:spacing w:after="240"/>
      </w:pPr>
    </w:p>
    <w:sectPr w:rsidR="00C37B1A" w:rsidRPr="009C7502" w:rsidSect="00CB0F24">
      <w:footerReference w:type="even" r:id="rId9"/>
      <w:footerReference w:type="default" r:id="rId10"/>
      <w:headerReference w:type="first" r:id="rId11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DE03B" w14:textId="77777777" w:rsidR="007013CF" w:rsidRDefault="007013CF">
      <w:r>
        <w:separator/>
      </w:r>
    </w:p>
  </w:endnote>
  <w:endnote w:type="continuationSeparator" w:id="0">
    <w:p w14:paraId="2CF0876D" w14:textId="77777777" w:rsidR="007013CF" w:rsidRDefault="0070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D45AF7" w:rsidRDefault="00D45AF7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 w:rsidR="00965AD5"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EC95D" w14:textId="77777777" w:rsidR="007013CF" w:rsidRDefault="007013CF">
      <w:r>
        <w:separator/>
      </w:r>
    </w:p>
  </w:footnote>
  <w:footnote w:type="continuationSeparator" w:id="0">
    <w:p w14:paraId="7F34E1F0" w14:textId="77777777" w:rsidR="007013CF" w:rsidRDefault="0070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391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788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57046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13CF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10E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1453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6EF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E799D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38B5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775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D82DBC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41500-E3A5-2144-A1BA-C161D823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8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10</cp:revision>
  <cp:lastPrinted>2019-12-25T09:19:00Z</cp:lastPrinted>
  <dcterms:created xsi:type="dcterms:W3CDTF">2020-05-31T13:31:00Z</dcterms:created>
  <dcterms:modified xsi:type="dcterms:W3CDTF">2020-05-31T19:47:00Z</dcterms:modified>
</cp:coreProperties>
</file>