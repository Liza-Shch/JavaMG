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0507B792" w14:textId="7CCBBE0C" w:rsidR="000C2054" w:rsidRDefault="000C2054" w:rsidP="000C2054">
      <w:pPr>
        <w:rPr>
          <w:b/>
        </w:rPr>
      </w:pPr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2F46D81C" w14:textId="77777777" w:rsidR="00CB0F24" w:rsidRPr="000C2054" w:rsidRDefault="00CB0F24" w:rsidP="000C2054"/>
    <w:p w14:paraId="141A1D01" w14:textId="4BDD667D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07B1ABB8" w14:textId="77777777" w:rsidR="00CB0F24" w:rsidRDefault="00CB0F24" w:rsidP="000C2054">
      <w:pPr>
        <w:rPr>
          <w:b/>
          <w:iCs/>
        </w:rPr>
      </w:pP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25182BC0" w:rsidR="000C2054" w:rsidRPr="00F22B7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BD6B3C">
        <w:rPr>
          <w:b/>
          <w:sz w:val="44"/>
        </w:rPr>
        <w:t xml:space="preserve">№ </w:t>
      </w:r>
      <w:r w:rsidR="00F22B74" w:rsidRPr="00F22B74">
        <w:rPr>
          <w:b/>
          <w:sz w:val="44"/>
        </w:rPr>
        <w:t>5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58803789" w:rsidR="000C2054" w:rsidRDefault="000C2054" w:rsidP="000C2054"/>
    <w:p w14:paraId="49DF5BEF" w14:textId="77777777" w:rsidR="00CB0F24" w:rsidRDefault="00CB0F2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4BB9181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B0F24">
        <w:rPr>
          <w:b/>
        </w:rPr>
        <w:t>Е. А. Щербакова</w:t>
      </w:r>
    </w:p>
    <w:p w14:paraId="40A885FB" w14:textId="22EDC5AD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Pr="000C2054">
        <w:rPr>
          <w:sz w:val="18"/>
          <w:szCs w:val="18"/>
        </w:rPr>
        <w:t xml:space="preserve">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20207FB0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CB0F24">
        <w:rPr>
          <w:b/>
        </w:rPr>
        <w:t xml:space="preserve">П. В. </w:t>
      </w:r>
      <w:r w:rsidR="005413B8">
        <w:rPr>
          <w:b/>
        </w:rPr>
        <w:t>Степанов</w:t>
      </w:r>
    </w:p>
    <w:p w14:paraId="0BC39627" w14:textId="3EB00339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C0429D2" w14:textId="77777777" w:rsidR="00E0265B" w:rsidRPr="0033411F" w:rsidRDefault="00E0265B" w:rsidP="00E0265B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120C9F3E" w14:textId="770C4DA1" w:rsidR="00F22B74" w:rsidRPr="00F22B74" w:rsidRDefault="00F22B74" w:rsidP="00F22B74">
      <w:pPr>
        <w:spacing w:line="360" w:lineRule="auto"/>
        <w:ind w:firstLine="284"/>
        <w:jc w:val="both"/>
        <w:rPr>
          <w:sz w:val="28"/>
          <w:lang w:eastAsia="en-US"/>
        </w:rPr>
      </w:pPr>
      <w:r w:rsidRPr="00F22B74">
        <w:rPr>
          <w:color w:val="000000"/>
          <w:sz w:val="28"/>
          <w:szCs w:val="27"/>
        </w:rPr>
        <w:t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58452E9F" w14:textId="0945D78E" w:rsidR="00E0265B" w:rsidRPr="00F22B74" w:rsidRDefault="00F22B74" w:rsidP="00F22B74">
      <w:pPr>
        <w:pStyle w:val="NormalWeb"/>
        <w:spacing w:line="360" w:lineRule="auto"/>
        <w:ind w:firstLine="284"/>
        <w:jc w:val="both"/>
        <w:rPr>
          <w:b/>
          <w:color w:val="000000"/>
          <w:szCs w:val="28"/>
        </w:rPr>
      </w:pPr>
      <w:r w:rsidRPr="00A82829">
        <w:rPr>
          <w:b/>
          <w:color w:val="000000"/>
          <w:sz w:val="28"/>
          <w:szCs w:val="28"/>
        </w:rPr>
        <w:t xml:space="preserve"> </w:t>
      </w:r>
      <w:r w:rsidR="00E0265B" w:rsidRPr="00A82829">
        <w:rPr>
          <w:b/>
          <w:color w:val="000000"/>
          <w:sz w:val="28"/>
          <w:szCs w:val="28"/>
        </w:rPr>
        <w:t>Код программы</w:t>
      </w:r>
    </w:p>
    <w:p w14:paraId="22E4C8BD" w14:textId="0043E59D" w:rsidR="00BD6B3C" w:rsidRPr="00F22B74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A82829">
        <w:rPr>
          <w:b/>
          <w:color w:val="000000" w:themeColor="text1"/>
          <w:sz w:val="28"/>
          <w:lang w:eastAsia="ru-RU"/>
        </w:rPr>
        <w:t xml:space="preserve"> </w:t>
      </w:r>
      <w:r w:rsidR="00F27311">
        <w:rPr>
          <w:b/>
          <w:color w:val="000000" w:themeColor="text1"/>
          <w:sz w:val="28"/>
          <w:lang w:val="en-US" w:eastAsia="ru-RU"/>
        </w:rPr>
        <w:t>Exhibition</w:t>
      </w:r>
      <w:r w:rsidRPr="00A82829">
        <w:rPr>
          <w:b/>
          <w:color w:val="000000" w:themeColor="text1"/>
          <w:sz w:val="28"/>
          <w:lang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7CC5ED9" w14:textId="77777777" w:rsidR="00F27311" w:rsidRPr="00F22B74" w:rsidRDefault="00F27311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</w:p>
    <w:p w14:paraId="62C1EDF2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package Exhibition;</w:t>
      </w:r>
    </w:p>
    <w:p w14:paraId="44D237E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FB679D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.ArrayList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66D3BC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.Date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79AC869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80747CD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public class Exhibition {</w:t>
      </w:r>
    </w:p>
    <w:p w14:paraId="6A5A4D46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class Author {</w:t>
      </w:r>
    </w:p>
    <w:p w14:paraId="25537369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public String name;</w:t>
      </w:r>
    </w:p>
    <w:p w14:paraId="0D7F5C16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public String surname;</w:t>
      </w:r>
    </w:p>
    <w:p w14:paraId="69FC82C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1731A40C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Author(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String name, String surname) {</w:t>
      </w:r>
    </w:p>
    <w:p w14:paraId="666F2A16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try {</w:t>
      </w:r>
    </w:p>
    <w:p w14:paraId="51AE840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this.name = name;</w:t>
      </w:r>
    </w:p>
    <w:p w14:paraId="2F0AF76D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this.surname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surname;</w:t>
      </w:r>
    </w:p>
    <w:p w14:paraId="52C2DB00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 catch (Exception e) {</w:t>
      </w:r>
    </w:p>
    <w:p w14:paraId="1858770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e.getMessage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14DA1956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E0AC60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E5B761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5CF67F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20D44D5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class Painting {</w:t>
      </w:r>
    </w:p>
    <w:p w14:paraId="0BA8D270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width;</w:t>
      </w:r>
    </w:p>
    <w:p w14:paraId="669DCA82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height;</w:t>
      </w:r>
    </w:p>
    <w:p w14:paraId="4E6EC36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Author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author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0A4C2383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25FB162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Painting(</w:t>
      </w:r>
      <w:proofErr w:type="spellStart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width,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height, Author author) {</w:t>
      </w:r>
    </w:p>
    <w:p w14:paraId="2C8EC864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try {</w:t>
      </w:r>
    </w:p>
    <w:p w14:paraId="7CAA6A7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this.width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width;</w:t>
      </w:r>
    </w:p>
    <w:p w14:paraId="30C30B4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this.height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height;</w:t>
      </w:r>
    </w:p>
    <w:p w14:paraId="45959277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this.author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author;</w:t>
      </w:r>
    </w:p>
    <w:p w14:paraId="1620C4FC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}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catch(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Exception e) {</w:t>
      </w:r>
    </w:p>
    <w:p w14:paraId="0231C4A7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e.getMessage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4A51EA9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3A2B932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54A77F1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8C28917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A121000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41FC7EE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Date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date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0E9D58E2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&lt;Painting&gt; paintings = new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&lt;Painting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&gt;(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45679E5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3332009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Exhibition(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Date date) {</w:t>
      </w:r>
    </w:p>
    <w:p w14:paraId="204E69CB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try {</w:t>
      </w:r>
    </w:p>
    <w:p w14:paraId="7B3D53A7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this.date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date;</w:t>
      </w:r>
    </w:p>
    <w:p w14:paraId="7ABF35BC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}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catch(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Exception e) {</w:t>
      </w:r>
    </w:p>
    <w:p w14:paraId="147D681B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e.getMessage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2A0FA28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4DC1E1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B7C3A63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67D8F1D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addPainting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Painting painting) {</w:t>
      </w:r>
    </w:p>
    <w:p w14:paraId="08C25A9D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try {</w:t>
      </w:r>
    </w:p>
    <w:p w14:paraId="231AF18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this.paintings.add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(painting);</w:t>
      </w:r>
    </w:p>
    <w:p w14:paraId="5BB0C69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 catch (Exception e) {</w:t>
      </w:r>
    </w:p>
    <w:p w14:paraId="27BFAD6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e.getMessage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7F6C2FB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470785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19C6A12B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9F5D499" w14:textId="484BF6A7" w:rsidR="00F27311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}</w:t>
      </w:r>
    </w:p>
    <w:p w14:paraId="254239B7" w14:textId="77777777" w:rsidR="00F22B74" w:rsidRPr="00F27311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B576190" w14:textId="733110D8" w:rsidR="00BD6B3C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Main</w:t>
      </w:r>
      <w:r w:rsidRPr="00CB0F24">
        <w:rPr>
          <w:b/>
          <w:color w:val="000000" w:themeColor="text1"/>
          <w:sz w:val="28"/>
          <w:lang w:val="en-US" w:eastAsia="ru-RU"/>
        </w:rPr>
        <w:t>.java</w:t>
      </w:r>
    </w:p>
    <w:p w14:paraId="379CF45D" w14:textId="0246999F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2A20B6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package Exhibition;</w:t>
      </w:r>
    </w:p>
    <w:p w14:paraId="6D9B337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6127B60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.Date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3E140A96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.InputMismatchException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1E6E7F2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.Scanner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325D0562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5A44B9B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Exhibition.Exhibition.Author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AF54C53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Exhibition.Exhibition.Painting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F7E163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3283FBD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0A21E8C4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1EB560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C505EE7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Scanner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scanner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Scanner(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System.in);</w:t>
      </w:r>
    </w:p>
    <w:p w14:paraId="4255904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678C846D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width = 0;</w:t>
      </w:r>
    </w:p>
    <w:p w14:paraId="14C12FE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height = 0;</w:t>
      </w:r>
    </w:p>
    <w:p w14:paraId="52567BE4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5ADBB9A9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try {</w:t>
      </w:r>
    </w:p>
    <w:p w14:paraId="3A6E6E73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width =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scanner.nextInt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398FF464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}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catch(</w:t>
      </w:r>
      <w:proofErr w:type="spellStart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InputMismatchException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e) {</w:t>
      </w:r>
    </w:p>
    <w:p w14:paraId="629F6629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("Width must be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181F17D3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BE1C6D3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1F95904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try {</w:t>
      </w:r>
    </w:p>
    <w:p w14:paraId="47CDB95B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height =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scanner.nextInt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3A4CBAAA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}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catch(</w:t>
      </w:r>
      <w:proofErr w:type="spellStart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InputMismatchException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e) {</w:t>
      </w:r>
    </w:p>
    <w:p w14:paraId="2CA1E719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("Height must be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5A2B6DAB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F1B0CD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5BC783A4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try {</w:t>
      </w:r>
    </w:p>
    <w:p w14:paraId="101222F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Exhibition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exhibition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Exhibition(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new Date());</w:t>
      </w:r>
    </w:p>
    <w:p w14:paraId="22D519C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Author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author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exhibition.new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Author(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"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Иван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", "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Иванов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644AC746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Painting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painting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exhibition.new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Painting(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width, height, author);</w:t>
      </w:r>
    </w:p>
    <w:p w14:paraId="23CBBC6C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exhibition.addPainting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(painting);</w:t>
      </w:r>
    </w:p>
    <w:p w14:paraId="5A08359A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}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catch(</w:t>
      </w:r>
      <w:proofErr w:type="spellStart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InputMismatchException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e) {</w:t>
      </w:r>
    </w:p>
    <w:p w14:paraId="07FD41E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e.getMessage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19D5A5B7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 catch (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OutOfMemoryError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e) {</w:t>
      </w:r>
    </w:p>
    <w:p w14:paraId="344327C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e.getMessage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0F5B113C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3B0E6E4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496863B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31199D5" w14:textId="3DA85143" w:rsidR="00BD6B3C" w:rsidRPr="00F27311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}</w:t>
      </w:r>
    </w:p>
    <w:p w14:paraId="18228D49" w14:textId="06148465" w:rsidR="00E0265B" w:rsidRPr="0033411F" w:rsidRDefault="00E0265B" w:rsidP="00E0265B">
      <w:pPr>
        <w:pStyle w:val="20144"/>
        <w:rPr>
          <w:b/>
          <w:sz w:val="32"/>
        </w:rPr>
      </w:pPr>
      <w:r>
        <w:rPr>
          <w:b/>
          <w:sz w:val="32"/>
        </w:rPr>
        <w:t xml:space="preserve">Задание </w:t>
      </w:r>
      <w:r w:rsidR="00CB0F24">
        <w:rPr>
          <w:b/>
          <w:sz w:val="32"/>
        </w:rPr>
        <w:t>2</w:t>
      </w:r>
    </w:p>
    <w:p w14:paraId="48E13388" w14:textId="526B00AD" w:rsidR="005165BA" w:rsidRPr="00F22B74" w:rsidRDefault="00F22B74" w:rsidP="00F22B74">
      <w:pPr>
        <w:spacing w:line="360" w:lineRule="auto"/>
        <w:jc w:val="both"/>
        <w:rPr>
          <w:rFonts w:eastAsia="Times New Roman"/>
          <w:sz w:val="28"/>
          <w:lang w:eastAsia="en-US"/>
        </w:rPr>
      </w:pPr>
      <w:r w:rsidRPr="00F22B74">
        <w:rPr>
          <w:rFonts w:eastAsia="Times New Roman"/>
          <w:color w:val="000000"/>
          <w:sz w:val="28"/>
          <w:szCs w:val="27"/>
          <w:lang w:eastAsia="en-US"/>
        </w:rPr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14:paraId="4A00C6FA" w14:textId="14376C13" w:rsidR="006C5BAD" w:rsidRPr="00C20C7B" w:rsidRDefault="00E0265B" w:rsidP="005165BA">
      <w:pPr>
        <w:pStyle w:val="20144"/>
        <w:ind w:firstLine="0"/>
        <w:rPr>
          <w:b/>
          <w:color w:val="000000"/>
          <w:szCs w:val="28"/>
          <w:lang w:val="en-US"/>
        </w:rPr>
      </w:pPr>
      <w:r w:rsidRPr="0033411F">
        <w:rPr>
          <w:b/>
          <w:color w:val="000000"/>
          <w:szCs w:val="28"/>
        </w:rPr>
        <w:t>Код</w:t>
      </w:r>
      <w:r w:rsidRPr="00F22B74">
        <w:rPr>
          <w:b/>
          <w:color w:val="000000"/>
          <w:szCs w:val="28"/>
          <w:lang w:val="en-US"/>
        </w:rPr>
        <w:t xml:space="preserve"> </w:t>
      </w:r>
      <w:r w:rsidRPr="0033411F">
        <w:rPr>
          <w:b/>
          <w:color w:val="000000"/>
          <w:szCs w:val="28"/>
        </w:rPr>
        <w:t>программы</w:t>
      </w:r>
      <w:r w:rsidRPr="00F22B74">
        <w:rPr>
          <w:b/>
          <w:color w:val="000000"/>
          <w:szCs w:val="28"/>
          <w:lang w:val="en-US"/>
        </w:rPr>
        <w:t>:</w:t>
      </w:r>
    </w:p>
    <w:p w14:paraId="53911F12" w14:textId="0C508E91" w:rsidR="00CB0F24" w:rsidRPr="00F22B74" w:rsidRDefault="00CB0F24" w:rsidP="00CB0F24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F22B74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Main</w:t>
      </w:r>
      <w:r w:rsidRPr="00F22B74">
        <w:rPr>
          <w:b/>
          <w:color w:val="000000" w:themeColor="text1"/>
          <w:sz w:val="28"/>
          <w:lang w:val="en-US"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D2ED201" w14:textId="77777777" w:rsidR="00CB0F24" w:rsidRPr="00F22B74" w:rsidRDefault="00CB0F24" w:rsidP="00CB0F24">
      <w:pPr>
        <w:autoSpaceDE w:val="0"/>
        <w:autoSpaceDN w:val="0"/>
        <w:adjustRightInd w:val="0"/>
        <w:rPr>
          <w:color w:val="000000" w:themeColor="text1"/>
          <w:sz w:val="28"/>
          <w:lang w:val="en-US" w:eastAsia="ru-RU"/>
        </w:rPr>
      </w:pPr>
    </w:p>
    <w:p w14:paraId="68A2370B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package Worker;</w:t>
      </w:r>
    </w:p>
    <w:p w14:paraId="32267D29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99C5169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4CEBCF82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D848812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3064C5D9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try {</w:t>
      </w:r>
    </w:p>
    <w:p w14:paraId="2506EF39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Leed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leed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Leed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"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Иван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", "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Иванов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16142BE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Engineer worker = new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Engineer(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"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Петр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", "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Петров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1EE63B94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018868B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leed.work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692721E7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worker.work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1D4C95C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leed.letGo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(worker);</w:t>
      </w:r>
    </w:p>
    <w:p w14:paraId="1E1BBA9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}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catch(</w:t>
      </w:r>
      <w:proofErr w:type="spellStart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OutOfMemoryError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e) {</w:t>
      </w:r>
    </w:p>
    <w:p w14:paraId="28D1A93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System.</w:t>
      </w:r>
      <w:r w:rsidRPr="00F22B7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F22B74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e.getMessage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0E548616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} catch (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NullPointerException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e){</w:t>
      </w:r>
      <w:proofErr w:type="gramEnd"/>
    </w:p>
    <w:p w14:paraId="5BA89FD4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System.</w:t>
      </w:r>
      <w:r w:rsidRPr="00F22B7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F22B74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e.getMessage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6F087DCD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14:paraId="33CF0FF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9A55A1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77EF86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D0B8604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BC60A67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9CA579E" w14:textId="77777777" w:rsidR="00F22B74" w:rsidRDefault="00CB0F24" w:rsidP="00C20C7B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>
        <w:rPr>
          <w:b/>
          <w:color w:val="000000" w:themeColor="text1"/>
          <w:sz w:val="28"/>
          <w:lang w:eastAsia="ru-RU"/>
        </w:rPr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 w:rsidR="00C20C7B">
        <w:rPr>
          <w:b/>
          <w:color w:val="000000" w:themeColor="text1"/>
          <w:sz w:val="28"/>
          <w:lang w:val="en-US" w:eastAsia="ru-RU"/>
        </w:rPr>
        <w:t>Leed</w:t>
      </w:r>
      <w:r w:rsidRPr="00CB0F24">
        <w:rPr>
          <w:b/>
          <w:color w:val="000000" w:themeColor="text1"/>
          <w:sz w:val="28"/>
          <w:lang w:val="en-US" w:eastAsia="ru-RU"/>
        </w:rPr>
        <w:t>.</w:t>
      </w:r>
      <w:r>
        <w:rPr>
          <w:b/>
          <w:color w:val="000000" w:themeColor="text1"/>
          <w:sz w:val="28"/>
          <w:lang w:val="en-US" w:eastAsia="ru-RU"/>
        </w:rPr>
        <w:t>java</w:t>
      </w:r>
    </w:p>
    <w:p w14:paraId="60E96A51" w14:textId="6E212D0E" w:rsidR="00C20C7B" w:rsidRPr="00C20C7B" w:rsidRDefault="00CB0F24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b/>
          <w:color w:val="000000" w:themeColor="text1"/>
          <w:sz w:val="28"/>
          <w:lang w:val="en-US" w:eastAsia="ru-RU"/>
        </w:rPr>
        <w:lastRenderedPageBreak/>
        <w:br/>
      </w:r>
      <w:r w:rsidR="00C20C7B" w:rsidRPr="00C20C7B">
        <w:rPr>
          <w:rFonts w:ascii="Menlo" w:hAnsi="Menlo" w:cs="Menlo"/>
          <w:color w:val="000000" w:themeColor="text1"/>
          <w:lang w:val="en-US" w:eastAsia="ru-RU"/>
        </w:rPr>
        <w:t>package Worker;</w:t>
      </w:r>
    </w:p>
    <w:p w14:paraId="75A07FDC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9562458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 xml:space="preserve">public class 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Leed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extends Engineer {</w:t>
      </w:r>
    </w:p>
    <w:p w14:paraId="68BCFC8A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531194B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Leed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String name, String company) {</w:t>
      </w:r>
    </w:p>
    <w:p w14:paraId="37A41FF3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super(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name, company);</w:t>
      </w:r>
    </w:p>
    <w:p w14:paraId="2E6A6E9E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42265DC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</w:p>
    <w:p w14:paraId="76AA872E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letGo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Engineer worker) {</w:t>
      </w:r>
    </w:p>
    <w:p w14:paraId="0710DCE3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worker.goToWeekend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2CF6969B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AFC7D3F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06DBA3C" w14:textId="135D9190" w:rsidR="00CB0F24" w:rsidRPr="00F22B74" w:rsidRDefault="00CB0F24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7A5F338" w14:textId="280BB422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>
        <w:rPr>
          <w:b/>
          <w:color w:val="000000" w:themeColor="text1"/>
          <w:sz w:val="28"/>
          <w:lang w:eastAsia="ru-RU"/>
        </w:rPr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Engineer</w:t>
      </w:r>
      <w:r w:rsidRPr="00CB0F24">
        <w:rPr>
          <w:b/>
          <w:color w:val="000000" w:themeColor="text1"/>
          <w:sz w:val="28"/>
          <w:lang w:val="en-US" w:eastAsia="ru-RU"/>
        </w:rPr>
        <w:t>.</w:t>
      </w:r>
      <w:r>
        <w:rPr>
          <w:b/>
          <w:color w:val="000000" w:themeColor="text1"/>
          <w:sz w:val="28"/>
          <w:lang w:val="en-US" w:eastAsia="ru-RU"/>
        </w:rPr>
        <w:t>java</w:t>
      </w:r>
    </w:p>
    <w:p w14:paraId="77D672CB" w14:textId="633D3EC7" w:rsidR="00C20C7B" w:rsidRDefault="00CB0F24" w:rsidP="00CB0F24">
      <w:pPr>
        <w:autoSpaceDE w:val="0"/>
        <w:autoSpaceDN w:val="0"/>
        <w:adjustRightInd w:val="0"/>
        <w:rPr>
          <w:rFonts w:ascii="Menlo" w:hAnsi="Menlo" w:cs="Menlo"/>
          <w:color w:val="F9FAF4"/>
          <w:lang w:val="en-US" w:eastAsia="ru-RU"/>
        </w:rPr>
      </w:pPr>
      <w:r w:rsidRPr="00CB0F24">
        <w:rPr>
          <w:rFonts w:ascii="Menlo" w:hAnsi="Menlo" w:cs="Menlo"/>
          <w:color w:val="F9FAF4"/>
          <w:lang w:val="en-US" w:eastAsia="ru-RU"/>
        </w:rPr>
        <w:t xml:space="preserve"> }</w:t>
      </w:r>
    </w:p>
    <w:p w14:paraId="690489ED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package Worker;</w:t>
      </w:r>
    </w:p>
    <w:p w14:paraId="6E2C4759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3BA2402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 xml:space="preserve">public class </w:t>
      </w:r>
      <w:r w:rsidRPr="00C20C7B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Engineer</w:t>
      </w:r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implements Worker {</w:t>
      </w:r>
    </w:p>
    <w:p w14:paraId="0704322D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public String name;</w:t>
      </w:r>
    </w:p>
    <w:p w14:paraId="4705ACD5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public String company;</w:t>
      </w:r>
    </w:p>
    <w:p w14:paraId="3FC441F8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isWorkNow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= true;</w:t>
      </w:r>
    </w:p>
    <w:p w14:paraId="672391B8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</w:p>
    <w:p w14:paraId="5A9A3CBF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Engineer(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String name, String company) {</w:t>
      </w:r>
    </w:p>
    <w:p w14:paraId="6A1963B8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  <w:t>this.name = name;</w:t>
      </w:r>
    </w:p>
    <w:p w14:paraId="6B137F1B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this.company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= company;</w:t>
      </w:r>
    </w:p>
    <w:p w14:paraId="660012E9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BE26843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</w:p>
    <w:p w14:paraId="27C6903B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work(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079802A0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this.isWorkNow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= true;</w:t>
      </w:r>
    </w:p>
    <w:p w14:paraId="6DA969C5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74BACDF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</w:p>
    <w:p w14:paraId="4D3395B1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goToWeekend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F02875C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this.isWorkNow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= false;</w:t>
      </w:r>
    </w:p>
    <w:p w14:paraId="2F0FA904" w14:textId="77777777" w:rsidR="00C20C7B" w:rsidRPr="00F22B74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>}</w:t>
      </w:r>
    </w:p>
    <w:p w14:paraId="06D3DB11" w14:textId="77777777" w:rsidR="00C20C7B" w:rsidRPr="00F22B74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F9E4EE8" w14:textId="0887E223" w:rsidR="00C20C7B" w:rsidRPr="00F22B74" w:rsidRDefault="00C20C7B" w:rsidP="00CB0F24">
      <w:pPr>
        <w:autoSpaceDE w:val="0"/>
        <w:autoSpaceDN w:val="0"/>
        <w:adjustRightInd w:val="0"/>
        <w:rPr>
          <w:rFonts w:ascii="Menlo" w:hAnsi="Menlo" w:cs="Menlo"/>
          <w:color w:val="F9FAF4"/>
          <w:lang w:val="en-US" w:eastAsia="ru-RU"/>
        </w:rPr>
      </w:pPr>
    </w:p>
    <w:p w14:paraId="5FFB0CB7" w14:textId="7C4AF5A6" w:rsidR="00C20C7B" w:rsidRDefault="00C20C7B" w:rsidP="00CB0F24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>
        <w:rPr>
          <w:b/>
          <w:color w:val="000000" w:themeColor="text1"/>
          <w:sz w:val="28"/>
          <w:lang w:eastAsia="ru-RU"/>
        </w:rPr>
        <w:t>Файл</w:t>
      </w:r>
      <w:r w:rsidRPr="00F22B74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Worker</w:t>
      </w:r>
      <w:r w:rsidRPr="00F22B74">
        <w:rPr>
          <w:b/>
          <w:color w:val="000000" w:themeColor="text1"/>
          <w:sz w:val="28"/>
          <w:lang w:val="en-US" w:eastAsia="ru-RU"/>
        </w:rPr>
        <w:t>.</w:t>
      </w:r>
      <w:r>
        <w:rPr>
          <w:b/>
          <w:color w:val="000000" w:themeColor="text1"/>
          <w:sz w:val="28"/>
          <w:lang w:val="en-US" w:eastAsia="ru-RU"/>
        </w:rPr>
        <w:t>java</w:t>
      </w:r>
    </w:p>
    <w:p w14:paraId="5DAD3D0D" w14:textId="5A0C0286" w:rsidR="00C20C7B" w:rsidRPr="00F22B74" w:rsidRDefault="00C20C7B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47BEA3C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package Worker;</w:t>
      </w:r>
    </w:p>
    <w:p w14:paraId="60D5D909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6F414ED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public interface Worker {</w:t>
      </w:r>
    </w:p>
    <w:p w14:paraId="5CD375BA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void </w:t>
      </w:r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work(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3758522A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void </w:t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goToWeekend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5254D6D2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}</w:t>
      </w:r>
    </w:p>
    <w:p w14:paraId="19C9B09D" w14:textId="77777777" w:rsidR="00C20C7B" w:rsidRPr="00F22B74" w:rsidRDefault="00C20C7B" w:rsidP="00CB0F24">
      <w:pPr>
        <w:autoSpaceDE w:val="0"/>
        <w:autoSpaceDN w:val="0"/>
        <w:adjustRightInd w:val="0"/>
        <w:rPr>
          <w:rFonts w:ascii="Menlo" w:hAnsi="Menlo" w:cs="Menlo"/>
          <w:color w:val="F9FAF4"/>
          <w:lang w:val="en-US" w:eastAsia="ru-RU"/>
        </w:rPr>
      </w:pPr>
    </w:p>
    <w:p w14:paraId="2B2DA00A" w14:textId="57673937" w:rsidR="00CB0F24" w:rsidRPr="00F22B74" w:rsidRDefault="00CB0F24" w:rsidP="00CB0F24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F22B74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3F8B0693" w14:textId="77777777" w:rsidR="00EC73AF" w:rsidRPr="00EC73AF" w:rsidRDefault="00EC73AF" w:rsidP="00EC73A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C73AF">
        <w:rPr>
          <w:rFonts w:ascii="Menlo" w:hAnsi="Menlo" w:cs="Menlo"/>
          <w:color w:val="000000" w:themeColor="text1"/>
          <w:lang w:val="en-US" w:eastAsia="ru-RU"/>
        </w:rPr>
        <w:t>Work!</w:t>
      </w:r>
    </w:p>
    <w:p w14:paraId="53880414" w14:textId="77777777" w:rsidR="00EC73AF" w:rsidRPr="00EC73AF" w:rsidRDefault="00EC73AF" w:rsidP="00EC73A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C73AF">
        <w:rPr>
          <w:rFonts w:ascii="Menlo" w:hAnsi="Menlo" w:cs="Menlo"/>
          <w:color w:val="000000" w:themeColor="text1"/>
          <w:lang w:val="en-US" w:eastAsia="ru-RU"/>
        </w:rPr>
        <w:t>Work!</w:t>
      </w:r>
    </w:p>
    <w:p w14:paraId="24114278" w14:textId="77777777" w:rsidR="00EC73AF" w:rsidRPr="00F22B74" w:rsidRDefault="00EC73AF" w:rsidP="00EC73A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C73AF">
        <w:rPr>
          <w:rFonts w:ascii="Menlo" w:hAnsi="Menlo" w:cs="Menlo"/>
          <w:color w:val="000000" w:themeColor="text1"/>
          <w:lang w:val="en-US" w:eastAsia="ru-RU"/>
        </w:rPr>
        <w:t>Go</w:t>
      </w:r>
      <w:r w:rsidRPr="00F22B74">
        <w:rPr>
          <w:rFonts w:ascii="Menlo" w:hAnsi="Menlo" w:cs="Menlo"/>
          <w:color w:val="000000" w:themeColor="text1"/>
          <w:lang w:eastAsia="ru-RU"/>
        </w:rPr>
        <w:t>!</w:t>
      </w:r>
    </w:p>
    <w:p w14:paraId="452FA8D8" w14:textId="77777777" w:rsidR="00EC73AF" w:rsidRPr="00F22B74" w:rsidRDefault="00EC73AF" w:rsidP="00EC73A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C73AF">
        <w:rPr>
          <w:rFonts w:ascii="Menlo" w:hAnsi="Menlo" w:cs="Menlo"/>
          <w:color w:val="000000" w:themeColor="text1"/>
          <w:lang w:val="en-US" w:eastAsia="ru-RU"/>
        </w:rPr>
        <w:lastRenderedPageBreak/>
        <w:t>Weekend</w:t>
      </w:r>
      <w:r w:rsidRPr="00F22B74">
        <w:rPr>
          <w:rFonts w:ascii="Menlo" w:hAnsi="Menlo" w:cs="Menlo"/>
          <w:color w:val="000000" w:themeColor="text1"/>
          <w:lang w:eastAsia="ru-RU"/>
        </w:rPr>
        <w:t>!</w:t>
      </w:r>
    </w:p>
    <w:p w14:paraId="0BAD5857" w14:textId="3C7833F4" w:rsidR="00EC73AF" w:rsidRDefault="00EC73AF" w:rsidP="00EC73AF">
      <w:pPr>
        <w:pStyle w:val="20144"/>
        <w:ind w:firstLine="0"/>
        <w:jc w:val="left"/>
        <w:rPr>
          <w:b/>
          <w:sz w:val="32"/>
        </w:rPr>
      </w:pPr>
    </w:p>
    <w:p w14:paraId="15715D65" w14:textId="026531DD" w:rsidR="00F22B74" w:rsidRPr="00F22B74" w:rsidRDefault="00F22B74" w:rsidP="00F22B74">
      <w:pPr>
        <w:pStyle w:val="20144"/>
        <w:ind w:firstLine="0"/>
        <w:rPr>
          <w:b/>
          <w:sz w:val="32"/>
        </w:rPr>
      </w:pPr>
      <w:r>
        <w:rPr>
          <w:b/>
          <w:sz w:val="32"/>
        </w:rPr>
        <w:t xml:space="preserve">Задание </w:t>
      </w:r>
      <w:r w:rsidRPr="00F22B74">
        <w:rPr>
          <w:b/>
          <w:sz w:val="32"/>
        </w:rPr>
        <w:t>3</w:t>
      </w:r>
    </w:p>
    <w:p w14:paraId="35147FF8" w14:textId="77777777" w:rsidR="00F22B74" w:rsidRPr="00F22B74" w:rsidRDefault="00F22B74" w:rsidP="00F22B74">
      <w:pPr>
        <w:pStyle w:val="NormalWeb"/>
        <w:rPr>
          <w:b/>
          <w:sz w:val="28"/>
        </w:rPr>
      </w:pPr>
      <w:r w:rsidRPr="00F22B74">
        <w:rPr>
          <w:b/>
          <w:sz w:val="28"/>
        </w:rPr>
        <w:t>Вариант 1</w:t>
      </w:r>
    </w:p>
    <w:p w14:paraId="1B784EE6" w14:textId="31556BC7" w:rsidR="00F22B74" w:rsidRDefault="00F22B74" w:rsidP="00F22B74">
      <w:pPr>
        <w:pStyle w:val="NormalWeb"/>
        <w:ind w:firstLine="284"/>
        <w:rPr>
          <w:rFonts w:ascii="Times" w:hAnsi="Times"/>
          <w:color w:val="000000"/>
          <w:sz w:val="27"/>
          <w:szCs w:val="27"/>
          <w:lang w:eastAsia="en-US"/>
        </w:rPr>
      </w:pPr>
      <w:r>
        <w:rPr>
          <w:rFonts w:ascii="Times" w:hAnsi="Times"/>
          <w:color w:val="000000"/>
          <w:sz w:val="27"/>
          <w:szCs w:val="27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440919EF" w14:textId="138C1FD4" w:rsidR="00F22B74" w:rsidRDefault="00F22B74" w:rsidP="00F22B74">
      <w:pPr>
        <w:pStyle w:val="NormalWeb"/>
        <w:rPr>
          <w:rFonts w:ascii="Times" w:hAnsi="Times"/>
          <w:color w:val="000000"/>
          <w:sz w:val="27"/>
          <w:szCs w:val="27"/>
          <w:lang w:eastAsia="en-US"/>
        </w:rPr>
      </w:pPr>
      <w:r>
        <w:rPr>
          <w:rFonts w:ascii="Times" w:hAnsi="Times"/>
          <w:color w:val="000000"/>
          <w:sz w:val="27"/>
          <w:szCs w:val="27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>каждая строка состоит из одного слова;</w:t>
      </w:r>
    </w:p>
    <w:p w14:paraId="2C34C9EE" w14:textId="3ABEE731" w:rsidR="00F22B74" w:rsidRDefault="00F22B74" w:rsidP="00F22B7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>каждая строка состоит из нескольких слов.</w:t>
      </w:r>
    </w:p>
    <w:p w14:paraId="00337CB7" w14:textId="77777777" w:rsidR="00F22B74" w:rsidRDefault="00F22B74" w:rsidP="00F22B7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Имена входного и выходного файлов, а также абсолютный путь к ним могут быть введены как параметры командной строки или храниться в файле.</w:t>
      </w:r>
    </w:p>
    <w:p w14:paraId="5244365F" w14:textId="54319FF4" w:rsidR="00F22B74" w:rsidRDefault="00F22B74" w:rsidP="00F22B7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В каждой строке найти и удалить заданную подстроку.</w:t>
      </w:r>
    </w:p>
    <w:p w14:paraId="6A6DE830" w14:textId="6F2C87F6" w:rsidR="00F22B74" w:rsidRDefault="00F22B74" w:rsidP="00EC73AF">
      <w:pPr>
        <w:pStyle w:val="20144"/>
        <w:ind w:firstLine="0"/>
        <w:jc w:val="left"/>
        <w:rPr>
          <w:b/>
        </w:rPr>
      </w:pPr>
      <w:r w:rsidRPr="00F22B74">
        <w:rPr>
          <w:b/>
        </w:rPr>
        <w:t>Код</w:t>
      </w:r>
      <w:r w:rsidRPr="00F22B74">
        <w:rPr>
          <w:b/>
          <w:lang w:val="en-US"/>
        </w:rPr>
        <w:t xml:space="preserve"> </w:t>
      </w:r>
      <w:r w:rsidRPr="00F22B74">
        <w:rPr>
          <w:b/>
        </w:rPr>
        <w:t>программы</w:t>
      </w:r>
    </w:p>
    <w:p w14:paraId="1A68D3BE" w14:textId="7CE0088A" w:rsidR="00F22B74" w:rsidRPr="00F22B74" w:rsidRDefault="00F22B74" w:rsidP="00EC73AF">
      <w:pPr>
        <w:pStyle w:val="20144"/>
        <w:ind w:firstLine="0"/>
        <w:jc w:val="left"/>
        <w:rPr>
          <w:b/>
        </w:rPr>
      </w:pPr>
      <w:r>
        <w:rPr>
          <w:b/>
        </w:rPr>
        <w:t>Файл</w:t>
      </w:r>
      <w:r w:rsidRPr="00F22B74">
        <w:rPr>
          <w:b/>
          <w:lang w:val="en-US"/>
        </w:rPr>
        <w:t xml:space="preserve"> </w:t>
      </w:r>
      <w:r>
        <w:rPr>
          <w:b/>
          <w:lang w:val="en-US"/>
        </w:rPr>
        <w:t>Main.java</w:t>
      </w:r>
    </w:p>
    <w:p w14:paraId="46CB3D90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package String;</w:t>
      </w:r>
    </w:p>
    <w:p w14:paraId="7E058B89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</w:p>
    <w:p w14:paraId="35C6F8E3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java.io.BufferedWriter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2D46E885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java.io.File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1452F7CF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java.io.FileWriter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4DF96A3C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java.io.IOException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746D55D0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java.nio.file</w:t>
      </w:r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.Files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2181FA7C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java.nio.file</w:t>
      </w:r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.Paths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12732C82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.List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677F3950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.stream.Collectors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16C693D9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.stream.Stream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5B22A0E1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</w:p>
    <w:p w14:paraId="5A82C8A7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public class Main {</w:t>
      </w:r>
    </w:p>
    <w:p w14:paraId="6658A49A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</w:p>
    <w:p w14:paraId="71AFA466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 xml:space="preserve">public static void </w:t>
      </w:r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String[] </w:t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{</w:t>
      </w:r>
    </w:p>
    <w:p w14:paraId="7A42D1F1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>Stream&lt;String&gt; stream = Files.lines(Paths.get("/Users/liza_shch/eclipse-workspace/LR5/src/String/test.txt"));</w:t>
      </w:r>
    </w:p>
    <w:p w14:paraId="707CF22D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</w:p>
    <w:p w14:paraId="04638A48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>List&lt;String&gt; result = stream</w:t>
      </w:r>
    </w:p>
    <w:p w14:paraId="79BCAF37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.map</w:t>
      </w:r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(line -&gt; </w:t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line.replaceAll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("final", ""))</w:t>
      </w:r>
    </w:p>
    <w:p w14:paraId="569AC09F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.collect</w:t>
      </w:r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Collectors.toList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());</w:t>
      </w:r>
    </w:p>
    <w:p w14:paraId="09DC867B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</w:p>
    <w:p w14:paraId="6C1FD3AE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BufferedWriter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BufferedWriter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(new File("/Users/liza_shch/eclipse-workspace/LR5/src/String/result.txt")));</w:t>
      </w:r>
    </w:p>
    <w:p w14:paraId="1C08A07E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for (String line: result) {</w:t>
      </w:r>
    </w:p>
    <w:p w14:paraId="1201B301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</w:t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writer.append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(line);</w:t>
      </w:r>
    </w:p>
    <w:p w14:paraId="663CEDCD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</w:t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writer.newLine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();</w:t>
      </w:r>
    </w:p>
    <w:p w14:paraId="4A7BB367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69E5FC5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</w:t>
      </w:r>
    </w:p>
    <w:p w14:paraId="04CCCAE2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writer.close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();</w:t>
      </w:r>
    </w:p>
    <w:p w14:paraId="3F8FEA10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>}</w:t>
      </w:r>
    </w:p>
    <w:p w14:paraId="597689C5" w14:textId="39B4930A" w:rsidR="00F22B74" w:rsidRDefault="00F22B74" w:rsidP="00F22B74">
      <w:pPr>
        <w:pStyle w:val="20144"/>
        <w:ind w:firstLine="0"/>
        <w:jc w:val="left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}</w:t>
      </w:r>
    </w:p>
    <w:p w14:paraId="642C283E" w14:textId="77777777" w:rsidR="00F22B74" w:rsidRDefault="00F22B74" w:rsidP="00F22B74">
      <w:pPr>
        <w:pStyle w:val="20144"/>
        <w:ind w:firstLine="0"/>
        <w:rPr>
          <w:b/>
          <w:lang w:val="en-US"/>
        </w:rPr>
      </w:pPr>
    </w:p>
    <w:p w14:paraId="18C847AA" w14:textId="0D10AF70" w:rsidR="00F22B74" w:rsidRPr="00F22B74" w:rsidRDefault="00F22B74" w:rsidP="00F22B74">
      <w:pPr>
        <w:pStyle w:val="20144"/>
        <w:ind w:firstLine="0"/>
        <w:jc w:val="left"/>
        <w:rPr>
          <w:b/>
          <w:lang w:val="en-US"/>
        </w:rPr>
      </w:pPr>
      <w:r>
        <w:rPr>
          <w:b/>
        </w:rPr>
        <w:t>Файл</w:t>
      </w:r>
      <w:r w:rsidRPr="00F22B74">
        <w:rPr>
          <w:b/>
          <w:lang w:val="en-US"/>
        </w:rPr>
        <w:t xml:space="preserve"> </w:t>
      </w:r>
      <w:r>
        <w:rPr>
          <w:b/>
          <w:lang w:val="en-US"/>
        </w:rPr>
        <w:t>test</w:t>
      </w:r>
      <w:r w:rsidRPr="00F22B74">
        <w:rPr>
          <w:b/>
          <w:lang w:val="en-US"/>
        </w:rPr>
        <w:t>.</w:t>
      </w:r>
      <w:r>
        <w:rPr>
          <w:b/>
          <w:lang w:val="en-US"/>
        </w:rPr>
        <w:t>txt</w:t>
      </w:r>
      <w:r w:rsidRPr="00F22B74">
        <w:rPr>
          <w:b/>
          <w:lang w:val="en-US"/>
        </w:rPr>
        <w:br/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Abc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final</w:t>
      </w:r>
    </w:p>
    <w:p w14:paraId="56721155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final </w:t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sdefrr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rfr</w:t>
      </w:r>
      <w:proofErr w:type="spellEnd"/>
    </w:p>
    <w:p w14:paraId="710FDC24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Ejderd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final </w:t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final</w:t>
      </w:r>
      <w:proofErr w:type="spellEnd"/>
    </w:p>
    <w:p w14:paraId="5A31FC3F" w14:textId="022CEFD5" w:rsidR="00F22B74" w:rsidRDefault="00F22B74" w:rsidP="00F22B74">
      <w:pPr>
        <w:pStyle w:val="20144"/>
        <w:ind w:firstLine="0"/>
        <w:jc w:val="left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R</w:t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tfr</w:t>
      </w:r>
      <w:proofErr w:type="spellEnd"/>
    </w:p>
    <w:p w14:paraId="7AD68068" w14:textId="10F96A24" w:rsidR="00F22B74" w:rsidRPr="00F22B74" w:rsidRDefault="00F22B74" w:rsidP="00F22B74">
      <w:pPr>
        <w:pStyle w:val="20144"/>
        <w:ind w:firstLine="0"/>
        <w:jc w:val="left"/>
        <w:rPr>
          <w:b/>
          <w:lang w:val="en-US"/>
        </w:rPr>
      </w:pPr>
    </w:p>
    <w:p w14:paraId="3AA37550" w14:textId="25A868A8" w:rsidR="00F22B74" w:rsidRPr="00F22B74" w:rsidRDefault="00F22B74" w:rsidP="00F22B74">
      <w:pPr>
        <w:pStyle w:val="20144"/>
        <w:ind w:firstLine="0"/>
        <w:jc w:val="left"/>
        <w:rPr>
          <w:b/>
          <w:lang w:val="en-US"/>
        </w:rPr>
      </w:pPr>
      <w:r>
        <w:rPr>
          <w:b/>
        </w:rPr>
        <w:t xml:space="preserve">Файл </w:t>
      </w:r>
      <w:r>
        <w:rPr>
          <w:b/>
          <w:lang w:val="en-US"/>
        </w:rPr>
        <w:t>result</w:t>
      </w:r>
      <w:r w:rsidRPr="00F22B74">
        <w:rPr>
          <w:b/>
        </w:rPr>
        <w:t>.</w:t>
      </w:r>
      <w:r>
        <w:rPr>
          <w:b/>
          <w:lang w:val="en-US"/>
        </w:rPr>
        <w:t>txt</w:t>
      </w:r>
      <w:r w:rsidRPr="00F22B74">
        <w:rPr>
          <w:b/>
          <w:lang w:val="en-US"/>
        </w:rPr>
        <w:br/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Abc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</w:t>
      </w:r>
    </w:p>
    <w:p w14:paraId="2BD850DC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sdefrr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rfr</w:t>
      </w:r>
      <w:proofErr w:type="spellEnd"/>
    </w:p>
    <w:p w14:paraId="24A2D6C0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Ejderd</w:t>
      </w:r>
      <w:proofErr w:type="spellEnd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</w:t>
      </w:r>
    </w:p>
    <w:p w14:paraId="4B699D8E" w14:textId="7AE1A348" w:rsidR="00F22B74" w:rsidRDefault="00F22B74" w:rsidP="00F22B74">
      <w:pPr>
        <w:pStyle w:val="20144"/>
        <w:ind w:firstLine="0"/>
        <w:jc w:val="left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proofErr w:type="spellStart"/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R</w:t>
      </w:r>
      <w:r w:rsidRPr="00F22B74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tfr</w:t>
      </w:r>
      <w:proofErr w:type="spellEnd"/>
    </w:p>
    <w:p w14:paraId="3D420BD9" w14:textId="77777777" w:rsidR="00F22B74" w:rsidRPr="00F22B74" w:rsidRDefault="00F22B74" w:rsidP="00F22B74">
      <w:pPr>
        <w:pStyle w:val="20144"/>
        <w:ind w:firstLine="0"/>
        <w:jc w:val="left"/>
        <w:rPr>
          <w:rFonts w:ascii="Menlo" w:hAnsi="Menlo" w:cs="Menlo"/>
          <w:color w:val="000000" w:themeColor="text1"/>
          <w:sz w:val="24"/>
          <w:szCs w:val="24"/>
          <w:lang w:eastAsia="ru-RU"/>
        </w:rPr>
      </w:pPr>
    </w:p>
    <w:p w14:paraId="6608831E" w14:textId="1F898C8C" w:rsidR="00F22B74" w:rsidRPr="00F22B74" w:rsidRDefault="00F22B74" w:rsidP="00F22B74">
      <w:pPr>
        <w:pStyle w:val="20144"/>
        <w:ind w:firstLine="0"/>
        <w:rPr>
          <w:b/>
          <w:sz w:val="32"/>
        </w:rPr>
      </w:pPr>
      <w:r>
        <w:rPr>
          <w:b/>
          <w:sz w:val="32"/>
        </w:rPr>
        <w:t xml:space="preserve">Задание </w:t>
      </w:r>
      <w:r w:rsidRPr="00F22B74">
        <w:rPr>
          <w:b/>
          <w:sz w:val="32"/>
        </w:rPr>
        <w:t>4</w:t>
      </w:r>
    </w:p>
    <w:p w14:paraId="6F9AF2E2" w14:textId="77777777" w:rsidR="00F22B74" w:rsidRPr="00F22B74" w:rsidRDefault="00F22B74" w:rsidP="00F22B74">
      <w:pPr>
        <w:pStyle w:val="NormalWeb"/>
        <w:rPr>
          <w:b/>
          <w:sz w:val="28"/>
        </w:rPr>
      </w:pPr>
      <w:r w:rsidRPr="00F22B74">
        <w:rPr>
          <w:b/>
          <w:sz w:val="28"/>
        </w:rPr>
        <w:t>Вариант 1</w:t>
      </w:r>
    </w:p>
    <w:p w14:paraId="306CFF7E" w14:textId="77777777" w:rsidR="00F22B74" w:rsidRDefault="00F22B74" w:rsidP="00F22B74">
      <w:pPr>
        <w:pStyle w:val="NormalWeb"/>
        <w:rPr>
          <w:rFonts w:ascii="Times" w:hAnsi="Times"/>
          <w:color w:val="000000"/>
          <w:sz w:val="27"/>
          <w:szCs w:val="27"/>
          <w:lang w:eastAsia="en-US"/>
        </w:rPr>
      </w:pPr>
      <w:r>
        <w:rPr>
          <w:rFonts w:ascii="Times" w:hAnsi="Times"/>
          <w:color w:val="000000"/>
          <w:sz w:val="27"/>
          <w:szCs w:val="27"/>
        </w:rP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>
        <w:rPr>
          <w:rFonts w:ascii="Times" w:hAnsi="Times"/>
          <w:color w:val="000000"/>
          <w:sz w:val="27"/>
          <w:szCs w:val="27"/>
        </w:rPr>
        <w:t>File</w:t>
      </w:r>
      <w:proofErr w:type="spellEnd"/>
    </w:p>
    <w:p w14:paraId="609257A4" w14:textId="37A199CF" w:rsidR="00F22B74" w:rsidRDefault="00F22B74" w:rsidP="00F22B7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Прочитать текст </w:t>
      </w:r>
      <w:proofErr w:type="spellStart"/>
      <w:r>
        <w:rPr>
          <w:rFonts w:ascii="Times" w:hAnsi="Times"/>
          <w:color w:val="000000"/>
          <w:sz w:val="27"/>
          <w:szCs w:val="27"/>
        </w:rPr>
        <w:t>Java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-программы и все слова </w:t>
      </w:r>
      <w:proofErr w:type="spellStart"/>
      <w:r>
        <w:rPr>
          <w:rFonts w:ascii="Times" w:hAnsi="Times"/>
          <w:color w:val="000000"/>
          <w:sz w:val="27"/>
          <w:szCs w:val="27"/>
        </w:rPr>
        <w:t>public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 объявлении атрибутов и методов класса заменить на слово </w:t>
      </w:r>
      <w:proofErr w:type="spellStart"/>
      <w:r>
        <w:rPr>
          <w:rFonts w:ascii="Times" w:hAnsi="Times"/>
          <w:color w:val="000000"/>
          <w:sz w:val="27"/>
          <w:szCs w:val="27"/>
        </w:rPr>
        <w:t>private</w:t>
      </w:r>
      <w:proofErr w:type="spellEnd"/>
      <w:r>
        <w:rPr>
          <w:rFonts w:ascii="Times" w:hAnsi="Times"/>
          <w:color w:val="000000"/>
          <w:sz w:val="27"/>
          <w:szCs w:val="27"/>
        </w:rPr>
        <w:t>.</w:t>
      </w:r>
    </w:p>
    <w:p w14:paraId="5162689A" w14:textId="77777777" w:rsidR="00F22B74" w:rsidRPr="00F22B74" w:rsidRDefault="00F22B74" w:rsidP="00F22B74">
      <w:pPr>
        <w:pStyle w:val="20144"/>
        <w:ind w:firstLine="0"/>
        <w:jc w:val="left"/>
        <w:rPr>
          <w:b/>
          <w:lang w:val="en-US"/>
        </w:rPr>
      </w:pPr>
      <w:r w:rsidRPr="00F22B74">
        <w:rPr>
          <w:b/>
        </w:rPr>
        <w:t>Код</w:t>
      </w:r>
      <w:r w:rsidRPr="00F22B74">
        <w:rPr>
          <w:b/>
          <w:lang w:val="en-US"/>
        </w:rPr>
        <w:t xml:space="preserve"> </w:t>
      </w:r>
      <w:r w:rsidRPr="00F22B74">
        <w:rPr>
          <w:b/>
        </w:rPr>
        <w:t>программы</w:t>
      </w:r>
    </w:p>
    <w:p w14:paraId="4753B449" w14:textId="77777777" w:rsidR="00F22B74" w:rsidRPr="00F22B74" w:rsidRDefault="00F22B74" w:rsidP="00F22B74">
      <w:pPr>
        <w:pStyle w:val="20144"/>
        <w:ind w:firstLine="0"/>
        <w:jc w:val="left"/>
        <w:rPr>
          <w:b/>
          <w:lang w:val="en-US"/>
        </w:rPr>
      </w:pPr>
      <w:r>
        <w:rPr>
          <w:b/>
        </w:rPr>
        <w:t>Файл</w:t>
      </w:r>
      <w:r w:rsidRPr="00F22B74">
        <w:rPr>
          <w:b/>
          <w:lang w:val="en-US"/>
        </w:rPr>
        <w:t xml:space="preserve"> </w:t>
      </w:r>
      <w:r>
        <w:rPr>
          <w:b/>
          <w:lang w:val="en-US"/>
        </w:rPr>
        <w:t>Main.java</w:t>
      </w:r>
    </w:p>
    <w:p w14:paraId="281DE5A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package File;</w:t>
      </w:r>
    </w:p>
    <w:p w14:paraId="1E01344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F4063FC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java.io.BufferedWriter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5448979B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java.io.File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FED0612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java.io.FileOutputStream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30EEEE7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java.io.IOException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EEFF24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java.io.OutputStreamWriter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62D7564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.Scanner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58FD45A2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7653C8F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51D0F23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) throws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IOException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14:paraId="57E937F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File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file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new File("/Users/liza_shch/eclipse-workspace/LR5/src/File/test.txt");</w:t>
      </w:r>
    </w:p>
    <w:p w14:paraId="2915E976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>File result = new File("/Users/liza_shch/eclipse-workspace/LR5/src/File/output/test.txt");</w:t>
      </w:r>
    </w:p>
    <w:p w14:paraId="48AA13B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result.</w:t>
      </w:r>
      <w:r w:rsidRPr="00F22B74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getParentFile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().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mkdir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3FC2D74D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result.createNewFile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30CA88EE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</w:t>
      </w:r>
    </w:p>
    <w:p w14:paraId="64F3D1C6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BufferedWriter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writer = new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BufferedWriter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new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OutputStreamWriter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(new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FileOutputStream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(result)));</w:t>
      </w:r>
    </w:p>
    <w:p w14:paraId="78C3856C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Scanner 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sc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= new Scanner(file);</w:t>
      </w:r>
    </w:p>
    <w:p w14:paraId="7FE28108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while (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sc.hasNextLine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()) {</w:t>
      </w:r>
    </w:p>
    <w:p w14:paraId="2F7D1967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String line =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sc.nextLine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6D4443E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writer.append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F22B74">
        <w:rPr>
          <w:rFonts w:ascii="Menlo" w:hAnsi="Menlo" w:cs="Menlo"/>
          <w:color w:val="000000" w:themeColor="text1"/>
          <w:lang w:val="en-US" w:eastAsia="ru-RU"/>
        </w:rPr>
        <w:t>line.replace</w:t>
      </w:r>
      <w:proofErr w:type="spellEnd"/>
      <w:r w:rsidRPr="00F22B74">
        <w:rPr>
          <w:rFonts w:ascii="Menlo" w:hAnsi="Menlo" w:cs="Menlo"/>
          <w:color w:val="000000" w:themeColor="text1"/>
          <w:lang w:val="en-US" w:eastAsia="ru-RU"/>
        </w:rPr>
        <w:t>("public", "private"));</w:t>
      </w:r>
    </w:p>
    <w:p w14:paraId="6EED092B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writer.newLine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1685AF5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14:paraId="21A41B5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</w:t>
      </w:r>
    </w:p>
    <w:p w14:paraId="2FB96259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sc.close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75FEBB55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writer.close</w:t>
      </w:r>
      <w:proofErr w:type="spellEnd"/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4865A543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E81DF11" w14:textId="77777777" w:rsidR="00F22B74" w:rsidRPr="00F22B74" w:rsidRDefault="00F22B74" w:rsidP="00F22B7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}</w:t>
      </w:r>
    </w:p>
    <w:p w14:paraId="188E2D96" w14:textId="57578650" w:rsidR="00F22B74" w:rsidRDefault="00F22B74" w:rsidP="00F22B74">
      <w:pPr>
        <w:pStyle w:val="20144"/>
        <w:ind w:firstLine="0"/>
        <w:jc w:val="left"/>
        <w:rPr>
          <w:b/>
          <w:lang w:val="en-US"/>
        </w:rPr>
      </w:pPr>
    </w:p>
    <w:p w14:paraId="53C87DB5" w14:textId="4FD469A3" w:rsidR="00F22B74" w:rsidRDefault="00F22B74" w:rsidP="00F22B74">
      <w:pPr>
        <w:pStyle w:val="20144"/>
        <w:ind w:firstLine="0"/>
        <w:jc w:val="left"/>
        <w:rPr>
          <w:b/>
          <w:lang w:val="en-US"/>
        </w:rPr>
      </w:pPr>
      <w:proofErr w:type="gramStart"/>
      <w:r>
        <w:rPr>
          <w:b/>
        </w:rPr>
        <w:t>Файл</w:t>
      </w:r>
      <w:r w:rsidRPr="00F22B74">
        <w:rPr>
          <w:b/>
          <w:lang w:val="en-US"/>
        </w:rPr>
        <w:t xml:space="preserve">  </w:t>
      </w:r>
      <w:r>
        <w:rPr>
          <w:b/>
          <w:lang w:val="en-US"/>
        </w:rPr>
        <w:t>test.txt</w:t>
      </w:r>
      <w:proofErr w:type="gramEnd"/>
    </w:p>
    <w:p w14:paraId="64B44272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class Main {</w:t>
      </w:r>
    </w:p>
    <w:p w14:paraId="7265F131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run(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BE2E694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AB48651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5A91C75D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private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work(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59A10E1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406A693" w14:textId="16A82FF8" w:rsidR="00F22B74" w:rsidRDefault="00F22B74" w:rsidP="00F22B74">
      <w:pPr>
        <w:pStyle w:val="20144"/>
        <w:ind w:firstLine="0"/>
        <w:jc w:val="left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lastRenderedPageBreak/>
        <w:t>}</w:t>
      </w:r>
    </w:p>
    <w:p w14:paraId="4D44F896" w14:textId="6A0174DF" w:rsidR="00F22B74" w:rsidRDefault="00F22B74" w:rsidP="00F22B74">
      <w:pPr>
        <w:pStyle w:val="20144"/>
        <w:ind w:firstLine="0"/>
        <w:jc w:val="left"/>
        <w:rPr>
          <w:b/>
          <w:lang w:val="en-US"/>
        </w:rPr>
      </w:pPr>
    </w:p>
    <w:p w14:paraId="54ED7BCF" w14:textId="4C44AECC" w:rsidR="00F22B74" w:rsidRDefault="00F22B74" w:rsidP="00F22B74">
      <w:pPr>
        <w:pStyle w:val="20144"/>
        <w:ind w:firstLine="0"/>
        <w:jc w:val="left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output/test.txt</w:t>
      </w:r>
    </w:p>
    <w:p w14:paraId="3CCC7630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class Main {</w:t>
      </w:r>
    </w:p>
    <w:p w14:paraId="0ADEEF6D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private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run(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593CFDD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29A0BA8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  <w:r w:rsidRPr="00F22B74">
        <w:rPr>
          <w:rFonts w:ascii="Menlo" w:hAnsi="Menlo" w:cs="Menlo"/>
          <w:color w:val="000000" w:themeColor="text1"/>
          <w:lang w:val="en-US" w:eastAsia="ru-RU"/>
        </w:rPr>
        <w:tab/>
      </w:r>
    </w:p>
    <w:p w14:paraId="5ABDF29D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 xml:space="preserve">private </w:t>
      </w:r>
      <w:proofErr w:type="gramStart"/>
      <w:r w:rsidRPr="00F22B74">
        <w:rPr>
          <w:rFonts w:ascii="Menlo" w:hAnsi="Menlo" w:cs="Menlo"/>
          <w:color w:val="000000" w:themeColor="text1"/>
          <w:lang w:val="en-US" w:eastAsia="ru-RU"/>
        </w:rPr>
        <w:t>work(</w:t>
      </w:r>
      <w:proofErr w:type="gramEnd"/>
      <w:r w:rsidRPr="00F22B7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4114EEC" w14:textId="77777777" w:rsidR="00F22B74" w:rsidRPr="00F22B74" w:rsidRDefault="00F22B74" w:rsidP="00F22B74">
      <w:pPr>
        <w:pStyle w:val="20144"/>
        <w:rPr>
          <w:rFonts w:ascii="Menlo" w:hAnsi="Menlo" w:cs="Menlo"/>
          <w:color w:val="000000" w:themeColor="text1"/>
          <w:lang w:val="en-US" w:eastAsia="ru-RU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437E94D" w14:textId="670D7E10" w:rsidR="00F22B74" w:rsidRPr="00F22B74" w:rsidRDefault="00F22B74" w:rsidP="00F22B74">
      <w:pPr>
        <w:pStyle w:val="20144"/>
        <w:ind w:firstLine="0"/>
        <w:jc w:val="left"/>
        <w:rPr>
          <w:b/>
          <w:lang w:val="en-US"/>
        </w:rPr>
      </w:pPr>
      <w:r w:rsidRPr="00F22B74">
        <w:rPr>
          <w:rFonts w:ascii="Menlo" w:hAnsi="Menlo" w:cs="Menlo"/>
          <w:color w:val="000000" w:themeColor="text1"/>
          <w:lang w:val="en-US" w:eastAsia="ru-RU"/>
        </w:rPr>
        <w:t>}</w:t>
      </w:r>
    </w:p>
    <w:p w14:paraId="6E09E0E9" w14:textId="77777777" w:rsidR="00F22B74" w:rsidRPr="00F22B74" w:rsidRDefault="00F22B74" w:rsidP="00F22B74">
      <w:pPr>
        <w:pStyle w:val="20144"/>
        <w:ind w:firstLine="0"/>
        <w:jc w:val="left"/>
        <w:rPr>
          <w:b/>
          <w:lang w:val="en-US"/>
        </w:rPr>
      </w:pPr>
      <w:bookmarkStart w:id="0" w:name="_GoBack"/>
      <w:bookmarkEnd w:id="0"/>
    </w:p>
    <w:p w14:paraId="25C10448" w14:textId="506D4999" w:rsidR="009C7502" w:rsidRPr="00F22B74" w:rsidRDefault="009C7502" w:rsidP="00EC73AF">
      <w:pPr>
        <w:pStyle w:val="20144"/>
        <w:ind w:firstLine="0"/>
        <w:jc w:val="left"/>
      </w:pPr>
      <w:r w:rsidRPr="00965AD5">
        <w:rPr>
          <w:b/>
        </w:rPr>
        <w:t>Вывод</w:t>
      </w:r>
      <w:r w:rsidRPr="00F22B74">
        <w:rPr>
          <w:b/>
        </w:rPr>
        <w:t>:</w:t>
      </w:r>
      <w:r w:rsidRPr="00F22B74">
        <w:t xml:space="preserve"> </w:t>
      </w:r>
      <w:r w:rsidR="00965AD5">
        <w:t>Программ</w:t>
      </w:r>
      <w:r w:rsidR="00D82DBC">
        <w:t>ы</w:t>
      </w:r>
      <w:r w:rsidR="00965AD5" w:rsidRPr="00F22B74">
        <w:t xml:space="preserve"> </w:t>
      </w:r>
      <w:r w:rsidR="00965AD5">
        <w:t>работа</w:t>
      </w:r>
      <w:r w:rsidR="00D82DBC">
        <w:t>ю</w:t>
      </w:r>
      <w:r w:rsidR="00965AD5">
        <w:t>т</w:t>
      </w:r>
      <w:r w:rsidR="00965AD5" w:rsidRPr="00F22B74">
        <w:t xml:space="preserve"> </w:t>
      </w:r>
      <w:r w:rsidR="00965AD5">
        <w:t>корректно</w:t>
      </w:r>
      <w:r w:rsidR="00965AD5" w:rsidRPr="00F22B74">
        <w:t>.</w:t>
      </w:r>
    </w:p>
    <w:p w14:paraId="273DA49A" w14:textId="77777777" w:rsidR="009C7502" w:rsidRPr="00F22B74" w:rsidRDefault="009C7502" w:rsidP="009C7502">
      <w:pPr>
        <w:pStyle w:val="20144"/>
        <w:spacing w:after="240"/>
        <w:jc w:val="left"/>
      </w:pPr>
    </w:p>
    <w:p w14:paraId="13F61EA1" w14:textId="77777777" w:rsidR="00C37B1A" w:rsidRPr="00F22B74" w:rsidRDefault="00C37B1A" w:rsidP="009C7502">
      <w:pPr>
        <w:pStyle w:val="20144"/>
        <w:spacing w:after="240"/>
      </w:pPr>
    </w:p>
    <w:sectPr w:rsidR="00C37B1A" w:rsidRPr="00F22B74" w:rsidSect="00CB0F24">
      <w:footerReference w:type="even" r:id="rId9"/>
      <w:footerReference w:type="default" r:id="rId10"/>
      <w:headerReference w:type="first" r:id="rId11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2D21F" w14:textId="77777777" w:rsidR="00196AC4" w:rsidRDefault="00196AC4">
      <w:r>
        <w:separator/>
      </w:r>
    </w:p>
  </w:endnote>
  <w:endnote w:type="continuationSeparator" w:id="0">
    <w:p w14:paraId="6F30BA3C" w14:textId="77777777" w:rsidR="00196AC4" w:rsidRDefault="00196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A82829" w:rsidRDefault="00A82829" w:rsidP="00762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280B6" w14:textId="77777777" w:rsidR="00A82829" w:rsidRDefault="00A82829" w:rsidP="00762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A82829" w:rsidRPr="000D01F7" w:rsidRDefault="00A82829" w:rsidP="0076286C">
    <w:pPr>
      <w:pStyle w:val="Footer"/>
      <w:framePr w:wrap="around" w:vAnchor="text" w:hAnchor="margin" w:xAlign="center" w:y="1"/>
      <w:rPr>
        <w:rStyle w:val="PageNumber"/>
        <w:sz w:val="24"/>
        <w:szCs w:val="26"/>
      </w:rPr>
    </w:pPr>
    <w:r w:rsidRPr="000D01F7">
      <w:rPr>
        <w:rStyle w:val="PageNumber"/>
        <w:sz w:val="24"/>
        <w:szCs w:val="26"/>
      </w:rPr>
      <w:fldChar w:fldCharType="begin"/>
    </w:r>
    <w:r w:rsidRPr="000D01F7">
      <w:rPr>
        <w:rStyle w:val="PageNumber"/>
        <w:sz w:val="24"/>
        <w:szCs w:val="26"/>
      </w:rPr>
      <w:instrText xml:space="preserve">PAGE  </w:instrText>
    </w:r>
    <w:r w:rsidRPr="000D01F7">
      <w:rPr>
        <w:rStyle w:val="PageNumber"/>
        <w:sz w:val="24"/>
        <w:szCs w:val="26"/>
      </w:rPr>
      <w:fldChar w:fldCharType="separate"/>
    </w:r>
    <w:r>
      <w:rPr>
        <w:rStyle w:val="PageNumber"/>
        <w:noProof/>
        <w:sz w:val="24"/>
        <w:szCs w:val="26"/>
      </w:rPr>
      <w:t>12</w:t>
    </w:r>
    <w:r w:rsidRPr="000D01F7">
      <w:rPr>
        <w:rStyle w:val="PageNumber"/>
        <w:sz w:val="24"/>
        <w:szCs w:val="26"/>
      </w:rPr>
      <w:fldChar w:fldCharType="end"/>
    </w:r>
  </w:p>
  <w:p w14:paraId="7D184C59" w14:textId="77777777" w:rsidR="00A82829" w:rsidRDefault="00A82829" w:rsidP="00762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05462" w14:textId="77777777" w:rsidR="00196AC4" w:rsidRDefault="00196AC4">
      <w:r>
        <w:separator/>
      </w:r>
    </w:p>
  </w:footnote>
  <w:footnote w:type="continuationSeparator" w:id="0">
    <w:p w14:paraId="0BA546EB" w14:textId="77777777" w:rsidR="00196AC4" w:rsidRDefault="00196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A82829" w:rsidRPr="00627068" w:rsidRDefault="00A82829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NoSpacing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6AC4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7C3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601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4A21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210B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65BA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2CF3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3B99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2829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B79D3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D6B3C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0C7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0F24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653D5"/>
    <w:rsid w:val="00D7683D"/>
    <w:rsid w:val="00D77C86"/>
    <w:rsid w:val="00D8100F"/>
    <w:rsid w:val="00D81D0D"/>
    <w:rsid w:val="00D82A75"/>
    <w:rsid w:val="00D82DBC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156C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3AF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2B74"/>
    <w:rsid w:val="00F2461F"/>
    <w:rsid w:val="00F24A6B"/>
    <w:rsid w:val="00F24DD2"/>
    <w:rsid w:val="00F2645F"/>
    <w:rsid w:val="00F27311"/>
    <w:rsid w:val="00F31047"/>
    <w:rsid w:val="00F31924"/>
    <w:rsid w:val="00F31D4A"/>
    <w:rsid w:val="00F3242A"/>
    <w:rsid w:val="00F3618F"/>
    <w:rsid w:val="00F36DE2"/>
    <w:rsid w:val="00F40A4E"/>
    <w:rsid w:val="00F4207D"/>
    <w:rsid w:val="00F42DD0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31BE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Формат отчётов"/>
    <w:qFormat/>
    <w:rsid w:val="00F22B74"/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Heading3">
    <w:name w:val="heading 3"/>
    <w:aliases w:val="Список - 1"/>
    <w:basedOn w:val="Normal"/>
    <w:next w:val="Normal"/>
    <w:link w:val="Heading3Char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Heading7Char">
    <w:name w:val="Heading 7 Char"/>
    <w:link w:val="Heading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Heading8Char">
    <w:name w:val="Heading 8 Char"/>
    <w:link w:val="Heading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NoSpacing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Hyperlink">
    <w:name w:val="Hyperlink"/>
    <w:uiPriority w:val="99"/>
    <w:rsid w:val="00962A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FooterChar">
    <w:name w:val="Footer Char"/>
    <w:link w:val="Footer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PageNumber">
    <w:name w:val="page number"/>
    <w:basedOn w:val="DefaultParagraphFont"/>
    <w:rsid w:val="00962A10"/>
  </w:style>
  <w:style w:type="table" w:styleId="TableGrid">
    <w:name w:val="Table Grid"/>
    <w:basedOn w:val="TableNormal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62A10"/>
    <w:rPr>
      <w:color w:val="808080"/>
    </w:rPr>
  </w:style>
  <w:style w:type="character" w:customStyle="1" w:styleId="a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rsid w:val="00D925D8"/>
    <w:rPr>
      <w:rFonts w:ascii="Times New Roman" w:eastAsia="Calibri" w:hAnsi="Times New Roman" w:cs="Times New Roman"/>
      <w:sz w:val="28"/>
    </w:rPr>
  </w:style>
  <w:style w:type="paragraph" w:styleId="TOC1">
    <w:name w:val="toc 1"/>
    <w:aliases w:val="2014"/>
    <w:basedOn w:val="Normal"/>
    <w:next w:val="Normal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ListParagraph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ListParagraph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CaptionChar">
    <w:name w:val="Caption Char"/>
    <w:link w:val="Caption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Caption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HeaderChar">
    <w:name w:val="Header Char"/>
    <w:link w:val="Header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Normal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NormalWeb">
    <w:name w:val="Normal (Web)"/>
    <w:basedOn w:val="Normal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FootnoteText">
    <w:name w:val="footnote text"/>
    <w:basedOn w:val="Normal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FootnoteReference">
    <w:name w:val="footnote reference"/>
    <w:semiHidden/>
    <w:rsid w:val="00D31397"/>
    <w:rPr>
      <w:vertAlign w:val="superscript"/>
    </w:rPr>
  </w:style>
  <w:style w:type="character" w:customStyle="1" w:styleId="Heading1Char">
    <w:name w:val="Heading 1 Char"/>
    <w:link w:val="Heading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aliases w:val="Список - 1 Char"/>
    <w:link w:val="Heading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Bullet">
    <w:name w:val="List Bullet"/>
    <w:basedOn w:val="Normal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Normal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ListNumber">
    <w:name w:val="List Number"/>
    <w:basedOn w:val="Normal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7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8122-A891-7649-B196-D094D619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E:\000 Работа\0 ИНТЕЛЕКТ ЭКСПОРТ\ПРЕДПРИЯТИЯ  РТ\0  Общие материалы\ШАБЛОН ОТЧЕТА\Шаблон отчёта 1.2 MS 97-2003.dot</Template>
  <TotalTime>14</TotalTime>
  <Pages>9</Pages>
  <Words>1135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7590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Лиза Щербакова</cp:lastModifiedBy>
  <cp:revision>6</cp:revision>
  <cp:lastPrinted>2019-12-25T09:19:00Z</cp:lastPrinted>
  <dcterms:created xsi:type="dcterms:W3CDTF">2020-05-31T13:31:00Z</dcterms:created>
  <dcterms:modified xsi:type="dcterms:W3CDTF">2020-05-31T16:37:00Z</dcterms:modified>
</cp:coreProperties>
</file>