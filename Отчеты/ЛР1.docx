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0864E717" w:rsidR="000C2054" w:rsidRPr="00F26417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E6729F">
        <w:rPr>
          <w:b/>
          <w:sz w:val="44"/>
        </w:rPr>
        <w:t>1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6D902989" w:rsidR="00E0265B" w:rsidRPr="0033411F" w:rsidRDefault="00E0265B" w:rsidP="00331788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lastRenderedPageBreak/>
        <w:t>Задание 1</w:t>
      </w:r>
    </w:p>
    <w:p w14:paraId="05389CF5" w14:textId="77777777" w:rsidR="00E6729F" w:rsidRDefault="00E0265B" w:rsidP="00E6729F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="00E6729F">
        <w:rPr>
          <w:b/>
          <w:sz w:val="28"/>
          <w:szCs w:val="28"/>
        </w:rPr>
        <w:t>5</w:t>
      </w:r>
      <w:proofErr w:type="gramStart"/>
      <w:r w:rsidRPr="0033411F">
        <w:rPr>
          <w:b/>
          <w:szCs w:val="28"/>
        </w:rPr>
        <w:t>:</w:t>
      </w:r>
      <w:r w:rsidR="00E6729F" w:rsidRPr="00E6729F">
        <w:rPr>
          <w:color w:val="000000"/>
          <w:sz w:val="28"/>
          <w:szCs w:val="27"/>
        </w:rPr>
        <w:t xml:space="preserve"> Создать</w:t>
      </w:r>
      <w:proofErr w:type="gramEnd"/>
      <w:r w:rsidR="00E6729F" w:rsidRPr="00E6729F">
        <w:rPr>
          <w:color w:val="000000"/>
          <w:sz w:val="28"/>
          <w:szCs w:val="27"/>
        </w:rPr>
        <w:t xml:space="preserve"> программу ввода целых чисел как аргументов командной строки, подсчета их суммы (произведения) и вывода результата на консоль.</w:t>
      </w:r>
    </w:p>
    <w:p w14:paraId="58452E9F" w14:textId="4C3AC231" w:rsidR="00E0265B" w:rsidRPr="00E6729F" w:rsidRDefault="00E0265B" w:rsidP="00E6729F">
      <w:pPr>
        <w:pStyle w:val="NormalWeb"/>
        <w:spacing w:line="360" w:lineRule="auto"/>
        <w:jc w:val="both"/>
        <w:rPr>
          <w:color w:val="000000"/>
          <w:sz w:val="28"/>
          <w:szCs w:val="27"/>
        </w:rPr>
      </w:pPr>
      <w:r w:rsidRPr="00C138B5">
        <w:rPr>
          <w:b/>
          <w:color w:val="000000"/>
          <w:sz w:val="28"/>
          <w:szCs w:val="28"/>
        </w:rPr>
        <w:t>Код</w:t>
      </w:r>
      <w:r w:rsidRPr="00E6729F">
        <w:rPr>
          <w:b/>
          <w:color w:val="000000"/>
          <w:sz w:val="28"/>
          <w:szCs w:val="28"/>
        </w:rPr>
        <w:t xml:space="preserve"> </w:t>
      </w:r>
      <w:r w:rsidRPr="00C138B5">
        <w:rPr>
          <w:b/>
          <w:color w:val="000000"/>
          <w:sz w:val="28"/>
          <w:szCs w:val="28"/>
        </w:rPr>
        <w:t>программы</w:t>
      </w:r>
      <w:r w:rsidRPr="00E6729F">
        <w:rPr>
          <w:b/>
          <w:color w:val="000000"/>
          <w:sz w:val="28"/>
          <w:szCs w:val="28"/>
        </w:rPr>
        <w:t>:</w:t>
      </w:r>
    </w:p>
    <w:p w14:paraId="22E4C8BD" w14:textId="07434F70" w:rsidR="00BD6B3C" w:rsidRPr="00F26417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F26417">
        <w:rPr>
          <w:b/>
          <w:color w:val="000000" w:themeColor="text1"/>
          <w:sz w:val="28"/>
          <w:lang w:val="en-US" w:eastAsia="ru-RU"/>
        </w:rPr>
        <w:t xml:space="preserve"> </w:t>
      </w:r>
      <w:r w:rsidR="00E6729F">
        <w:rPr>
          <w:b/>
          <w:color w:val="000000" w:themeColor="text1"/>
          <w:sz w:val="28"/>
          <w:lang w:val="en-US" w:eastAsia="ru-RU"/>
        </w:rPr>
        <w:t>Arithmetics</w:t>
      </w:r>
      <w:r w:rsidRPr="00F26417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410175A" w14:textId="77777777" w:rsidR="00BD6B3C" w:rsidRPr="00F26417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351637DB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package LR1;</w:t>
      </w:r>
    </w:p>
    <w:p w14:paraId="30698F5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CAC108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.Scanner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0041AA3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87EAD24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Arithmetics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3EC5145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calcMultiplication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] multipliers) {</w:t>
      </w:r>
    </w:p>
    <w:p w14:paraId="29A96A4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multiplication = 1;</w:t>
      </w:r>
    </w:p>
    <w:p w14:paraId="635DF8A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multiplier: multipliers) {</w:t>
      </w:r>
    </w:p>
    <w:p w14:paraId="2718417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multiplication *= multiplier;</w:t>
      </w:r>
    </w:p>
    <w:p w14:paraId="689400D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0F1220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0DB446C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return multiplication;</w:t>
      </w:r>
    </w:p>
    <w:p w14:paraId="580C3C6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87500EB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6BB1339A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calcSum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] terms) {</w:t>
      </w:r>
    </w:p>
    <w:p w14:paraId="08157AE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sum = 0;</w:t>
      </w:r>
    </w:p>
    <w:p w14:paraId="3B19CA2A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term: terms) {</w:t>
      </w:r>
    </w:p>
    <w:p w14:paraId="676D6E98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sum += term;</w:t>
      </w:r>
    </w:p>
    <w:p w14:paraId="6C38A60B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446D24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3BFCF4E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return sum;</w:t>
      </w:r>
    </w:p>
    <w:p w14:paraId="724D4F2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AE3C08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E5DB7A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C5BA63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Scanner </w:t>
      </w:r>
      <w:proofErr w:type="spellStart"/>
      <w:r w:rsidRPr="00E6729F">
        <w:rPr>
          <w:rFonts w:ascii="Menlo" w:hAnsi="Menlo" w:cs="Menlo"/>
          <w:color w:val="000000" w:themeColor="text1"/>
          <w:u w:val="single"/>
          <w:lang w:val="en-US" w:eastAsia="ru-RU"/>
        </w:rPr>
        <w:t>sc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Scanner(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in</w:t>
      </w:r>
      <w:r w:rsidRPr="00E6729F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3043AF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1456C4F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("Input count of numbers");</w:t>
      </w:r>
    </w:p>
    <w:p w14:paraId="5FCDEF4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count =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sc.nextInt</w:t>
      </w:r>
      <w:proofErr w:type="spellEnd"/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7A6214B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] numbers = new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[count];</w:t>
      </w:r>
    </w:p>
    <w:p w14:paraId="1FC1B614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572F20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.printf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("Input %d numbers", count);</w:t>
      </w:r>
    </w:p>
    <w:p w14:paraId="05BB214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&lt; count;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76F85F8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numbers[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] =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sc.nextInt</w:t>
      </w:r>
      <w:proofErr w:type="spellEnd"/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174D95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AC2B3A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4A72C75D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sum 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Arithmetics.</w:t>
      </w:r>
      <w:r w:rsidRPr="00E6729F">
        <w:rPr>
          <w:rFonts w:ascii="Menlo" w:hAnsi="Menlo" w:cs="Menlo"/>
          <w:i/>
          <w:iCs/>
          <w:color w:val="000000" w:themeColor="text1"/>
          <w:lang w:val="en-US" w:eastAsia="ru-RU"/>
        </w:rPr>
        <w:t>calcSum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(numbers);</w:t>
      </w:r>
    </w:p>
    <w:p w14:paraId="30570F6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multiplication 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Arithmetics.</w:t>
      </w:r>
      <w:r w:rsidRPr="00E6729F">
        <w:rPr>
          <w:rFonts w:ascii="Menlo" w:hAnsi="Menlo" w:cs="Menlo"/>
          <w:i/>
          <w:iCs/>
          <w:color w:val="000000" w:themeColor="text1"/>
          <w:lang w:val="en-US" w:eastAsia="ru-RU"/>
        </w:rPr>
        <w:t>calcMultiplication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(numbers);</w:t>
      </w:r>
    </w:p>
    <w:p w14:paraId="16F5D8DA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.printf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("Sum = %d, multiplication = %d", sum, multiplication);</w:t>
      </w:r>
    </w:p>
    <w:p w14:paraId="708CEA2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lastRenderedPageBreak/>
        <w:tab/>
        <w:t>}</w:t>
      </w:r>
    </w:p>
    <w:p w14:paraId="68FFB488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4BDA1A5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31199D5" w14:textId="77777777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B9FD4B" w14:textId="77777777" w:rsidR="00BD6B3C" w:rsidRPr="00357046" w:rsidRDefault="00BD6B3C" w:rsidP="00BD6B3C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212CCC94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Input count of numbers</w:t>
      </w:r>
    </w:p>
    <w:p w14:paraId="4EB10DA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4</w:t>
      </w:r>
    </w:p>
    <w:p w14:paraId="796588D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Input 4 numbers</w:t>
      </w:r>
    </w:p>
    <w:p w14:paraId="4740BE9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2</w:t>
      </w:r>
    </w:p>
    <w:p w14:paraId="19DD3A38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5</w:t>
      </w:r>
    </w:p>
    <w:p w14:paraId="570F3E2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6</w:t>
      </w:r>
    </w:p>
    <w:p w14:paraId="7ECF2BE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3</w:t>
      </w:r>
    </w:p>
    <w:p w14:paraId="63CB5197" w14:textId="6CD48520" w:rsidR="00F26417" w:rsidRPr="00E6729F" w:rsidRDefault="00E6729F" w:rsidP="00E6729F">
      <w:pPr>
        <w:pStyle w:val="20144"/>
        <w:ind w:firstLine="0"/>
        <w:jc w:val="left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Sum = 16, multiplication = 180</w:t>
      </w:r>
    </w:p>
    <w:p w14:paraId="250CEE38" w14:textId="77777777" w:rsidR="00E6729F" w:rsidRDefault="00E6729F" w:rsidP="00E6729F">
      <w:pPr>
        <w:pStyle w:val="20144"/>
        <w:ind w:firstLine="0"/>
        <w:rPr>
          <w:b/>
          <w:sz w:val="32"/>
        </w:rPr>
      </w:pPr>
    </w:p>
    <w:p w14:paraId="6BC45270" w14:textId="300403A7" w:rsidR="00F26417" w:rsidRPr="00F26417" w:rsidRDefault="00F26417" w:rsidP="00E6729F">
      <w:pPr>
        <w:pStyle w:val="20144"/>
        <w:ind w:firstLine="0"/>
        <w:rPr>
          <w:b/>
          <w:sz w:val="32"/>
        </w:rPr>
      </w:pPr>
      <w:r w:rsidRPr="0033411F">
        <w:rPr>
          <w:b/>
          <w:sz w:val="32"/>
        </w:rPr>
        <w:t xml:space="preserve">Задание </w:t>
      </w:r>
      <w:r w:rsidRPr="00F26417">
        <w:rPr>
          <w:b/>
          <w:sz w:val="32"/>
        </w:rPr>
        <w:t>2</w:t>
      </w:r>
    </w:p>
    <w:p w14:paraId="02B28179" w14:textId="77777777" w:rsidR="00E6729F" w:rsidRPr="00E6729F" w:rsidRDefault="00F26417" w:rsidP="00E6729F">
      <w:pPr>
        <w:rPr>
          <w:rFonts w:eastAsia="Times New Roman"/>
          <w:lang w:eastAsia="en-US"/>
        </w:rPr>
      </w:pPr>
      <w:r w:rsidRPr="00AB79D3">
        <w:rPr>
          <w:b/>
          <w:sz w:val="28"/>
          <w:szCs w:val="28"/>
        </w:rPr>
        <w:t xml:space="preserve">Вариант </w:t>
      </w:r>
      <w:r w:rsidR="00E6729F" w:rsidRPr="00E6729F">
        <w:rPr>
          <w:b/>
          <w:sz w:val="28"/>
          <w:szCs w:val="28"/>
        </w:rPr>
        <w:t>12</w:t>
      </w:r>
      <w:r w:rsidRPr="0033411F">
        <w:rPr>
          <w:b/>
          <w:szCs w:val="28"/>
        </w:rPr>
        <w:t>:</w:t>
      </w:r>
      <w:r>
        <w:rPr>
          <w:szCs w:val="28"/>
        </w:rPr>
        <w:t xml:space="preserve"> </w:t>
      </w:r>
      <w:r w:rsidR="00E6729F" w:rsidRPr="00E6729F">
        <w:rPr>
          <w:rFonts w:ascii="Times" w:eastAsia="Times New Roman" w:hAnsi="Times"/>
          <w:color w:val="000000"/>
          <w:sz w:val="27"/>
          <w:szCs w:val="27"/>
          <w:lang w:eastAsia="en-US"/>
        </w:rPr>
        <w:t>Числа Фибоначчи: f0 = f1 = 1, f (n) = f (n–1) + f (n–2).</w:t>
      </w:r>
    </w:p>
    <w:p w14:paraId="185FB49E" w14:textId="0F45C566" w:rsidR="00F26417" w:rsidRPr="00F26417" w:rsidRDefault="00F26417" w:rsidP="00E6729F">
      <w:pPr>
        <w:pStyle w:val="NormalWeb"/>
        <w:spacing w:line="360" w:lineRule="auto"/>
        <w:jc w:val="both"/>
        <w:rPr>
          <w:color w:val="000000"/>
          <w:sz w:val="28"/>
          <w:szCs w:val="27"/>
        </w:rPr>
      </w:pPr>
      <w:r w:rsidRPr="00C138B5">
        <w:rPr>
          <w:b/>
          <w:color w:val="000000"/>
          <w:sz w:val="28"/>
          <w:szCs w:val="28"/>
        </w:rPr>
        <w:t>Код</w:t>
      </w:r>
      <w:r w:rsidRPr="00F26417">
        <w:rPr>
          <w:b/>
          <w:color w:val="000000"/>
          <w:sz w:val="28"/>
          <w:szCs w:val="28"/>
        </w:rPr>
        <w:t xml:space="preserve"> </w:t>
      </w:r>
      <w:r w:rsidRPr="00C138B5">
        <w:rPr>
          <w:b/>
          <w:color w:val="000000"/>
          <w:sz w:val="28"/>
          <w:szCs w:val="28"/>
        </w:rPr>
        <w:t>программы</w:t>
      </w:r>
      <w:r w:rsidRPr="00F26417">
        <w:rPr>
          <w:b/>
          <w:color w:val="000000"/>
          <w:sz w:val="28"/>
          <w:szCs w:val="28"/>
        </w:rPr>
        <w:t>:</w:t>
      </w:r>
    </w:p>
    <w:p w14:paraId="2AA0D4B0" w14:textId="030E6F11" w:rsidR="00F26417" w:rsidRPr="00F26417" w:rsidRDefault="00F26417" w:rsidP="00F26417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F26417">
        <w:rPr>
          <w:b/>
          <w:color w:val="000000" w:themeColor="text1"/>
          <w:sz w:val="28"/>
          <w:lang w:val="en-US" w:eastAsia="ru-RU"/>
        </w:rPr>
        <w:t xml:space="preserve"> </w:t>
      </w:r>
      <w:r w:rsidR="00E6729F">
        <w:rPr>
          <w:b/>
          <w:color w:val="000000" w:themeColor="text1"/>
          <w:sz w:val="28"/>
          <w:lang w:val="en-US" w:eastAsia="ru-RU"/>
        </w:rPr>
        <w:t>Fibonachi</w:t>
      </w:r>
      <w:r w:rsidRPr="00F26417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770C1BC2" w14:textId="77777777" w:rsidR="00F26417" w:rsidRPr="00F26417" w:rsidRDefault="00F26417" w:rsidP="00F26417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574343BB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package LR1;</w:t>
      </w:r>
    </w:p>
    <w:p w14:paraId="4A8A454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91C283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.Scanner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;</w:t>
      </w:r>
    </w:p>
    <w:p w14:paraId="33DFFB2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2B1C4CE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 xml:space="preserve">public class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Fibonachi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68D7E5EE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isFibonachiNumber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number) {</w:t>
      </w:r>
    </w:p>
    <w:p w14:paraId="3D9CC62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prevNumber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1;</w:t>
      </w:r>
    </w:p>
    <w:p w14:paraId="426ADF8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1;</w:t>
      </w:r>
    </w:p>
    <w:p w14:paraId="190ED0B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686A6BB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if (number ==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5B3979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return true;</w:t>
      </w:r>
    </w:p>
    <w:p w14:paraId="65CB273D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DAD2F85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3804CB6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while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&lt; number) {</w:t>
      </w:r>
    </w:p>
    <w:p w14:paraId="2AFCBA5D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newCurrentNumber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prevNumber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+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;</w:t>
      </w:r>
    </w:p>
    <w:p w14:paraId="3C864A3E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newCurrentNumber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== number) {</w:t>
      </w:r>
    </w:p>
    <w:p w14:paraId="06DAF8CE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return true;</w:t>
      </w:r>
    </w:p>
    <w:p w14:paraId="1987A6DE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41956B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5B1F4EB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prevNumber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B1BA5D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newCurrentNumber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EB5D70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1075B5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024922F5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return false;</w:t>
      </w:r>
    </w:p>
    <w:p w14:paraId="4ACEC38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92F160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E6D56E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static void </w:t>
      </w:r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3AA8FBD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 xml:space="preserve">Scanner </w:t>
      </w:r>
      <w:proofErr w:type="spellStart"/>
      <w:r w:rsidRPr="00E6729F">
        <w:rPr>
          <w:rFonts w:ascii="Menlo" w:hAnsi="Menlo" w:cs="Menlo"/>
          <w:color w:val="000000" w:themeColor="text1"/>
          <w:u w:val="single"/>
          <w:lang w:val="en-US" w:eastAsia="ru-RU"/>
        </w:rPr>
        <w:t>sc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Scanner(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in</w:t>
      </w:r>
      <w:r w:rsidRPr="00E6729F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15920A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7345613B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("Input count of numbers");</w:t>
      </w:r>
    </w:p>
    <w:p w14:paraId="47AFFCB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count =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sc.nextInt</w:t>
      </w:r>
      <w:proofErr w:type="spellEnd"/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457F8C24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] numbers = new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[count];</w:t>
      </w:r>
    </w:p>
    <w:p w14:paraId="493024B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6FE0A1A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.printf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("Input %d numbers", count);</w:t>
      </w:r>
    </w:p>
    <w:p w14:paraId="6AD65E0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&lt; count;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3CE364C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numbers[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] = </w:t>
      </w:r>
      <w:proofErr w:type="spellStart"/>
      <w:proofErr w:type="gramStart"/>
      <w:r w:rsidRPr="00E6729F">
        <w:rPr>
          <w:rFonts w:ascii="Menlo" w:hAnsi="Menlo" w:cs="Menlo"/>
          <w:color w:val="000000" w:themeColor="text1"/>
          <w:lang w:val="en-US" w:eastAsia="ru-RU"/>
        </w:rPr>
        <w:t>sc.nextInt</w:t>
      </w:r>
      <w:proofErr w:type="spellEnd"/>
      <w:proofErr w:type="gramEnd"/>
      <w:r w:rsidRPr="00E6729F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7A9D0AF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5BA912D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</w:p>
    <w:p w14:paraId="1160577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("List of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Fibonachi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numbers:");</w:t>
      </w:r>
    </w:p>
    <w:p w14:paraId="380874A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number: numbers) {</w:t>
      </w:r>
    </w:p>
    <w:p w14:paraId="376F1CC1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isFibonachiNumber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Fibonachi.</w:t>
      </w:r>
      <w:r w:rsidRPr="00E6729F">
        <w:rPr>
          <w:rFonts w:ascii="Menlo" w:hAnsi="Menlo" w:cs="Menlo"/>
          <w:i/>
          <w:iCs/>
          <w:color w:val="000000" w:themeColor="text1"/>
          <w:lang w:val="en-US" w:eastAsia="ru-RU"/>
        </w:rPr>
        <w:t>isFibonachiNumber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(number);</w:t>
      </w:r>
    </w:p>
    <w:p w14:paraId="3CAEF0E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isFibonachiNumber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E5CB120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System.</w:t>
      </w:r>
      <w:r w:rsidRPr="00E6729F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6729F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6729F">
        <w:rPr>
          <w:rFonts w:ascii="Menlo" w:hAnsi="Menlo" w:cs="Menlo"/>
          <w:color w:val="000000" w:themeColor="text1"/>
          <w:lang w:val="en-US" w:eastAsia="ru-RU"/>
        </w:rPr>
        <w:t>(number);</w:t>
      </w:r>
    </w:p>
    <w:p w14:paraId="6503DEFB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08E3286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</w: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A353BBC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7417B34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8EEDDE4" w14:textId="77777777" w:rsidR="00F26417" w:rsidRPr="00E6729F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EC33D1C" w14:textId="77777777" w:rsid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30C275F" w14:textId="77777777" w:rsidR="00F26417" w:rsidRPr="00357046" w:rsidRDefault="00F26417" w:rsidP="00F26417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21ECC8C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Input count of numbers</w:t>
      </w:r>
    </w:p>
    <w:p w14:paraId="13DE75F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5</w:t>
      </w:r>
    </w:p>
    <w:p w14:paraId="58608D7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Input 5 numbers</w:t>
      </w:r>
    </w:p>
    <w:p w14:paraId="0B2047C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1</w:t>
      </w:r>
    </w:p>
    <w:p w14:paraId="706D870F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5</w:t>
      </w:r>
    </w:p>
    <w:p w14:paraId="34E34362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2</w:t>
      </w:r>
    </w:p>
    <w:p w14:paraId="0D9CE70A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33</w:t>
      </w:r>
    </w:p>
    <w:p w14:paraId="5758155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234</w:t>
      </w:r>
    </w:p>
    <w:p w14:paraId="693798F9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val="en-US" w:eastAsia="ru-RU"/>
        </w:rPr>
        <w:t>List</w:t>
      </w:r>
      <w:r w:rsidRPr="00E6729F">
        <w:rPr>
          <w:rFonts w:ascii="Menlo" w:hAnsi="Menlo" w:cs="Menlo"/>
          <w:color w:val="000000" w:themeColor="text1"/>
          <w:lang w:eastAsia="ru-RU"/>
        </w:rPr>
        <w:t xml:space="preserve"> </w:t>
      </w:r>
      <w:r w:rsidRPr="00E6729F">
        <w:rPr>
          <w:rFonts w:ascii="Menlo" w:hAnsi="Menlo" w:cs="Menlo"/>
          <w:color w:val="000000" w:themeColor="text1"/>
          <w:lang w:val="en-US" w:eastAsia="ru-RU"/>
        </w:rPr>
        <w:t>of</w:t>
      </w:r>
      <w:r w:rsidRPr="00E6729F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E6729F">
        <w:rPr>
          <w:rFonts w:ascii="Menlo" w:hAnsi="Menlo" w:cs="Menlo"/>
          <w:color w:val="000000" w:themeColor="text1"/>
          <w:lang w:val="en-US" w:eastAsia="ru-RU"/>
        </w:rPr>
        <w:t>Fibonachi</w:t>
      </w:r>
      <w:proofErr w:type="spellEnd"/>
      <w:r w:rsidRPr="00E6729F">
        <w:rPr>
          <w:rFonts w:ascii="Menlo" w:hAnsi="Menlo" w:cs="Menlo"/>
          <w:color w:val="000000" w:themeColor="text1"/>
          <w:lang w:eastAsia="ru-RU"/>
        </w:rPr>
        <w:t xml:space="preserve"> </w:t>
      </w:r>
      <w:r w:rsidRPr="00E6729F">
        <w:rPr>
          <w:rFonts w:ascii="Menlo" w:hAnsi="Menlo" w:cs="Menlo"/>
          <w:color w:val="000000" w:themeColor="text1"/>
          <w:lang w:val="en-US" w:eastAsia="ru-RU"/>
        </w:rPr>
        <w:t>numbers</w:t>
      </w:r>
      <w:r w:rsidRPr="00E6729F">
        <w:rPr>
          <w:rFonts w:ascii="Menlo" w:hAnsi="Menlo" w:cs="Menlo"/>
          <w:color w:val="000000" w:themeColor="text1"/>
          <w:lang w:eastAsia="ru-RU"/>
        </w:rPr>
        <w:t>:</w:t>
      </w:r>
    </w:p>
    <w:p w14:paraId="14F477A7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1</w:t>
      </w:r>
    </w:p>
    <w:p w14:paraId="019F0A6D" w14:textId="77777777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6729F">
        <w:rPr>
          <w:rFonts w:ascii="Menlo" w:hAnsi="Menlo" w:cs="Menlo"/>
          <w:color w:val="000000" w:themeColor="text1"/>
          <w:lang w:eastAsia="ru-RU"/>
        </w:rPr>
        <w:t>5</w:t>
      </w:r>
    </w:p>
    <w:p w14:paraId="79A77151" w14:textId="4D5FB962" w:rsidR="00F26417" w:rsidRPr="00E6729F" w:rsidRDefault="00E6729F" w:rsidP="00E6729F">
      <w:pPr>
        <w:pStyle w:val="20144"/>
        <w:ind w:firstLine="0"/>
        <w:jc w:val="left"/>
        <w:rPr>
          <w:b/>
          <w:color w:val="000000" w:themeColor="text1"/>
          <w:sz w:val="32"/>
        </w:rPr>
      </w:pPr>
      <w:r w:rsidRPr="00E6729F">
        <w:rPr>
          <w:rFonts w:ascii="Menlo" w:hAnsi="Menlo" w:cs="Menlo"/>
          <w:color w:val="000000" w:themeColor="text1"/>
          <w:lang w:eastAsia="ru-RU"/>
        </w:rPr>
        <w:t>2</w:t>
      </w:r>
    </w:p>
    <w:p w14:paraId="7FF4F25E" w14:textId="77777777" w:rsidR="00E6729F" w:rsidRDefault="00E6729F" w:rsidP="00C138B5">
      <w:pPr>
        <w:pStyle w:val="20144"/>
        <w:ind w:firstLine="0"/>
        <w:jc w:val="left"/>
        <w:rPr>
          <w:b/>
        </w:rPr>
      </w:pPr>
    </w:p>
    <w:p w14:paraId="25C10448" w14:textId="6C57D0DF" w:rsidR="009C7502" w:rsidRDefault="009C7502" w:rsidP="00C138B5">
      <w:pPr>
        <w:pStyle w:val="20144"/>
        <w:ind w:firstLine="0"/>
        <w:jc w:val="left"/>
      </w:pPr>
      <w:bookmarkStart w:id="0" w:name="_GoBack"/>
      <w:bookmarkEnd w:id="0"/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0B704" w14:textId="77777777" w:rsidR="00172531" w:rsidRDefault="00172531">
      <w:r>
        <w:separator/>
      </w:r>
    </w:p>
  </w:endnote>
  <w:endnote w:type="continuationSeparator" w:id="0">
    <w:p w14:paraId="6D2C7D8F" w14:textId="77777777" w:rsidR="00172531" w:rsidRDefault="0017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E76D" w14:textId="77777777" w:rsidR="00172531" w:rsidRDefault="00172531">
      <w:r>
        <w:separator/>
      </w:r>
    </w:p>
  </w:footnote>
  <w:footnote w:type="continuationSeparator" w:id="0">
    <w:p w14:paraId="68B3B94E" w14:textId="77777777" w:rsidR="00172531" w:rsidRDefault="0017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391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2531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788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57046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13CF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10E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1453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6EF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E799D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38B5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3C1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6729F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17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775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1C63-143F-E44E-BEFA-7D9FC4F8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12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12</cp:revision>
  <cp:lastPrinted>2019-12-25T09:19:00Z</cp:lastPrinted>
  <dcterms:created xsi:type="dcterms:W3CDTF">2020-05-31T13:31:00Z</dcterms:created>
  <dcterms:modified xsi:type="dcterms:W3CDTF">2020-05-31T21:28:00Z</dcterms:modified>
</cp:coreProperties>
</file>