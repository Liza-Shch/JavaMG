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679B25E6" w:rsidR="000C2054" w:rsidRPr="00402567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402567" w:rsidRPr="00402567">
        <w:rPr>
          <w:b/>
          <w:sz w:val="44"/>
        </w:rPr>
        <w:t>2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6D902989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>Задание 1</w:t>
      </w:r>
    </w:p>
    <w:p w14:paraId="05389CF5" w14:textId="01FA1E9C" w:rsidR="00E6729F" w:rsidRDefault="00E0265B" w:rsidP="00E6729F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402567" w:rsidRPr="00402567">
        <w:rPr>
          <w:b/>
          <w:sz w:val="28"/>
          <w:szCs w:val="28"/>
        </w:rPr>
        <w:t>3</w:t>
      </w:r>
      <w:proofErr w:type="gramStart"/>
      <w:r w:rsidRPr="0033411F">
        <w:rPr>
          <w:b/>
          <w:szCs w:val="28"/>
        </w:rPr>
        <w:t>:</w:t>
      </w:r>
      <w:r w:rsidR="00E6729F" w:rsidRPr="00E6729F">
        <w:rPr>
          <w:color w:val="000000"/>
          <w:sz w:val="28"/>
          <w:szCs w:val="27"/>
        </w:rPr>
        <w:t xml:space="preserve"> </w:t>
      </w:r>
      <w:r w:rsidR="00402567" w:rsidRPr="00402567">
        <w:rPr>
          <w:color w:val="000000"/>
          <w:sz w:val="28"/>
          <w:szCs w:val="27"/>
        </w:rPr>
        <w:t>Ввести</w:t>
      </w:r>
      <w:proofErr w:type="gramEnd"/>
      <w:r w:rsidR="00402567" w:rsidRPr="00402567">
        <w:rPr>
          <w:color w:val="000000"/>
          <w:sz w:val="28"/>
          <w:szCs w:val="27"/>
        </w:rPr>
        <w:t xml:space="preserve"> n строк с консоли. Вывести на консоль те строки, длина которых меньше (больше) средней, а также длину</w:t>
      </w:r>
      <w:r w:rsidR="00E6729F" w:rsidRPr="00E6729F">
        <w:rPr>
          <w:color w:val="000000"/>
          <w:sz w:val="28"/>
          <w:szCs w:val="27"/>
        </w:rPr>
        <w:t>.</w:t>
      </w:r>
    </w:p>
    <w:p w14:paraId="58452E9F" w14:textId="4C3AC231" w:rsidR="00E0265B" w:rsidRPr="00E6729F" w:rsidRDefault="00E0265B" w:rsidP="00E6729F">
      <w:pPr>
        <w:pStyle w:val="NormalWeb"/>
        <w:spacing w:line="360" w:lineRule="auto"/>
        <w:jc w:val="both"/>
        <w:rPr>
          <w:color w:val="000000"/>
          <w:sz w:val="28"/>
          <w:szCs w:val="27"/>
        </w:rPr>
      </w:pPr>
      <w:r w:rsidRPr="00C138B5">
        <w:rPr>
          <w:b/>
          <w:color w:val="000000"/>
          <w:sz w:val="28"/>
          <w:szCs w:val="28"/>
        </w:rPr>
        <w:t>Код</w:t>
      </w:r>
      <w:r w:rsidRPr="00E6729F">
        <w:rPr>
          <w:b/>
          <w:color w:val="000000"/>
          <w:sz w:val="28"/>
          <w:szCs w:val="28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E6729F">
        <w:rPr>
          <w:b/>
          <w:color w:val="000000"/>
          <w:sz w:val="28"/>
          <w:szCs w:val="28"/>
        </w:rPr>
        <w:t>:</w:t>
      </w:r>
    </w:p>
    <w:p w14:paraId="22E4C8BD" w14:textId="07CF6208" w:rsidR="00BD6B3C" w:rsidRPr="0040256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402567">
        <w:rPr>
          <w:b/>
          <w:color w:val="000000" w:themeColor="text1"/>
          <w:sz w:val="28"/>
          <w:lang w:eastAsia="ru-RU"/>
        </w:rPr>
        <w:t xml:space="preserve"> </w:t>
      </w:r>
      <w:r w:rsidR="00402567">
        <w:rPr>
          <w:b/>
          <w:color w:val="000000" w:themeColor="text1"/>
          <w:sz w:val="28"/>
          <w:lang w:val="en-US" w:eastAsia="ru-RU"/>
        </w:rPr>
        <w:t>Strings</w:t>
      </w:r>
      <w:r w:rsidRPr="00402567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410175A" w14:textId="77777777" w:rsidR="00BD6B3C" w:rsidRPr="00402567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</w:p>
    <w:p w14:paraId="4CFA6FF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package LR2;</w:t>
      </w:r>
    </w:p>
    <w:p w14:paraId="3EA5BB8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7182CB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.Date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578604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612E1C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D6D7D7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public class Strings {</w:t>
      </w:r>
    </w:p>
    <w:p w14:paraId="2C73321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5A54AF5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String[] strings) {</w:t>
      </w:r>
    </w:p>
    <w:p w14:paraId="7DD7451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strings.length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== 0) {</w:t>
      </w:r>
    </w:p>
    <w:p w14:paraId="46817A5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return 0;</w:t>
      </w:r>
    </w:p>
    <w:p w14:paraId="703E208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A72061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235FE1A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lengthSum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14:paraId="3060292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for (String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string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: strings) {</w:t>
      </w:r>
    </w:p>
    <w:p w14:paraId="74173EB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lengthSum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+=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ACED1B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B51543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6A19AFC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lengthSum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/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strings.length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6795CA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8E45A1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5B60317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fprintFilter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String[] strings,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boolean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isMore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1457772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("Filtered string");</w:t>
      </w:r>
    </w:p>
    <w:p w14:paraId="7A82FED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isMore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E77589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("where length is more then %d\n",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38F8F6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 else {</w:t>
      </w:r>
    </w:p>
    <w:p w14:paraId="057DFCE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("where length is less or equal to %d\n",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D5BD52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70D0B9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2A82723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for (String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: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strings) {</w:t>
      </w:r>
    </w:p>
    <w:p w14:paraId="6964004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() &gt;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==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isMore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C6B269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("%s length = %d\n", string,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75B357C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C3C261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A8F343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2D35B2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15BD47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static void </w:t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0AF273A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Scanner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sc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Scanner(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System.in);</w:t>
      </w:r>
    </w:p>
    <w:p w14:paraId="124CB8A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2453808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("Input count of strings");</w:t>
      </w:r>
    </w:p>
    <w:p w14:paraId="3275BF6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count =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A3D043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] strings = new String[count];</w:t>
      </w:r>
    </w:p>
    <w:p w14:paraId="41D7D9D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10CC225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("Input %d strings\n", count);</w:t>
      </w:r>
    </w:p>
    <w:p w14:paraId="024DF6F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&lt; count;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040729C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strings[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sc.next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21DABA4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F28C70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3A67CCD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Strings.lengthAverage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(strings);</w:t>
      </w:r>
    </w:p>
    <w:p w14:paraId="3B2B2BB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("Average length = %d\n",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0239589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Strings.fprintFilter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(strings,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, false);</w:t>
      </w:r>
    </w:p>
    <w:p w14:paraId="6D07458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Strings.fprintFilter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(strings,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lengthAverage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, true);</w:t>
      </w:r>
    </w:p>
    <w:p w14:paraId="4B04501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7F81B50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Shcherbakova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Liza, IU6-21M");</w:t>
      </w:r>
    </w:p>
    <w:p w14:paraId="2E0BE27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System.out.printf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("Date of done %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tc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\n", new </w:t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Date(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));</w:t>
      </w:r>
    </w:p>
    <w:p w14:paraId="18FB6C7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07CA91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1199D5" w14:textId="2D90FE56" w:rsidR="00BD6B3C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}</w:t>
      </w:r>
    </w:p>
    <w:p w14:paraId="2E79EBC8" w14:textId="77777777" w:rsid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357046" w:rsidRDefault="00BD6B3C" w:rsidP="00BD6B3C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4385387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Input count of strings</w:t>
      </w:r>
    </w:p>
    <w:p w14:paraId="68D4525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4</w:t>
      </w:r>
    </w:p>
    <w:p w14:paraId="3468ED3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Input 4 strings</w:t>
      </w:r>
    </w:p>
    <w:p w14:paraId="3862182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sdcfvg</w:t>
      </w:r>
      <w:proofErr w:type="spellEnd"/>
    </w:p>
    <w:p w14:paraId="26444AB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sdfrgtjuki</w:t>
      </w:r>
      <w:proofErr w:type="spellEnd"/>
    </w:p>
    <w:p w14:paraId="24F3D03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sas</w:t>
      </w:r>
      <w:proofErr w:type="spellEnd"/>
    </w:p>
    <w:p w14:paraId="388861A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dcfgtyh</w:t>
      </w:r>
      <w:proofErr w:type="spellEnd"/>
    </w:p>
    <w:p w14:paraId="6316B43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Average length = 6</w:t>
      </w:r>
    </w:p>
    <w:p w14:paraId="790D2B9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Filtered string</w:t>
      </w:r>
    </w:p>
    <w:p w14:paraId="094E899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where length is less or equal to 6</w:t>
      </w:r>
    </w:p>
    <w:p w14:paraId="2500324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sdcfvg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length = 6</w:t>
      </w:r>
    </w:p>
    <w:p w14:paraId="1394B26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sas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length = 3</w:t>
      </w:r>
    </w:p>
    <w:p w14:paraId="4A8C8AC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Filtered string</w:t>
      </w:r>
    </w:p>
    <w:p w14:paraId="0CB5F0E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where length is more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then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6</w:t>
      </w:r>
    </w:p>
    <w:p w14:paraId="3AE8AA1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sdfrgtjuki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length = 10</w:t>
      </w:r>
    </w:p>
    <w:p w14:paraId="0AD2D13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dcfgtyh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length = 7</w:t>
      </w:r>
    </w:p>
    <w:p w14:paraId="54B1B533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Shcherbakova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Liza, IU6-21M</w:t>
      </w:r>
    </w:p>
    <w:p w14:paraId="40814D8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Date of done Mon Jun 01 00:31:32 MSK 2020</w:t>
      </w:r>
    </w:p>
    <w:p w14:paraId="250CEE38" w14:textId="77777777" w:rsidR="00E6729F" w:rsidRPr="00402567" w:rsidRDefault="00E6729F" w:rsidP="00E6729F">
      <w:pPr>
        <w:pStyle w:val="20144"/>
        <w:ind w:firstLine="0"/>
        <w:rPr>
          <w:b/>
          <w:sz w:val="32"/>
          <w:lang w:val="en-US"/>
        </w:rPr>
      </w:pPr>
    </w:p>
    <w:p w14:paraId="6BC45270" w14:textId="300403A7" w:rsidR="00F26417" w:rsidRPr="00402567" w:rsidRDefault="00F26417" w:rsidP="00E6729F">
      <w:pPr>
        <w:pStyle w:val="20144"/>
        <w:ind w:firstLine="0"/>
        <w:rPr>
          <w:b/>
          <w:sz w:val="32"/>
          <w:lang w:val="en-US"/>
        </w:rPr>
      </w:pPr>
      <w:r w:rsidRPr="0033411F">
        <w:rPr>
          <w:b/>
          <w:sz w:val="32"/>
        </w:rPr>
        <w:t>Задание</w:t>
      </w:r>
      <w:r w:rsidRPr="00402567">
        <w:rPr>
          <w:b/>
          <w:sz w:val="32"/>
          <w:lang w:val="en-US"/>
        </w:rPr>
        <w:t xml:space="preserve"> 2</w:t>
      </w:r>
    </w:p>
    <w:p w14:paraId="6F20FF22" w14:textId="77777777" w:rsidR="00402567" w:rsidRDefault="00F26417" w:rsidP="00402567">
      <w:pPr>
        <w:rPr>
          <w:rFonts w:ascii="Times" w:eastAsia="Times New Roman" w:hAnsi="Times"/>
          <w:color w:val="000000"/>
          <w:sz w:val="27"/>
          <w:szCs w:val="27"/>
          <w:lang w:eastAsia="en-US"/>
        </w:rPr>
      </w:pPr>
      <w:r w:rsidRPr="00AB79D3">
        <w:rPr>
          <w:b/>
          <w:sz w:val="28"/>
          <w:szCs w:val="28"/>
        </w:rPr>
        <w:t xml:space="preserve">Вариант </w:t>
      </w:r>
      <w:r w:rsidR="00402567" w:rsidRPr="00402567">
        <w:rPr>
          <w:b/>
          <w:sz w:val="28"/>
          <w:szCs w:val="28"/>
        </w:rPr>
        <w:t>9</w:t>
      </w:r>
      <w:proofErr w:type="gramStart"/>
      <w:r w:rsidRPr="0033411F">
        <w:rPr>
          <w:b/>
          <w:szCs w:val="28"/>
        </w:rPr>
        <w:t>:</w:t>
      </w:r>
      <w:r>
        <w:rPr>
          <w:szCs w:val="28"/>
        </w:rPr>
        <w:t xml:space="preserve"> </w:t>
      </w:r>
      <w:r w:rsidR="00402567" w:rsidRPr="00402567">
        <w:rPr>
          <w:rFonts w:ascii="Times" w:eastAsia="Times New Roman" w:hAnsi="Times"/>
          <w:color w:val="000000"/>
          <w:sz w:val="27"/>
          <w:szCs w:val="27"/>
          <w:lang w:eastAsia="en-US"/>
        </w:rPr>
        <w:t>Построить</w:t>
      </w:r>
      <w:proofErr w:type="gramEnd"/>
      <w:r w:rsidR="00402567" w:rsidRPr="00402567">
        <w:rPr>
          <w:rFonts w:ascii="Times" w:eastAsia="Times New Roman" w:hAnsi="Times"/>
          <w:color w:val="000000"/>
          <w:sz w:val="27"/>
          <w:szCs w:val="27"/>
          <w:lang w:eastAsia="en-US"/>
        </w:rPr>
        <w:t xml:space="preserve"> матрицу, вычитая из элементов каждой строки матрицы ее среднее арифметическое.</w:t>
      </w:r>
    </w:p>
    <w:p w14:paraId="7C288282" w14:textId="77777777" w:rsidR="00402567" w:rsidRDefault="00402567" w:rsidP="00402567">
      <w:pPr>
        <w:rPr>
          <w:b/>
          <w:color w:val="000000"/>
          <w:sz w:val="28"/>
          <w:szCs w:val="28"/>
        </w:rPr>
      </w:pPr>
    </w:p>
    <w:p w14:paraId="185FB49E" w14:textId="5FE8AC58" w:rsidR="00F26417" w:rsidRPr="00F26417" w:rsidRDefault="00F26417" w:rsidP="00402567">
      <w:pPr>
        <w:rPr>
          <w:color w:val="000000"/>
          <w:sz w:val="28"/>
          <w:szCs w:val="27"/>
        </w:rPr>
      </w:pPr>
      <w:r w:rsidRPr="00C138B5">
        <w:rPr>
          <w:b/>
          <w:color w:val="000000"/>
          <w:sz w:val="28"/>
          <w:szCs w:val="28"/>
        </w:rPr>
        <w:t>Код</w:t>
      </w:r>
      <w:r w:rsidRPr="00F26417">
        <w:rPr>
          <w:b/>
          <w:color w:val="000000"/>
          <w:sz w:val="28"/>
          <w:szCs w:val="28"/>
        </w:rPr>
        <w:t xml:space="preserve"> </w:t>
      </w:r>
      <w:r w:rsidRPr="00C138B5">
        <w:rPr>
          <w:b/>
          <w:color w:val="000000"/>
          <w:sz w:val="28"/>
          <w:szCs w:val="28"/>
        </w:rPr>
        <w:t>программы</w:t>
      </w:r>
      <w:r w:rsidRPr="00F26417">
        <w:rPr>
          <w:b/>
          <w:color w:val="000000"/>
          <w:sz w:val="28"/>
          <w:szCs w:val="28"/>
        </w:rPr>
        <w:t>:</w:t>
      </w:r>
    </w:p>
    <w:p w14:paraId="2AA0D4B0" w14:textId="4328D595" w:rsidR="00F26417" w:rsidRPr="0040256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lastRenderedPageBreak/>
        <w:t>Файл</w:t>
      </w:r>
      <w:r w:rsidRPr="00402567">
        <w:rPr>
          <w:b/>
          <w:color w:val="000000" w:themeColor="text1"/>
          <w:sz w:val="28"/>
          <w:lang w:eastAsia="ru-RU"/>
        </w:rPr>
        <w:t xml:space="preserve"> </w:t>
      </w:r>
      <w:r w:rsidR="00402567">
        <w:rPr>
          <w:b/>
          <w:color w:val="000000" w:themeColor="text1"/>
          <w:sz w:val="28"/>
          <w:lang w:val="en-US" w:eastAsia="ru-RU"/>
        </w:rPr>
        <w:t>Matrix</w:t>
      </w:r>
      <w:r w:rsidRPr="00402567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770C1BC2" w14:textId="77777777" w:rsidR="00F26417" w:rsidRPr="00402567" w:rsidRDefault="00F26417" w:rsidP="00F26417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</w:p>
    <w:p w14:paraId="350A528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package LR2;</w:t>
      </w:r>
    </w:p>
    <w:p w14:paraId="680E037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CA7E0C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.Scanner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F67341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545611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public class Matrix {</w:t>
      </w:r>
    </w:p>
    <w:p w14:paraId="11AAA54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fillRandom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][] matrix,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power) {</w:t>
      </w:r>
    </w:p>
    <w:p w14:paraId="5A94045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&lt; power;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7B774C2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j = 0; j &lt; power;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AB0759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matrix[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][j] =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Math.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() * (power * 2 + 1) - power);</w:t>
      </w:r>
    </w:p>
    <w:p w14:paraId="4E9CE9F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4C8921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D98F1F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F867AF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6527924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public static void print(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][] matrix) {</w:t>
      </w:r>
    </w:p>
    <w:p w14:paraId="3A24352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] row: matrix) {</w:t>
      </w:r>
    </w:p>
    <w:p w14:paraId="1A18780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item: row) {</w:t>
      </w:r>
    </w:p>
    <w:p w14:paraId="37C09FD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402567">
        <w:rPr>
          <w:rFonts w:ascii="Menlo" w:hAnsi="Menlo" w:cs="Menlo"/>
          <w:color w:val="000000" w:themeColor="text1"/>
          <w:lang w:val="en-US" w:eastAsia="ru-RU"/>
        </w:rPr>
        <w:t>.printf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("%d ", item);</w:t>
      </w:r>
    </w:p>
    <w:p w14:paraId="73C1075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F44A28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171CC960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402567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6662CA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8CC1F7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9E1054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38947333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average(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] items) {</w:t>
      </w:r>
    </w:p>
    <w:p w14:paraId="32142F6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items.length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== 0) {</w:t>
      </w:r>
    </w:p>
    <w:p w14:paraId="4B6BBEB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return 0;</w:t>
      </w:r>
    </w:p>
    <w:p w14:paraId="7F8037B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4E63B0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3F73436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sum = 0;</w:t>
      </w:r>
    </w:p>
    <w:p w14:paraId="43ED8163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402567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item</w:t>
      </w:r>
      <w:r w:rsidRPr="00402567">
        <w:rPr>
          <w:rFonts w:ascii="Menlo" w:hAnsi="Menlo" w:cs="Menlo"/>
          <w:color w:val="000000" w:themeColor="text1"/>
          <w:lang w:val="en-US" w:eastAsia="ru-RU"/>
        </w:rPr>
        <w:t>: items) {</w:t>
      </w:r>
    </w:p>
    <w:p w14:paraId="09898AE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sum += </w:t>
      </w:r>
      <w:r w:rsidRPr="00402567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item</w:t>
      </w:r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CA3AFB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E99D95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5F34168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return sum /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items.length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C521CA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5220F0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26A8649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public static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][]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createMatrix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[][]matrix,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power) {</w:t>
      </w:r>
    </w:p>
    <w:p w14:paraId="2527491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][]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newMatrix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matrix.length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matrix.length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];</w:t>
      </w:r>
    </w:p>
    <w:p w14:paraId="6F2C1AE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&lt; power;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0A11BD9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average =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average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(matrix[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]);</w:t>
      </w:r>
    </w:p>
    <w:p w14:paraId="65A2BBB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j = 0; j &lt; power;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F0768D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newMatrix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][j] = matrix[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][j] - average;</w:t>
      </w:r>
    </w:p>
    <w:p w14:paraId="4A4DDD6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83324A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D115CD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2E23F6A8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return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newMatrix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;</w:t>
      </w:r>
    </w:p>
    <w:p w14:paraId="34BA4E3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A5877B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EF677F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lastRenderedPageBreak/>
        <w:tab/>
        <w:t xml:space="preserve">public static void </w:t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065CEB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  <w:t xml:space="preserve">Scanner </w:t>
      </w:r>
      <w:proofErr w:type="spellStart"/>
      <w:r w:rsidRPr="00402567">
        <w:rPr>
          <w:rFonts w:ascii="Menlo" w:hAnsi="Menlo" w:cs="Menlo"/>
          <w:color w:val="000000" w:themeColor="text1"/>
          <w:u w:val="single"/>
          <w:lang w:val="en-US" w:eastAsia="ru-RU"/>
        </w:rPr>
        <w:t>sc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Scanner(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in</w:t>
      </w:r>
      <w:r w:rsidRPr="00402567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CB8505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55EE2DB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402567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("Input matrix power");</w:t>
      </w:r>
    </w:p>
    <w:p w14:paraId="2D5C6361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power = </w:t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sc.nextInt</w:t>
      </w:r>
      <w:proofErr w:type="spellEnd"/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C5D45E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][] matrix = new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[power][power];</w:t>
      </w:r>
    </w:p>
    <w:p w14:paraId="315045BA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fillRandom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(matrix, power);</w:t>
      </w:r>
    </w:p>
    <w:p w14:paraId="6F8FC5F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79AB577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402567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("Random matrix\n");</w:t>
      </w:r>
    </w:p>
    <w:p w14:paraId="3D4696D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print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(matrix);</w:t>
      </w:r>
    </w:p>
    <w:p w14:paraId="58159BA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</w:p>
    <w:p w14:paraId="5000746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System.</w:t>
      </w:r>
      <w:r w:rsidRPr="00402567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402567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("\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nResult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matrix\n");</w:t>
      </w:r>
    </w:p>
    <w:p w14:paraId="3C7EC2D3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402567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[</w:t>
      </w:r>
      <w:proofErr w:type="gram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][]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newMatrix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createMatrix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(matrix, power);</w:t>
      </w:r>
    </w:p>
    <w:p w14:paraId="6604FAF5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r w:rsidRPr="00402567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Matrix.</w:t>
      </w:r>
      <w:r w:rsidRPr="00402567">
        <w:rPr>
          <w:rFonts w:ascii="Menlo" w:hAnsi="Menlo" w:cs="Menlo"/>
          <w:i/>
          <w:iCs/>
          <w:color w:val="000000" w:themeColor="text1"/>
          <w:lang w:val="en-US" w:eastAsia="ru-RU"/>
        </w:rPr>
        <w:t>print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02567">
        <w:rPr>
          <w:rFonts w:ascii="Menlo" w:hAnsi="Menlo" w:cs="Menlo"/>
          <w:color w:val="000000" w:themeColor="text1"/>
          <w:lang w:val="en-US" w:eastAsia="ru-RU"/>
        </w:rPr>
        <w:t>newMatrix</w:t>
      </w:r>
      <w:proofErr w:type="spellEnd"/>
      <w:r w:rsidRPr="00402567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81C6ED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5D4B573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C41CEF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}</w:t>
      </w:r>
    </w:p>
    <w:p w14:paraId="77417B34" w14:textId="03C844F6" w:rsidR="00E6729F" w:rsidRPr="00E6729F" w:rsidRDefault="00E6729F" w:rsidP="00E6729F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8EEDDE4" w14:textId="77777777" w:rsidR="00F26417" w:rsidRPr="00E6729F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EC33D1C" w14:textId="77777777" w:rsidR="00F26417" w:rsidRDefault="00F26417" w:rsidP="00F2641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30C275F" w14:textId="77777777" w:rsidR="00F26417" w:rsidRPr="00357046" w:rsidRDefault="00F26417" w:rsidP="00F26417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65E7683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Input matrix power</w:t>
      </w:r>
    </w:p>
    <w:p w14:paraId="7997206F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5</w:t>
      </w:r>
    </w:p>
    <w:p w14:paraId="35C4439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Random matrix</w:t>
      </w:r>
    </w:p>
    <w:p w14:paraId="456144F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FA01E3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-3 4 1 5 5 </w:t>
      </w:r>
    </w:p>
    <w:p w14:paraId="7CB3CCF6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4 0 -2 3 5 </w:t>
      </w:r>
    </w:p>
    <w:p w14:paraId="18CB074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-3 -1 4 4 -3 </w:t>
      </w:r>
    </w:p>
    <w:p w14:paraId="3FE3303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4 -1 -3 3 5 </w:t>
      </w:r>
    </w:p>
    <w:p w14:paraId="09BCBC3E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0 4 -4 -4 5 </w:t>
      </w:r>
    </w:p>
    <w:p w14:paraId="288E5457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74661D2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>Result matrix</w:t>
      </w:r>
    </w:p>
    <w:p w14:paraId="6223BBC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FE7E9A9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-5 2 -1 3 3 </w:t>
      </w:r>
    </w:p>
    <w:p w14:paraId="4EFBB17D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2 -2 -4 1 3 </w:t>
      </w:r>
    </w:p>
    <w:p w14:paraId="28D4F1FC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-3 -1 4 4 -3 </w:t>
      </w:r>
    </w:p>
    <w:p w14:paraId="0C5427C4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3 -2 -4 2 4 </w:t>
      </w:r>
    </w:p>
    <w:p w14:paraId="13864E2B" w14:textId="77777777" w:rsidR="00402567" w:rsidRPr="00402567" w:rsidRDefault="00402567" w:rsidP="00402567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02567">
        <w:rPr>
          <w:rFonts w:ascii="Menlo" w:hAnsi="Menlo" w:cs="Menlo"/>
          <w:color w:val="000000" w:themeColor="text1"/>
          <w:lang w:val="en-US" w:eastAsia="ru-RU"/>
        </w:rPr>
        <w:t xml:space="preserve">0 4 -4 -4 5 </w:t>
      </w:r>
    </w:p>
    <w:p w14:paraId="7FF4F25E" w14:textId="77777777" w:rsidR="00E6729F" w:rsidRDefault="00E6729F" w:rsidP="00C138B5">
      <w:pPr>
        <w:pStyle w:val="20144"/>
        <w:ind w:firstLine="0"/>
        <w:jc w:val="left"/>
        <w:rPr>
          <w:b/>
        </w:rPr>
      </w:pPr>
      <w:bookmarkStart w:id="0" w:name="_GoBack"/>
      <w:bookmarkEnd w:id="0"/>
    </w:p>
    <w:p w14:paraId="25C10448" w14:textId="6C57D0DF" w:rsidR="009C7502" w:rsidRDefault="009C7502" w:rsidP="00C138B5">
      <w:pPr>
        <w:pStyle w:val="20144"/>
        <w:ind w:firstLine="0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74952" w14:textId="77777777" w:rsidR="00131F4A" w:rsidRDefault="00131F4A">
      <w:r>
        <w:separator/>
      </w:r>
    </w:p>
  </w:endnote>
  <w:endnote w:type="continuationSeparator" w:id="0">
    <w:p w14:paraId="3A0707B9" w14:textId="77777777" w:rsidR="00131F4A" w:rsidRDefault="0013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AF3A8" w14:textId="77777777" w:rsidR="00131F4A" w:rsidRDefault="00131F4A">
      <w:r>
        <w:separator/>
      </w:r>
    </w:p>
  </w:footnote>
  <w:footnote w:type="continuationSeparator" w:id="0">
    <w:p w14:paraId="69C85298" w14:textId="77777777" w:rsidR="00131F4A" w:rsidRDefault="00131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1F4A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2531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57046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2567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13CF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10E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6EF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E799D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3C1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6729F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17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775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D830-36B4-4B43-BD7E-2E923A01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13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13</cp:revision>
  <cp:lastPrinted>2019-12-25T09:19:00Z</cp:lastPrinted>
  <dcterms:created xsi:type="dcterms:W3CDTF">2020-05-31T13:31:00Z</dcterms:created>
  <dcterms:modified xsi:type="dcterms:W3CDTF">2020-05-31T21:33:00Z</dcterms:modified>
</cp:coreProperties>
</file>