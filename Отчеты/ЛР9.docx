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8A658ED" w:rsidR="000C2054" w:rsidRPr="00F26417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F26417" w:rsidRPr="00F2641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6D902989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>Задание 1</w:t>
      </w:r>
    </w:p>
    <w:p w14:paraId="1E704F90" w14:textId="77777777" w:rsidR="00F26417" w:rsidRDefault="00E0265B" w:rsidP="00F26417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F26417" w:rsidRPr="00F26417">
        <w:rPr>
          <w:b/>
          <w:sz w:val="28"/>
          <w:szCs w:val="28"/>
        </w:rPr>
        <w:t>6</w:t>
      </w:r>
      <w:r w:rsidRPr="0033411F">
        <w:rPr>
          <w:b/>
          <w:szCs w:val="28"/>
        </w:rPr>
        <w:t>:</w:t>
      </w:r>
      <w:r w:rsidR="00AB79D3">
        <w:rPr>
          <w:szCs w:val="28"/>
        </w:rPr>
        <w:t xml:space="preserve"> </w:t>
      </w:r>
      <w:r w:rsidR="00F26417" w:rsidRPr="00F26417">
        <w:rPr>
          <w:color w:val="000000"/>
          <w:sz w:val="28"/>
          <w:szCs w:val="27"/>
        </w:rPr>
        <w:t>Задана коллекция строк. Объединить все элементы в одну строку через разделитель “:</w:t>
      </w:r>
      <w:r w:rsidR="00F26417" w:rsidRPr="00F26417">
        <w:rPr>
          <w:color w:val="000000"/>
          <w:sz w:val="28"/>
          <w:szCs w:val="27"/>
        </w:rPr>
        <w:t xml:space="preserve"> “</w:t>
      </w:r>
    </w:p>
    <w:p w14:paraId="58452E9F" w14:textId="489F32E5" w:rsidR="00E0265B" w:rsidRPr="00F26417" w:rsidRDefault="00E0265B" w:rsidP="00F26417">
      <w:pPr>
        <w:pStyle w:val="NormalWeb"/>
        <w:spacing w:line="360" w:lineRule="auto"/>
        <w:jc w:val="both"/>
        <w:rPr>
          <w:color w:val="000000"/>
          <w:sz w:val="28"/>
          <w:szCs w:val="27"/>
          <w:lang w:val="en-US"/>
        </w:rPr>
      </w:pPr>
      <w:r w:rsidRPr="00C138B5">
        <w:rPr>
          <w:b/>
          <w:color w:val="000000"/>
          <w:sz w:val="28"/>
          <w:szCs w:val="28"/>
        </w:rPr>
        <w:t>Код</w:t>
      </w:r>
      <w:r w:rsidRPr="00F26417">
        <w:rPr>
          <w:b/>
          <w:color w:val="000000"/>
          <w:sz w:val="28"/>
          <w:szCs w:val="28"/>
          <w:lang w:val="en-US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F26417">
        <w:rPr>
          <w:b/>
          <w:color w:val="000000"/>
          <w:sz w:val="28"/>
          <w:szCs w:val="28"/>
          <w:lang w:val="en-US"/>
        </w:rPr>
        <w:t>:</w:t>
      </w:r>
    </w:p>
    <w:p w14:paraId="22E4C8BD" w14:textId="34CC78B4" w:rsidR="00BD6B3C" w:rsidRPr="00F2641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6417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</w:t>
      </w:r>
      <w:r w:rsidR="00C138B5">
        <w:rPr>
          <w:b/>
          <w:color w:val="000000" w:themeColor="text1"/>
          <w:sz w:val="28"/>
          <w:lang w:val="en-US" w:eastAsia="ru-RU"/>
        </w:rPr>
        <w:t>ain</w:t>
      </w:r>
      <w:r w:rsidRPr="00F26417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410175A" w14:textId="77777777" w:rsidR="00BD6B3C" w:rsidRPr="00F2641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034DEF82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package Stream1;</w:t>
      </w:r>
    </w:p>
    <w:p w14:paraId="5FEA0419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FAC23ED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.stream.Collectors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9EB1AB4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.stream.Stream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B6C62E7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81B06F8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5FE723C5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15427F0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548D0731" w14:textId="74148EED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  <w:t xml:space="preserve">String result = 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Stream.of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("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abc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", "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defg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",</w:t>
      </w:r>
      <w:r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F26417">
        <w:rPr>
          <w:rFonts w:ascii="Menlo" w:hAnsi="Menlo" w:cs="Menlo"/>
          <w:color w:val="000000" w:themeColor="text1"/>
          <w:lang w:val="en-US" w:eastAsia="ru-RU"/>
        </w:rPr>
        <w:t>"h"</w:t>
      </w:r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).collect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Collectors.joining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(":"));</w:t>
      </w:r>
    </w:p>
    <w:p w14:paraId="4159B6F2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(result);</w:t>
      </w:r>
    </w:p>
    <w:p w14:paraId="29CC3B15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B034DF4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18BDA07" w14:textId="1DE6A886" w:rsidR="00357046" w:rsidRPr="00357046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6698389" w14:textId="4A38DEBC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1199D5" w14:textId="7777777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357046" w:rsidRDefault="00BD6B3C" w:rsidP="00BD6B3C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37434D2E" w14:textId="310339C0" w:rsidR="00357046" w:rsidRDefault="00F26417" w:rsidP="00C138B5">
      <w:pPr>
        <w:pStyle w:val="20144"/>
        <w:ind w:firstLine="0"/>
        <w:jc w:val="left"/>
        <w:rPr>
          <w:rFonts w:ascii="Menlo" w:hAnsi="Menlo" w:cs="Menlo"/>
          <w:color w:val="000000" w:themeColor="text1"/>
          <w:lang w:val="en-US" w:eastAsia="ru-RU"/>
        </w:rPr>
      </w:pPr>
      <w:proofErr w:type="spellStart"/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abc:defg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:h</w:t>
      </w:r>
      <w:proofErr w:type="spellEnd"/>
    </w:p>
    <w:p w14:paraId="63CB5197" w14:textId="0A05FBB4" w:rsidR="00F26417" w:rsidRDefault="00F26417" w:rsidP="00C138B5">
      <w:pPr>
        <w:pStyle w:val="20144"/>
        <w:ind w:firstLine="0"/>
        <w:jc w:val="left"/>
        <w:rPr>
          <w:rFonts w:ascii="Menlo" w:hAnsi="Menlo" w:cs="Menlo"/>
          <w:color w:val="000000" w:themeColor="text1"/>
          <w:lang w:val="en-US" w:eastAsia="ru-RU"/>
        </w:rPr>
      </w:pPr>
    </w:p>
    <w:p w14:paraId="6BC45270" w14:textId="4C0C97C1" w:rsidR="00F26417" w:rsidRPr="00F26417" w:rsidRDefault="00F26417" w:rsidP="00F26417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t xml:space="preserve">Задание </w:t>
      </w:r>
      <w:r w:rsidRPr="00F26417">
        <w:rPr>
          <w:b/>
          <w:sz w:val="32"/>
        </w:rPr>
        <w:t>2</w:t>
      </w:r>
    </w:p>
    <w:p w14:paraId="33231E88" w14:textId="77777777" w:rsidR="00F26417" w:rsidRDefault="00F26417" w:rsidP="00F26417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Pr="00F26417">
        <w:rPr>
          <w:b/>
          <w:sz w:val="28"/>
          <w:szCs w:val="28"/>
        </w:rPr>
        <w:t>6</w:t>
      </w:r>
      <w:r w:rsidRPr="0033411F">
        <w:rPr>
          <w:b/>
          <w:szCs w:val="28"/>
        </w:rPr>
        <w:t>:</w:t>
      </w:r>
      <w:r>
        <w:rPr>
          <w:szCs w:val="28"/>
        </w:rPr>
        <w:t xml:space="preserve"> </w:t>
      </w:r>
      <w:r w:rsidRPr="00F26417">
        <w:rPr>
          <w:color w:val="000000"/>
          <w:sz w:val="28"/>
          <w:szCs w:val="27"/>
        </w:rPr>
        <w:t>Задана коллекция чисел. Получить сумму четных чисел.</w:t>
      </w:r>
    </w:p>
    <w:p w14:paraId="185FB49E" w14:textId="2AFC7BB8" w:rsidR="00F26417" w:rsidRPr="00F26417" w:rsidRDefault="00F26417" w:rsidP="00F26417">
      <w:pPr>
        <w:pStyle w:val="NormalWeb"/>
        <w:spacing w:line="360" w:lineRule="auto"/>
        <w:jc w:val="both"/>
        <w:rPr>
          <w:color w:val="000000"/>
          <w:sz w:val="28"/>
          <w:szCs w:val="27"/>
        </w:rPr>
      </w:pPr>
      <w:r w:rsidRPr="00C138B5">
        <w:rPr>
          <w:b/>
          <w:color w:val="000000"/>
          <w:sz w:val="28"/>
          <w:szCs w:val="28"/>
        </w:rPr>
        <w:t>Код</w:t>
      </w:r>
      <w:r w:rsidRPr="00F26417">
        <w:rPr>
          <w:b/>
          <w:color w:val="000000"/>
          <w:sz w:val="28"/>
          <w:szCs w:val="28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F26417">
        <w:rPr>
          <w:b/>
          <w:color w:val="000000"/>
          <w:sz w:val="28"/>
          <w:szCs w:val="28"/>
        </w:rPr>
        <w:t>:</w:t>
      </w:r>
    </w:p>
    <w:p w14:paraId="2AA0D4B0" w14:textId="77777777" w:rsidR="00F26417" w:rsidRPr="00F2641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6417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F26417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770C1BC2" w14:textId="77777777" w:rsidR="00F26417" w:rsidRPr="00F2641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23587E91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package Stream2;</w:t>
      </w:r>
    </w:p>
    <w:p w14:paraId="14FC4011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329947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.stream.Stream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C2F0F1D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463889B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197C5736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22A6F3C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0FA289D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 xml:space="preserve"> result = 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Stream.</w:t>
      </w:r>
      <w:r w:rsidRPr="00F26417">
        <w:rPr>
          <w:rFonts w:ascii="Menlo" w:hAnsi="Menlo" w:cs="Menlo"/>
          <w:i/>
          <w:iCs/>
          <w:color w:val="000000" w:themeColor="text1"/>
          <w:lang w:val="en-US" w:eastAsia="ru-RU"/>
        </w:rPr>
        <w:t>of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(1, 2, 3, 4, 5, 6)</w:t>
      </w:r>
    </w:p>
    <w:p w14:paraId="57F4E461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.filter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((number) -&gt; number % 2 == 0)</w:t>
      </w:r>
    </w:p>
    <w:p w14:paraId="68EA32CE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F26417">
        <w:rPr>
          <w:rFonts w:ascii="Menlo" w:hAnsi="Menlo" w:cs="Menlo"/>
          <w:color w:val="000000" w:themeColor="text1"/>
          <w:lang w:val="en-US" w:eastAsia="ru-RU"/>
        </w:rPr>
        <w:t>.reduce</w:t>
      </w:r>
      <w:proofErr w:type="gramEnd"/>
      <w:r w:rsidRPr="00F26417">
        <w:rPr>
          <w:rFonts w:ascii="Menlo" w:hAnsi="Menlo" w:cs="Menlo"/>
          <w:color w:val="000000" w:themeColor="text1"/>
          <w:lang w:val="en-US" w:eastAsia="ru-RU"/>
        </w:rPr>
        <w:t>(0, (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acc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 xml:space="preserve">, number) -&gt; </w:t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acc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 xml:space="preserve"> + number);</w:t>
      </w:r>
    </w:p>
    <w:p w14:paraId="7BABF34E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</w:p>
    <w:p w14:paraId="0EA1FBD0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r w:rsidRPr="00F2641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F26417">
        <w:rPr>
          <w:rFonts w:ascii="Menlo" w:hAnsi="Menlo" w:cs="Menlo"/>
          <w:color w:val="000000" w:themeColor="text1"/>
          <w:lang w:val="en-US" w:eastAsia="ru-RU"/>
        </w:rPr>
        <w:t>System.</w:t>
      </w:r>
      <w:r w:rsidRPr="00F2641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F26417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F26417">
        <w:rPr>
          <w:rFonts w:ascii="Menlo" w:hAnsi="Menlo" w:cs="Menlo"/>
          <w:color w:val="000000" w:themeColor="text1"/>
          <w:lang w:val="en-US" w:eastAsia="ru-RU"/>
        </w:rPr>
        <w:t>(result);</w:t>
      </w:r>
    </w:p>
    <w:p w14:paraId="7746136E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6645DFE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376BD00" w14:textId="77777777" w:rsidR="00F26417" w:rsidRP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F26417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8EEDDE4" w14:textId="77777777" w:rsidR="00F26417" w:rsidRPr="00C138B5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EC33D1C" w14:textId="77777777" w:rsid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30C275F" w14:textId="77777777" w:rsidR="00F26417" w:rsidRPr="00357046" w:rsidRDefault="00F26417" w:rsidP="00F26417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644F5D4C" w14:textId="33ADBDEF" w:rsidR="00F26417" w:rsidRDefault="00F26417" w:rsidP="00F26417">
      <w:pPr>
        <w:pStyle w:val="20144"/>
        <w:ind w:firstLine="0"/>
        <w:jc w:val="left"/>
        <w:rPr>
          <w:rFonts w:ascii="Menlo" w:hAnsi="Menlo" w:cs="Menlo"/>
          <w:color w:val="000000" w:themeColor="text1"/>
          <w:lang w:val="en-US" w:eastAsia="ru-RU"/>
        </w:rPr>
      </w:pPr>
      <w:r>
        <w:rPr>
          <w:rFonts w:ascii="Menlo" w:hAnsi="Menlo" w:cs="Menlo"/>
          <w:color w:val="000000" w:themeColor="text1"/>
          <w:lang w:val="en-US" w:eastAsia="ru-RU"/>
        </w:rPr>
        <w:t>12</w:t>
      </w:r>
    </w:p>
    <w:p w14:paraId="79A77151" w14:textId="77777777" w:rsidR="00F26417" w:rsidRPr="00F26417" w:rsidRDefault="00F26417" w:rsidP="00C138B5">
      <w:pPr>
        <w:pStyle w:val="20144"/>
        <w:ind w:firstLine="0"/>
        <w:jc w:val="left"/>
        <w:rPr>
          <w:b/>
          <w:color w:val="000000" w:themeColor="text1"/>
          <w:sz w:val="32"/>
        </w:rPr>
      </w:pPr>
      <w:bookmarkStart w:id="0" w:name="_GoBack"/>
      <w:bookmarkEnd w:id="0"/>
    </w:p>
    <w:p w14:paraId="25C10448" w14:textId="6BEE7D21" w:rsidR="009C7502" w:rsidRDefault="009C7502" w:rsidP="00C138B5">
      <w:pPr>
        <w:pStyle w:val="20144"/>
        <w:ind w:firstLine="0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6EC8" w14:textId="77777777" w:rsidR="00CC33C1" w:rsidRDefault="00CC33C1">
      <w:r>
        <w:separator/>
      </w:r>
    </w:p>
  </w:endnote>
  <w:endnote w:type="continuationSeparator" w:id="0">
    <w:p w14:paraId="6820D9CE" w14:textId="77777777" w:rsidR="00CC33C1" w:rsidRDefault="00CC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92DB2" w14:textId="77777777" w:rsidR="00CC33C1" w:rsidRDefault="00CC33C1">
      <w:r>
        <w:separator/>
      </w:r>
    </w:p>
  </w:footnote>
  <w:footnote w:type="continuationSeparator" w:id="0">
    <w:p w14:paraId="085B0843" w14:textId="77777777" w:rsidR="00CC33C1" w:rsidRDefault="00CC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57046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13CF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10E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6EF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E799D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3C1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17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775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4681-F06B-4849-A752-E754BD4F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11</cp:revision>
  <cp:lastPrinted>2019-12-25T09:19:00Z</cp:lastPrinted>
  <dcterms:created xsi:type="dcterms:W3CDTF">2020-05-31T13:31:00Z</dcterms:created>
  <dcterms:modified xsi:type="dcterms:W3CDTF">2020-05-31T20:14:00Z</dcterms:modified>
</cp:coreProperties>
</file>