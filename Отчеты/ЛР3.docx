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2725DA5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>№ 3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77777777" w:rsidR="00E0265B" w:rsidRPr="0033411F" w:rsidRDefault="00E0265B" w:rsidP="00E0265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6A8C6875" w14:textId="4CBEEB18" w:rsidR="00AB79D3" w:rsidRDefault="00E0265B" w:rsidP="00AB79D3">
      <w:pPr>
        <w:pStyle w:val="NormalWeb"/>
        <w:spacing w:line="360" w:lineRule="auto"/>
        <w:ind w:firstLine="284"/>
        <w:jc w:val="both"/>
        <w:rPr>
          <w:rFonts w:ascii="Times" w:hAnsi="Times"/>
          <w:color w:val="000000"/>
          <w:sz w:val="27"/>
          <w:szCs w:val="27"/>
          <w:lang w:eastAsia="en-US"/>
        </w:rPr>
      </w:pPr>
      <w:r w:rsidRPr="00AB79D3">
        <w:rPr>
          <w:b/>
          <w:sz w:val="28"/>
          <w:szCs w:val="28"/>
        </w:rPr>
        <w:t xml:space="preserve">Вариант </w:t>
      </w:r>
      <w:r w:rsidR="00AB79D3" w:rsidRPr="00AB79D3">
        <w:rPr>
          <w:b/>
          <w:sz w:val="28"/>
          <w:szCs w:val="28"/>
        </w:rPr>
        <w:t>4</w:t>
      </w:r>
      <w:proofErr w:type="gramStart"/>
      <w:r w:rsidRPr="0033411F">
        <w:rPr>
          <w:b/>
          <w:szCs w:val="28"/>
        </w:rPr>
        <w:t>:</w:t>
      </w:r>
      <w:r w:rsidR="00AB79D3">
        <w:rPr>
          <w:szCs w:val="28"/>
        </w:rPr>
        <w:t xml:space="preserve"> </w:t>
      </w:r>
      <w:r w:rsidR="00AB79D3" w:rsidRPr="00AB79D3">
        <w:rPr>
          <w:color w:val="000000"/>
          <w:sz w:val="28"/>
          <w:szCs w:val="27"/>
        </w:rPr>
        <w:t>Определить</w:t>
      </w:r>
      <w:proofErr w:type="gramEnd"/>
      <w:r w:rsidR="00AB79D3" w:rsidRPr="00AB79D3">
        <w:rPr>
          <w:color w:val="000000"/>
          <w:sz w:val="28"/>
          <w:szCs w:val="27"/>
        </w:rPr>
        <w:t xml:space="preserve">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</w:t>
      </w:r>
      <w:r w:rsidR="00AB79D3" w:rsidRPr="00AB79D3">
        <w:rPr>
          <w:color w:val="000000"/>
          <w:sz w:val="28"/>
          <w:szCs w:val="27"/>
          <w:lang w:eastAsia="en-US"/>
        </w:rPr>
        <w:t xml:space="preserve">. </w:t>
      </w:r>
      <w:r w:rsidR="00AB79D3" w:rsidRPr="00AB79D3">
        <w:rPr>
          <w:color w:val="000000"/>
          <w:sz w:val="28"/>
          <w:szCs w:val="27"/>
        </w:rPr>
        <w:t>Определить, какая из матриц имеет наименьшую первую и вторую нормы.</w:t>
      </w:r>
    </w:p>
    <w:p w14:paraId="58452E9F" w14:textId="4F82AC26" w:rsidR="00E0265B" w:rsidRDefault="00E0265B" w:rsidP="00E0265B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22E4C8BD" w14:textId="5FEA8C2A" w:rsidR="00BD6B3C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</w:t>
      </w:r>
      <w:r>
        <w:rPr>
          <w:b/>
          <w:color w:val="000000" w:themeColor="text1"/>
          <w:sz w:val="28"/>
          <w:lang w:val="en-US" w:eastAsia="ru-RU"/>
        </w:rPr>
        <w:t>trix</w:t>
      </w:r>
      <w:r w:rsidRPr="00CB0F24">
        <w:rPr>
          <w:b/>
          <w:color w:val="000000" w:themeColor="text1"/>
          <w:sz w:val="28"/>
          <w:lang w:val="en-US" w:eastAsia="ru-RU"/>
        </w:rPr>
        <w:t>.java</w:t>
      </w:r>
    </w:p>
    <w:p w14:paraId="4410175A" w14:textId="77777777" w:rsidR="00BD6B3C" w:rsidRPr="00CB0F24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</w:p>
    <w:p w14:paraId="749EDAF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package Matrix;</w:t>
      </w:r>
    </w:p>
    <w:p w14:paraId="0D43B1A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902AE2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public class Matrix {</w:t>
      </w:r>
    </w:p>
    <w:p w14:paraId="76DF01C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14:paraId="645313F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][] head = null;</w:t>
      </w:r>
    </w:p>
    <w:p w14:paraId="6231D64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2CF5483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 {}</w:t>
      </w:r>
    </w:p>
    <w:p w14:paraId="58DF4BB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0968124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public Matrix(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][] matrix,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n) {</w:t>
      </w:r>
    </w:p>
    <w:p w14:paraId="789312F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n;</w:t>
      </w:r>
    </w:p>
    <w:p w14:paraId="3D4BD61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[n][n];</w:t>
      </w:r>
    </w:p>
    <w:p w14:paraId="2160FF1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this.fill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(matrix);</w:t>
      </w:r>
    </w:p>
    <w:p w14:paraId="212784F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425405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421209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Matrix(</w:t>
      </w:r>
      <w:proofErr w:type="spellStart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n) {</w:t>
      </w:r>
    </w:p>
    <w:p w14:paraId="25EB3CE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n;</w:t>
      </w:r>
    </w:p>
    <w:p w14:paraId="4C8C6F2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[n][n];</w:t>
      </w:r>
    </w:p>
    <w:p w14:paraId="4290904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EFB78E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505983C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fillRandom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521C8B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C1E7A6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84BDF9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][j] =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Math.</w:t>
      </w:r>
      <w:r w:rsidRPr="00BD6B3C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() * (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* 2 + 1) - 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1CEB4CD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1FACE6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DCC11A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8CE89F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268F8F1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public void fill(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][] matrix) {</w:t>
      </w:r>
    </w:p>
    <w:p w14:paraId="6C712E6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D0E4FC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9186DC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][j] = matrix[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][j];</w:t>
      </w:r>
    </w:p>
    <w:p w14:paraId="793819E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84665A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FB643B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E51403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E194B4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void 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print(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B6ADA8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] row: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D4F770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item: row) {</w:t>
      </w:r>
    </w:p>
    <w:p w14:paraId="4C95B0D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System.</w:t>
      </w:r>
      <w:r w:rsidRPr="00BD6B3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D6B3C">
        <w:rPr>
          <w:rFonts w:ascii="Menlo" w:hAnsi="Menlo" w:cs="Menlo"/>
          <w:color w:val="000000" w:themeColor="text1"/>
          <w:lang w:val="en-US" w:eastAsia="ru-RU"/>
        </w:rPr>
        <w:t>.printf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("%d ", item);</w:t>
      </w:r>
    </w:p>
    <w:p w14:paraId="25AE008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F56D50C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6137E1F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System.</w:t>
      </w:r>
      <w:r w:rsidRPr="00BD6B3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D6B3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7E4617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F7C474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6DC682D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System.</w:t>
      </w:r>
      <w:r w:rsidRPr="00BD6B3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D6B3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739595F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CA62ED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1E60DF4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Matrix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doAddition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Matrix matrix) {</w:t>
      </w:r>
    </w:p>
    <w:p w14:paraId="05627E7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2E9A3C4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E07273D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][j] +=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matrix.head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][j];</w:t>
      </w:r>
    </w:p>
    <w:p w14:paraId="237938E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C881B5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C8D4E9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240BDDA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return this;</w:t>
      </w:r>
    </w:p>
    <w:p w14:paraId="764231D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47FFD5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1D260D6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Matrix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doSubtraction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Matrix matrix) {</w:t>
      </w:r>
    </w:p>
    <w:p w14:paraId="57DC0CD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2FE6773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77764C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][j] -=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matrix.head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][j];</w:t>
      </w:r>
    </w:p>
    <w:p w14:paraId="7A61CED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5487F1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941958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0411A6D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return this;</w:t>
      </w:r>
    </w:p>
    <w:p w14:paraId="343A87A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473140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0DD4C5F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Matrix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doMultiplication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Matrix matrix) {</w:t>
      </w:r>
    </w:p>
    <w:p w14:paraId="36BA36C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!=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0D4E2D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return null;</w:t>
      </w:r>
    </w:p>
    <w:p w14:paraId="220F047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52AD8B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47C9BB8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Matrix result = new Matrix(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12B0C7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0B8A31D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FA5A05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005617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sum = 0;</w:t>
      </w:r>
    </w:p>
    <w:p w14:paraId="09797BC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k = 0; k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; k++) {</w:t>
      </w:r>
    </w:p>
    <w:p w14:paraId="148E882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sum +=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][k] *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matrix.head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[k][j];</w:t>
      </w:r>
    </w:p>
    <w:p w14:paraId="3B0A8B4D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E8ECCDC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6755DD2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result.head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][j] = sum;</w:t>
      </w:r>
    </w:p>
    <w:p w14:paraId="6411003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B425E4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C26AB6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328A1C2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this.fill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result.head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7766010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return result;</w:t>
      </w:r>
    </w:p>
    <w:p w14:paraId="1F42E1C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lastRenderedPageBreak/>
        <w:tab/>
        <w:t>}</w:t>
      </w:r>
    </w:p>
    <w:p w14:paraId="63DC86F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1E321B8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norm(</w:t>
      </w:r>
      <w:proofErr w:type="spellStart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range) {</w:t>
      </w:r>
    </w:p>
    <w:p w14:paraId="0357D30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max =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Integer.</w:t>
      </w:r>
      <w:r w:rsidRPr="00BD6B3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MIN_VALUE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B4889F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AB79D3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08E1A65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sum = 0;</w:t>
      </w:r>
    </w:p>
    <w:p w14:paraId="53B6463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</w:t>
      </w:r>
      <w:r w:rsidRPr="00BD6B3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2B1AA0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switch (range) {</w:t>
      </w:r>
    </w:p>
    <w:p w14:paraId="44D5229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case 1:</w:t>
      </w:r>
    </w:p>
    <w:p w14:paraId="3F9CD65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sum +=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][j];</w:t>
      </w:r>
    </w:p>
    <w:p w14:paraId="7ED7BF7D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break;</w:t>
      </w:r>
    </w:p>
    <w:p w14:paraId="35DA103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case 2:</w:t>
      </w:r>
    </w:p>
    <w:p w14:paraId="09AD579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sum +=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this.head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[j][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];</w:t>
      </w:r>
    </w:p>
    <w:p w14:paraId="5A06F40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7CBBFA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E83413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4C6A41A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if (max &lt; sum) {</w:t>
      </w:r>
    </w:p>
    <w:p w14:paraId="2366BAD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max = sum;</w:t>
      </w:r>
    </w:p>
    <w:p w14:paraId="371A323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304D0E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ACF09DA" w14:textId="77777777" w:rsidR="00BD6B3C" w:rsidRPr="00F831BE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23B9EB8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return max;</w:t>
      </w:r>
    </w:p>
    <w:p w14:paraId="2E8D8A3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6FC103D" w14:textId="558CB807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27CD550" w14:textId="5A101FB3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B576190" w14:textId="733110D8" w:rsidR="00BD6B3C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</w:t>
      </w:r>
      <w:r>
        <w:rPr>
          <w:b/>
          <w:color w:val="000000" w:themeColor="text1"/>
          <w:sz w:val="28"/>
          <w:lang w:val="en-US" w:eastAsia="ru-RU"/>
        </w:rPr>
        <w:t>in</w:t>
      </w:r>
      <w:r w:rsidRPr="00CB0F24">
        <w:rPr>
          <w:b/>
          <w:color w:val="000000" w:themeColor="text1"/>
          <w:sz w:val="28"/>
          <w:lang w:val="en-US" w:eastAsia="ru-RU"/>
        </w:rPr>
        <w:t>.java</w:t>
      </w:r>
    </w:p>
    <w:p w14:paraId="379CF45D" w14:textId="0246999F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739CDB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package Matrix;</w:t>
      </w:r>
    </w:p>
    <w:p w14:paraId="1F94DDF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D13037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Matrix.Matrix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D79172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979A64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0AECE8B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static Matrix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findMatrixWithMaxNorm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range, Matrix[] array) {</w:t>
      </w:r>
    </w:p>
    <w:p w14:paraId="3DA8255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max =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Integer.</w:t>
      </w:r>
      <w:r w:rsidRPr="00BD6B3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MIN_VALUE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6AD86A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maxI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-1;</w:t>
      </w:r>
    </w:p>
    <w:p w14:paraId="7A13546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array.length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529B272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norm = array[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].norm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(range);</w:t>
      </w:r>
    </w:p>
    <w:p w14:paraId="2538D9C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if (max &lt; norm) {</w:t>
      </w:r>
    </w:p>
    <w:p w14:paraId="1106A6D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max = norm;</w:t>
      </w:r>
    </w:p>
    <w:p w14:paraId="473C5FC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maxI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2321F1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7DEB29C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576BFA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37A306E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return array[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maxI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];</w:t>
      </w:r>
    </w:p>
    <w:p w14:paraId="044C2C8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954E66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4917A91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String []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BBF206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n = 5;</w:t>
      </w:r>
    </w:p>
    <w:p w14:paraId="5E4A5CE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 xml:space="preserve">Matrix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new Matrix(n);</w:t>
      </w:r>
    </w:p>
    <w:p w14:paraId="65DB6CE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Matrix matrix2 = new Matrix(n);</w:t>
      </w:r>
    </w:p>
    <w:p w14:paraId="2DECAE7C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6BEE8E1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matrix.fillRandom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9CE917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matrix2.fillRandom();</w:t>
      </w:r>
    </w:p>
    <w:p w14:paraId="44AEDB7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03274E2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print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15ED54A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matrix2.print();</w:t>
      </w:r>
    </w:p>
    <w:p w14:paraId="4CD47C0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0EA6293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matrix.doAddition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(matrix2);</w:t>
      </w:r>
    </w:p>
    <w:p w14:paraId="1787668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print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074996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542D571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matrix.doSubtraction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(matrix2);</w:t>
      </w:r>
    </w:p>
    <w:p w14:paraId="6A72C4F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print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FFA95F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5B56F51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matrix.doMultiplication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(matrix2);</w:t>
      </w:r>
    </w:p>
    <w:p w14:paraId="3205A2E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matrix.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print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1D47B4E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62F3460C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System.</w:t>
      </w:r>
      <w:r w:rsidRPr="00BD6B3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D6B3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matrix.norm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(1));</w:t>
      </w:r>
    </w:p>
    <w:p w14:paraId="29D3358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System.</w:t>
      </w:r>
      <w:r w:rsidRPr="00BD6B3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D6B3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matrix.norm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(2));</w:t>
      </w:r>
    </w:p>
    <w:p w14:paraId="26B9E0A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43EC214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Matrix[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] array = new Matrix[n];</w:t>
      </w:r>
    </w:p>
    <w:p w14:paraId="54C4E2D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&lt; n; 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203EB08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array[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] = new Matrix(n);</w:t>
      </w:r>
    </w:p>
    <w:p w14:paraId="2007699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array[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].</w:t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fillRandom</w:t>
      </w:r>
      <w:proofErr w:type="spellEnd"/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576A75F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A3C295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</w:p>
    <w:p w14:paraId="610BF48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Main.</w:t>
      </w:r>
      <w:r w:rsidRPr="00BD6B3C">
        <w:rPr>
          <w:rFonts w:ascii="Menlo" w:hAnsi="Menlo" w:cs="Menlo"/>
          <w:i/>
          <w:iCs/>
          <w:color w:val="000000" w:themeColor="text1"/>
          <w:lang w:val="en-US" w:eastAsia="ru-RU"/>
        </w:rPr>
        <w:t>findMatrixWithMaxNorm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(1, array).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print(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2B0E92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r w:rsidRPr="00BD6B3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D6B3C">
        <w:rPr>
          <w:rFonts w:ascii="Menlo" w:hAnsi="Menlo" w:cs="Menlo"/>
          <w:color w:val="000000" w:themeColor="text1"/>
          <w:lang w:val="en-US" w:eastAsia="ru-RU"/>
        </w:rPr>
        <w:t>Main.</w:t>
      </w:r>
      <w:r w:rsidRPr="00BD6B3C">
        <w:rPr>
          <w:rFonts w:ascii="Menlo" w:hAnsi="Menlo" w:cs="Menlo"/>
          <w:i/>
          <w:iCs/>
          <w:color w:val="000000" w:themeColor="text1"/>
          <w:lang w:val="en-US" w:eastAsia="ru-RU"/>
        </w:rPr>
        <w:t>findMatrixWithMaxNorm</w:t>
      </w:r>
      <w:proofErr w:type="spellEnd"/>
      <w:r w:rsidRPr="00BD6B3C">
        <w:rPr>
          <w:rFonts w:ascii="Menlo" w:hAnsi="Menlo" w:cs="Menlo"/>
          <w:color w:val="000000" w:themeColor="text1"/>
          <w:lang w:val="en-US" w:eastAsia="ru-RU"/>
        </w:rPr>
        <w:t>(2, array).</w:t>
      </w:r>
      <w:proofErr w:type="gramStart"/>
      <w:r w:rsidRPr="00BD6B3C">
        <w:rPr>
          <w:rFonts w:ascii="Menlo" w:hAnsi="Menlo" w:cs="Menlo"/>
          <w:color w:val="000000" w:themeColor="text1"/>
          <w:lang w:val="en-US" w:eastAsia="ru-RU"/>
        </w:rPr>
        <w:t>print(</w:t>
      </w:r>
      <w:proofErr w:type="gramEnd"/>
      <w:r w:rsidRPr="00BD6B3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77ECB47C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  }</w:t>
      </w:r>
    </w:p>
    <w:p w14:paraId="6980271A" w14:textId="7636E58F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31199D5" w14:textId="77777777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B9FD4B" w14:textId="77777777" w:rsidR="00BD6B3C" w:rsidRPr="00CB0F24" w:rsidRDefault="00BD6B3C" w:rsidP="00BD6B3C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CB0F24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6CD673D0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3 -3 -4 -4 3 </w:t>
      </w:r>
    </w:p>
    <w:p w14:paraId="7A25D37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5 3 -1 1 -4 </w:t>
      </w:r>
    </w:p>
    <w:p w14:paraId="182D910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3 0 1 2 5 </w:t>
      </w:r>
    </w:p>
    <w:p w14:paraId="2720D66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4 -3 3 3 -4 </w:t>
      </w:r>
    </w:p>
    <w:p w14:paraId="31CE6E6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 4 0 0 -3 </w:t>
      </w:r>
    </w:p>
    <w:p w14:paraId="576F6E9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8F18D2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 0 -4 -1 2 </w:t>
      </w:r>
    </w:p>
    <w:p w14:paraId="15C0571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 3 4 -4 -2 </w:t>
      </w:r>
    </w:p>
    <w:p w14:paraId="0EDA3CB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-4 3 -2 -4 0 </w:t>
      </w:r>
    </w:p>
    <w:p w14:paraId="6557074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-3 3 2 5 4 </w:t>
      </w:r>
    </w:p>
    <w:p w14:paraId="56BEF26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5 -2 -3 -3 1 </w:t>
      </w:r>
    </w:p>
    <w:p w14:paraId="766546E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65F148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4 -3 -8 -5 5 </w:t>
      </w:r>
    </w:p>
    <w:p w14:paraId="28A3EA8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6 6 3 -3 -6 </w:t>
      </w:r>
    </w:p>
    <w:p w14:paraId="3369AC5D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-1 3 -1 -2 5 </w:t>
      </w:r>
    </w:p>
    <w:p w14:paraId="78064BC4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1 0 5 8 0 </w:t>
      </w:r>
    </w:p>
    <w:p w14:paraId="2495923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6 2 -3 -3 -2 </w:t>
      </w:r>
    </w:p>
    <w:p w14:paraId="1916428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603485B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3 -3 -4 -4 3 </w:t>
      </w:r>
    </w:p>
    <w:p w14:paraId="46FB829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5 3 -1 1 -4 </w:t>
      </w:r>
    </w:p>
    <w:p w14:paraId="39CD587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3 0 1 2 5 </w:t>
      </w:r>
    </w:p>
    <w:p w14:paraId="15C7618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4 -3 3 3 -4 </w:t>
      </w:r>
    </w:p>
    <w:p w14:paraId="1CF5A73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 4 0 0 -3 </w:t>
      </w:r>
    </w:p>
    <w:p w14:paraId="171D297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4CCD2C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43 -39 -33 -4 -1 </w:t>
      </w:r>
    </w:p>
    <w:p w14:paraId="50BF3BF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-11 17 8 4 4 </w:t>
      </w:r>
    </w:p>
    <w:p w14:paraId="536C4F7E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18 -1 -25 -12 19 </w:t>
      </w:r>
    </w:p>
    <w:p w14:paraId="7D3269A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-40 17 -16 23 22 </w:t>
      </w:r>
    </w:p>
    <w:p w14:paraId="120C973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-10 18 21 -8 -9 </w:t>
      </w:r>
    </w:p>
    <w:p w14:paraId="0813025D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C4E5F48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22</w:t>
      </w:r>
    </w:p>
    <w:p w14:paraId="45AA4185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>35</w:t>
      </w:r>
    </w:p>
    <w:p w14:paraId="2FA06887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1 -2 5 4 0 </w:t>
      </w:r>
    </w:p>
    <w:p w14:paraId="37D6DB62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2 5 -2 4 2 </w:t>
      </w:r>
    </w:p>
    <w:p w14:paraId="48AB1E5C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5 -3 -2 4 3 </w:t>
      </w:r>
    </w:p>
    <w:p w14:paraId="67B88E81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3 1 -3 -1 -2 </w:t>
      </w:r>
    </w:p>
    <w:p w14:paraId="2E3FD7F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5 0 5 2 1 </w:t>
      </w:r>
    </w:p>
    <w:p w14:paraId="624CBDD3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1B301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1 -2 5 4 0 </w:t>
      </w:r>
    </w:p>
    <w:p w14:paraId="6F113739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2 5 -2 4 2 </w:t>
      </w:r>
    </w:p>
    <w:p w14:paraId="0280877D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5 -3 -2 4 3 </w:t>
      </w:r>
    </w:p>
    <w:p w14:paraId="17DA6A9A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3 1 -3 -1 -2 </w:t>
      </w:r>
    </w:p>
    <w:p w14:paraId="31386586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D6B3C">
        <w:rPr>
          <w:rFonts w:ascii="Menlo" w:hAnsi="Menlo" w:cs="Menlo"/>
          <w:color w:val="000000" w:themeColor="text1"/>
          <w:lang w:val="en-US" w:eastAsia="ru-RU"/>
        </w:rPr>
        <w:t xml:space="preserve">5 0 5 2 1 </w:t>
      </w:r>
    </w:p>
    <w:p w14:paraId="001E7D4F" w14:textId="77777777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F2138D" w14:textId="33946B71" w:rsidR="00BD6B3C" w:rsidRPr="00BD6B3C" w:rsidRDefault="00BD6B3C" w:rsidP="00BD6B3C">
      <w:pPr>
        <w:autoSpaceDE w:val="0"/>
        <w:autoSpaceDN w:val="0"/>
        <w:adjustRightInd w:val="0"/>
        <w:rPr>
          <w:rFonts w:ascii="Menlo" w:hAnsi="Menlo" w:cs="Menlo"/>
          <w:lang w:val="en-US" w:eastAsia="ru-RU"/>
        </w:rPr>
      </w:pPr>
      <w:r>
        <w:rPr>
          <w:rFonts w:ascii="Menlo" w:hAnsi="Menlo" w:cs="Menlo"/>
          <w:color w:val="D9E8F7"/>
          <w:lang w:val="en-US" w:eastAsia="ru-RU"/>
        </w:rPr>
        <w:tab/>
      </w:r>
    </w:p>
    <w:p w14:paraId="18228D49" w14:textId="7BD6A09B" w:rsidR="00E0265B" w:rsidRPr="0033411F" w:rsidRDefault="00E0265B" w:rsidP="00E0265B">
      <w:pPr>
        <w:pStyle w:val="20144"/>
        <w:rPr>
          <w:b/>
          <w:sz w:val="32"/>
        </w:rPr>
      </w:pPr>
      <w:r>
        <w:rPr>
          <w:b/>
          <w:sz w:val="32"/>
        </w:rPr>
        <w:t xml:space="preserve">Задание </w:t>
      </w:r>
      <w:r w:rsidR="00CB0F24">
        <w:rPr>
          <w:b/>
          <w:sz w:val="32"/>
        </w:rPr>
        <w:t>2</w:t>
      </w:r>
    </w:p>
    <w:p w14:paraId="4672130D" w14:textId="72758966" w:rsidR="006C5BAD" w:rsidRDefault="00E0265B" w:rsidP="00CB0F24">
      <w:pPr>
        <w:pStyle w:val="20144"/>
        <w:rPr>
          <w:b/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CB0F24">
        <w:rPr>
          <w:b/>
          <w:szCs w:val="28"/>
        </w:rPr>
        <w:t>6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proofErr w:type="spellStart"/>
      <w:r w:rsidR="00CB0F24" w:rsidRPr="00CB0F24">
        <w:rPr>
          <w:color w:val="000000"/>
          <w:szCs w:val="28"/>
        </w:rPr>
        <w:t>House</w:t>
      </w:r>
      <w:proofErr w:type="spellEnd"/>
      <w:r w:rsidR="00CB0F24" w:rsidRPr="00CB0F24">
        <w:rPr>
          <w:color w:val="000000"/>
          <w:szCs w:val="28"/>
        </w:rPr>
        <w:t xml:space="preserve">: </w:t>
      </w:r>
      <w:proofErr w:type="spellStart"/>
      <w:r w:rsidR="00CB0F24" w:rsidRPr="00CB0F24">
        <w:rPr>
          <w:color w:val="000000"/>
          <w:szCs w:val="28"/>
        </w:rPr>
        <w:t>id</w:t>
      </w:r>
      <w:proofErr w:type="spellEnd"/>
      <w:r w:rsidR="00CB0F24" w:rsidRPr="00CB0F24">
        <w:rPr>
          <w:color w:val="000000"/>
          <w:szCs w:val="28"/>
        </w:rPr>
        <w:t>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</w:t>
      </w:r>
    </w:p>
    <w:p w14:paraId="4A00C6FA" w14:textId="0CC62256" w:rsidR="006C5BAD" w:rsidRDefault="00E0265B" w:rsidP="00CB0F24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53911F12" w14:textId="0C508E91" w:rsidR="00CB0F24" w:rsidRPr="00CB0F24" w:rsidRDefault="00CB0F24" w:rsidP="00CB0F24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Main</w:t>
      </w:r>
      <w:r w:rsidRPr="00CB0F24">
        <w:rPr>
          <w:b/>
          <w:color w:val="000000" w:themeColor="text1"/>
          <w:sz w:val="28"/>
          <w:lang w:val="en-US" w:eastAsia="ru-RU"/>
        </w:rPr>
        <w:t>.java</w:t>
      </w:r>
    </w:p>
    <w:p w14:paraId="4D2ED201" w14:textId="77777777" w:rsidR="00CB0F24" w:rsidRPr="00CB0F24" w:rsidRDefault="00CB0F24" w:rsidP="00CB0F24">
      <w:pPr>
        <w:autoSpaceDE w:val="0"/>
        <w:autoSpaceDN w:val="0"/>
        <w:adjustRightInd w:val="0"/>
        <w:rPr>
          <w:color w:val="000000" w:themeColor="text1"/>
          <w:sz w:val="28"/>
          <w:lang w:val="en-US" w:eastAsia="ru-RU"/>
        </w:rPr>
      </w:pPr>
    </w:p>
    <w:p w14:paraId="28C872D3" w14:textId="79C9F38B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package House;</w:t>
      </w:r>
    </w:p>
    <w:p w14:paraId="2CE9DF9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332B27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House.House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6AF6461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4EAE02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41A61A4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C49DA2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n = 10;</w:t>
      </w:r>
    </w:p>
    <w:p w14:paraId="5843AA6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House[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] houses =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createFactory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(n);</w:t>
      </w:r>
    </w:p>
    <w:p w14:paraId="36ED9BF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System.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("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Список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квартир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54845AE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for (House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: houses) {</w:t>
      </w:r>
    </w:p>
    <w:p w14:paraId="74A0D89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System.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house.toString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59A0FB6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FDA933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4F4D655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5;</w:t>
      </w:r>
    </w:p>
    <w:p w14:paraId="673495D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System</w:t>
      </w:r>
      <w:r w:rsidRPr="00CB0F24">
        <w:rPr>
          <w:rFonts w:ascii="Menlo" w:hAnsi="Menlo" w:cs="Menlo"/>
          <w:color w:val="000000" w:themeColor="text1"/>
          <w:lang w:eastAsia="ru-RU"/>
        </w:rPr>
        <w:t>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eastAsia="ru-RU"/>
        </w:rPr>
        <w:t>.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println</w:t>
      </w:r>
      <w:proofErr w:type="spellEnd"/>
      <w:r w:rsidRPr="00CB0F24">
        <w:rPr>
          <w:rFonts w:ascii="Menlo" w:hAnsi="Menlo" w:cs="Menlo"/>
          <w:color w:val="000000" w:themeColor="text1"/>
          <w:lang w:eastAsia="ru-RU"/>
        </w:rPr>
        <w:t xml:space="preserve">("Список </w:t>
      </w:r>
      <w:proofErr w:type="gramStart"/>
      <w:r w:rsidRPr="00CB0F24">
        <w:rPr>
          <w:rFonts w:ascii="Menlo" w:hAnsi="Menlo" w:cs="Menlo"/>
          <w:color w:val="000000" w:themeColor="text1"/>
          <w:lang w:eastAsia="ru-RU"/>
        </w:rPr>
        <w:t>квартир ,</w:t>
      </w:r>
      <w:proofErr w:type="gramEnd"/>
      <w:r w:rsidRPr="00CB0F24">
        <w:rPr>
          <w:rFonts w:ascii="Menlo" w:hAnsi="Menlo" w:cs="Menlo"/>
          <w:color w:val="000000" w:themeColor="text1"/>
          <w:lang w:eastAsia="ru-RU"/>
        </w:rPr>
        <w:t xml:space="preserve"> имеющих заданное число комнат");</w:t>
      </w:r>
    </w:p>
    <w:p w14:paraId="6765228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 xml:space="preserve">for (House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: houses) {</w:t>
      </w:r>
    </w:p>
    <w:p w14:paraId="2DEABBE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isValid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house.filterByRoomCount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137A0D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isValid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E21ADE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System.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house.toString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1D1A067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>}</w:t>
      </w:r>
    </w:p>
    <w:p w14:paraId="0A769A8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  <w:t>}</w:t>
      </w:r>
    </w:p>
    <w:p w14:paraId="0313400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</w:r>
    </w:p>
    <w:p w14:paraId="148D1B1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eastAsia="ru-RU"/>
        </w:rPr>
        <w:t xml:space="preserve"> </w:t>
      </w:r>
      <w:r w:rsidRPr="00CB0F24">
        <w:rPr>
          <w:rFonts w:ascii="Menlo" w:hAnsi="Menlo" w:cs="Menlo"/>
          <w:color w:val="000000" w:themeColor="text1"/>
          <w:lang w:val="en-US" w:eastAsia="ru-RU"/>
        </w:rPr>
        <w:t>low</w:t>
      </w:r>
      <w:r w:rsidRPr="00CB0F24">
        <w:rPr>
          <w:rFonts w:ascii="Menlo" w:hAnsi="Menlo" w:cs="Menlo"/>
          <w:color w:val="000000" w:themeColor="text1"/>
          <w:lang w:eastAsia="ru-RU"/>
        </w:rPr>
        <w:t xml:space="preserve"> = 2;</w:t>
      </w:r>
    </w:p>
    <w:p w14:paraId="045568E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eastAsia="ru-RU"/>
        </w:rPr>
        <w:t xml:space="preserve"> </w:t>
      </w:r>
      <w:r w:rsidRPr="00CB0F24">
        <w:rPr>
          <w:rFonts w:ascii="Menlo" w:hAnsi="Menlo" w:cs="Menlo"/>
          <w:color w:val="000000" w:themeColor="text1"/>
          <w:lang w:val="en-US" w:eastAsia="ru-RU"/>
        </w:rPr>
        <w:t>high</w:t>
      </w:r>
      <w:r w:rsidRPr="00CB0F24">
        <w:rPr>
          <w:rFonts w:ascii="Menlo" w:hAnsi="Menlo" w:cs="Menlo"/>
          <w:color w:val="000000" w:themeColor="text1"/>
          <w:lang w:eastAsia="ru-RU"/>
        </w:rPr>
        <w:t xml:space="preserve"> = 15;</w:t>
      </w:r>
    </w:p>
    <w:p w14:paraId="5BA60FB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>System</w:t>
      </w:r>
      <w:r w:rsidRPr="00CB0F24">
        <w:rPr>
          <w:rFonts w:ascii="Menlo" w:hAnsi="Menlo" w:cs="Menlo"/>
          <w:color w:val="000000" w:themeColor="text1"/>
          <w:lang w:eastAsia="ru-RU"/>
        </w:rPr>
        <w:t>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eastAsia="ru-RU"/>
        </w:rPr>
        <w:t>.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println</w:t>
      </w:r>
      <w:proofErr w:type="spellEnd"/>
      <w:r w:rsidRPr="00CB0F24">
        <w:rPr>
          <w:rFonts w:ascii="Menlo" w:hAnsi="Menlo" w:cs="Menlo"/>
          <w:color w:val="000000" w:themeColor="text1"/>
          <w:lang w:eastAsia="ru-RU"/>
        </w:rPr>
        <w:t xml:space="preserve">("Список </w:t>
      </w:r>
      <w:proofErr w:type="gramStart"/>
      <w:r w:rsidRPr="00CB0F24">
        <w:rPr>
          <w:rFonts w:ascii="Menlo" w:hAnsi="Menlo" w:cs="Menlo"/>
          <w:color w:val="000000" w:themeColor="text1"/>
          <w:lang w:eastAsia="ru-RU"/>
        </w:rPr>
        <w:t>квартир ,</w:t>
      </w:r>
      <w:proofErr w:type="gramEnd"/>
      <w:r w:rsidRPr="00CB0F24">
        <w:rPr>
          <w:rFonts w:ascii="Menlo" w:hAnsi="Menlo" w:cs="Menlo"/>
          <w:color w:val="000000" w:themeColor="text1"/>
          <w:lang w:eastAsia="ru-RU"/>
        </w:rPr>
        <w:t xml:space="preserve"> имеющих заданное число комнат и этаж в диапазоне");</w:t>
      </w:r>
    </w:p>
    <w:p w14:paraId="0CB63A0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 xml:space="preserve">for (House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: houses) {</w:t>
      </w:r>
    </w:p>
    <w:p w14:paraId="45DDB24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isValid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house.filterByRoomCount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) &amp;&amp;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house.filterByFloor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(low, high);</w:t>
      </w:r>
    </w:p>
    <w:p w14:paraId="650D386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isValid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73A268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System.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house.toString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1CE5EC9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BB1BF2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D004A9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7F3B290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square = 100;</w:t>
      </w:r>
    </w:p>
    <w:p w14:paraId="1BA1A9A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System.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("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Список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квартир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,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имеющих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площадь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превосходящую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заданную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23F6BA8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for (House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: houses) {</w:t>
      </w:r>
    </w:p>
    <w:p w14:paraId="4B5F53E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isValid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house.filterBySquare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(square);</w:t>
      </w:r>
    </w:p>
    <w:p w14:paraId="2322332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isValid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721183D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System.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B0F24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house.toString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24FC723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>}</w:t>
      </w:r>
    </w:p>
    <w:p w14:paraId="03B6024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  <w:t>}</w:t>
      </w:r>
    </w:p>
    <w:p w14:paraId="7882C31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</w:r>
      <w:r w:rsidRPr="00CB0F24">
        <w:rPr>
          <w:rFonts w:ascii="Menlo" w:hAnsi="Menlo" w:cs="Menlo"/>
          <w:color w:val="000000" w:themeColor="text1"/>
          <w:lang w:eastAsia="ru-RU"/>
        </w:rPr>
        <w:tab/>
      </w:r>
    </w:p>
    <w:p w14:paraId="4B8282D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ab/>
        <w:t>}</w:t>
      </w:r>
    </w:p>
    <w:p w14:paraId="68E29B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587ACAF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>}</w:t>
      </w:r>
    </w:p>
    <w:p w14:paraId="0C00E44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lang w:eastAsia="ru-RU"/>
        </w:rPr>
      </w:pPr>
    </w:p>
    <w:p w14:paraId="7486747C" w14:textId="43281EDC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House</w:t>
      </w:r>
      <w:r w:rsidRPr="00CB0F24">
        <w:rPr>
          <w:b/>
          <w:color w:val="000000" w:themeColor="text1"/>
          <w:sz w:val="28"/>
          <w:lang w:val="en-US"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  <w:r w:rsidRPr="00CB0F24">
        <w:rPr>
          <w:b/>
          <w:color w:val="000000" w:themeColor="text1"/>
          <w:sz w:val="28"/>
          <w:lang w:val="en-US" w:eastAsia="ru-RU"/>
        </w:rPr>
        <w:br/>
      </w:r>
      <w:r w:rsidRPr="00CB0F24">
        <w:rPr>
          <w:rFonts w:ascii="Menlo" w:hAnsi="Menlo" w:cs="Menlo"/>
          <w:color w:val="000000" w:themeColor="text1"/>
          <w:lang w:val="en-US" w:eastAsia="ru-RU"/>
        </w:rPr>
        <w:t>package House;</w:t>
      </w:r>
    </w:p>
    <w:p w14:paraId="652FB0C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19DCCA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.Date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DC2423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07346D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public class House {</w:t>
      </w:r>
    </w:p>
    <w:p w14:paraId="51729B6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enum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BuildingTypes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34C06F5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Living</w:t>
      </w:r>
      <w:r w:rsidRPr="00CB0F24">
        <w:rPr>
          <w:rFonts w:ascii="Menlo" w:hAnsi="Menlo" w:cs="Menlo"/>
          <w:color w:val="000000" w:themeColor="text1"/>
          <w:lang w:val="en-US" w:eastAsia="ru-RU"/>
        </w:rPr>
        <w:t>,</w:t>
      </w:r>
    </w:p>
    <w:p w14:paraId="557C744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Country</w:t>
      </w:r>
      <w:r w:rsidRPr="00CB0F24">
        <w:rPr>
          <w:rFonts w:ascii="Menlo" w:hAnsi="Menlo" w:cs="Menlo"/>
          <w:color w:val="000000" w:themeColor="text1"/>
          <w:lang w:val="en-US" w:eastAsia="ru-RU"/>
        </w:rPr>
        <w:t>,</w:t>
      </w:r>
    </w:p>
    <w:p w14:paraId="2284FA6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Industrial</w:t>
      </w:r>
      <w:r w:rsidRPr="00CB0F24">
        <w:rPr>
          <w:rFonts w:ascii="Menlo" w:hAnsi="Menlo" w:cs="Menlo"/>
          <w:color w:val="000000" w:themeColor="text1"/>
          <w:lang w:val="en-US" w:eastAsia="ru-RU"/>
        </w:rPr>
        <w:t>,</w:t>
      </w:r>
    </w:p>
    <w:p w14:paraId="6286B62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};</w:t>
      </w:r>
    </w:p>
    <w:p w14:paraId="6507D31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83AAF3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id = 0;</w:t>
      </w:r>
    </w:p>
    <w:p w14:paraId="7E5FB25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number = 0;</w:t>
      </w:r>
    </w:p>
    <w:p w14:paraId="384A38E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private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square = 0;</w:t>
      </w:r>
    </w:p>
    <w:p w14:paraId="1274F84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floor = 0;</w:t>
      </w:r>
    </w:p>
    <w:p w14:paraId="2C650B1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14:paraId="3B6748A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private String street = "";</w:t>
      </w:r>
    </w:p>
    <w:p w14:paraId="045AD33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private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BuildingTypes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B6670DA" w14:textId="653B802C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private Date</w:t>
      </w:r>
      <w:r>
        <w:rPr>
          <w:rFonts w:ascii="Menlo" w:hAnsi="Menlo" w:cs="Menlo"/>
          <w:color w:val="000000" w:themeColor="text1"/>
          <w:lang w:eastAsia="ru-RU"/>
        </w:rPr>
        <w:t xml:space="preserve"> </w:t>
      </w:r>
      <w:r>
        <w:rPr>
          <w:rFonts w:ascii="Menlo" w:hAnsi="Menlo" w:cs="Menlo"/>
          <w:color w:val="000000" w:themeColor="text1"/>
          <w:lang w:val="en-US" w:eastAsia="ru-RU"/>
        </w:rPr>
        <w:t>lifetime;</w:t>
      </w:r>
    </w:p>
    <w:p w14:paraId="14041CB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7CCD35F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79C677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this.setId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)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Math.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763A7AE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this.setNumber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Math.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 * 1000 + 1));</w:t>
      </w:r>
    </w:p>
    <w:p w14:paraId="3C88CF1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this.setSquare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Math.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 * 200 + 1));</w:t>
      </w:r>
    </w:p>
    <w:p w14:paraId="677EB9E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this.setFloor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Math.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 * 20 + 1));</w:t>
      </w:r>
    </w:p>
    <w:p w14:paraId="03AE53A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Math.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 * 5 + 1));</w:t>
      </w:r>
    </w:p>
    <w:p w14:paraId="51CC99E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this.setStreet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("Street");</w:t>
      </w:r>
    </w:p>
    <w:p w14:paraId="31399B3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this.setBuildingTtype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BuildingTypes</w:t>
      </w:r>
      <w:r w:rsidRPr="00CB0F24">
        <w:rPr>
          <w:rFonts w:ascii="Menlo" w:hAnsi="Menlo" w:cs="Menlo"/>
          <w:color w:val="000000" w:themeColor="text1"/>
          <w:lang w:val="en-US" w:eastAsia="ru-RU"/>
        </w:rPr>
        <w:t>.</w:t>
      </w:r>
      <w:r w:rsidRPr="00CB0F24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Living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0A03AA4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this.setLifetime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(new Date());</w:t>
      </w:r>
    </w:p>
    <w:p w14:paraId="49A91D5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7D79CD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25A90F8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House house) {</w:t>
      </w:r>
    </w:p>
    <w:p w14:paraId="61C611C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this.setId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)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Math.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06A3CCD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this.setNumber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house.number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54F52E2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this.setSquare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house.square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5CF7E81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this.setFloor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house.floor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D90232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0DA19D1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this.setStreet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house.street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0C14098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this.setBuildingTtype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77BDF374" w14:textId="685C4F4F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this.setLifetime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</w:t>
      </w:r>
      <w:r>
        <w:rPr>
          <w:rFonts w:ascii="Menlo" w:hAnsi="Menlo" w:cs="Menlo"/>
          <w:color w:val="000000" w:themeColor="text1"/>
          <w:lang w:val="en-US" w:eastAsia="ru-RU"/>
        </w:rPr>
        <w:t>lifetime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D31959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24388D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73E627B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House(</w:t>
      </w:r>
      <w:proofErr w:type="gramEnd"/>
    </w:p>
    <w:p w14:paraId="5F8DFEA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number,</w:t>
      </w:r>
    </w:p>
    <w:p w14:paraId="6570455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square,</w:t>
      </w:r>
    </w:p>
    <w:p w14:paraId="1F20ABD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floor,</w:t>
      </w:r>
    </w:p>
    <w:p w14:paraId="436D286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,</w:t>
      </w:r>
    </w:p>
    <w:p w14:paraId="4DB3D45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String street,</w:t>
      </w:r>
    </w:p>
    <w:p w14:paraId="06E57D5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BuildingTypes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buildingType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,</w:t>
      </w:r>
    </w:p>
    <w:p w14:paraId="2D06893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Date lifetime</w:t>
      </w:r>
    </w:p>
    <w:p w14:paraId="6ECABA3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) {</w:t>
      </w:r>
    </w:p>
    <w:p w14:paraId="725631B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this.setId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)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Math.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6FBDDE4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this.setNumber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(number);</w:t>
      </w:r>
    </w:p>
    <w:p w14:paraId="6204DE1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this.setSquare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(square);</w:t>
      </w:r>
    </w:p>
    <w:p w14:paraId="6FC9479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this.setFloor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(floor);</w:t>
      </w:r>
    </w:p>
    <w:p w14:paraId="17CD266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4472BA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this.setStreet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(street);</w:t>
      </w:r>
    </w:p>
    <w:p w14:paraId="2961ED7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this.setBuildingTtype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CE00BF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this.setLifetime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(lifetime);</w:t>
      </w:r>
    </w:p>
    <w:p w14:paraId="2A37770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CDEADF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5C40BA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7D0017B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return id;</w:t>
      </w:r>
    </w:p>
    <w:p w14:paraId="079A2EF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1091DE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5CC6AF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setId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id) {</w:t>
      </w:r>
    </w:p>
    <w:p w14:paraId="5E30C6A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this.id = id;</w:t>
      </w:r>
    </w:p>
    <w:p w14:paraId="104283C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2C58A0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F4E407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getNumber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80BAEA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return number;</w:t>
      </w:r>
    </w:p>
    <w:p w14:paraId="4337466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A95D20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0A7889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setNumber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number) {</w:t>
      </w:r>
    </w:p>
    <w:p w14:paraId="562F390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this.number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number;</w:t>
      </w:r>
    </w:p>
    <w:p w14:paraId="6CACBD2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9E07C2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4086E1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getSquare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274347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return square;</w:t>
      </w:r>
    </w:p>
    <w:p w14:paraId="3F0E418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0F3BE2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1D2587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setSquare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square) {</w:t>
      </w:r>
    </w:p>
    <w:p w14:paraId="3D98FB4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this.square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square;</w:t>
      </w:r>
    </w:p>
    <w:p w14:paraId="30ED1DD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39EF11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394B2D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getFloor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A9E8D2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return floor;</w:t>
      </w:r>
    </w:p>
    <w:p w14:paraId="7F999B8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2EFA69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ED7AD8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setFloor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floor) {</w:t>
      </w:r>
    </w:p>
    <w:p w14:paraId="3328DB6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this.floor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floor;</w:t>
      </w:r>
    </w:p>
    <w:p w14:paraId="4174C8B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845025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A770EE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484A61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FE3995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97E7D2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494971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375173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E09366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278226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5CD546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String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getStreet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712B3AE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return street;</w:t>
      </w:r>
    </w:p>
    <w:p w14:paraId="22804B3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ED29B4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09CD1C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setStreet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String street) {</w:t>
      </w:r>
    </w:p>
    <w:p w14:paraId="7B27D1D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this.street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street;</w:t>
      </w:r>
    </w:p>
    <w:p w14:paraId="41A9570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87C9D8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FB52DA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House.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BuildingTypes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4A503B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98C1ED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F87905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EB8637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House.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BuildingTypes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2CBD52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this.buildingTtype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buildingTtype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0BDBAC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9B303D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3A714B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Date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getLifetime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BD28081" w14:textId="4ACFD18E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r>
        <w:rPr>
          <w:rFonts w:ascii="Menlo" w:hAnsi="Menlo" w:cs="Menlo"/>
          <w:color w:val="000000" w:themeColor="text1"/>
          <w:lang w:val="en-US" w:eastAsia="ru-RU"/>
        </w:rPr>
        <w:t>lifetime</w:t>
      </w:r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3598AE6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D67819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6E2F4A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setLifetime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Date lifetime) {</w:t>
      </w:r>
    </w:p>
    <w:p w14:paraId="0BD0044F" w14:textId="6EE32208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</w:t>
      </w:r>
      <w:r>
        <w:rPr>
          <w:rFonts w:ascii="Menlo" w:hAnsi="Menlo" w:cs="Menlo"/>
          <w:color w:val="000000" w:themeColor="text1"/>
          <w:lang w:val="en-US" w:eastAsia="ru-RU"/>
        </w:rPr>
        <w:t>lifetime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Pr="00CB0F24">
        <w:rPr>
          <w:rFonts w:ascii="Menlo" w:hAnsi="Menlo" w:cs="Menlo"/>
          <w:color w:val="000000" w:themeColor="text1"/>
          <w:lang w:val="en-US" w:eastAsia="ru-RU"/>
        </w:rPr>
        <w:t>= lifetime;</w:t>
      </w:r>
    </w:p>
    <w:p w14:paraId="4641FE2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CC0D60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3CDF573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String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toString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F215A8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return "number: " +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Integer.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toString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this.getNumber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()) + </w:t>
      </w:r>
    </w:p>
    <w:p w14:paraId="1D9BCC4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"\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nsquare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: " +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Integer.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toString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this.getSquare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()) +</w:t>
      </w:r>
    </w:p>
    <w:p w14:paraId="7CF9BA8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"\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nfloor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: " +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Integer.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toString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this.getFloor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()) +</w:t>
      </w:r>
    </w:p>
    <w:p w14:paraId="1376BAD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"\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nrooms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count: " +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Integer.</w:t>
      </w:r>
      <w:r w:rsidRPr="00CB0F24">
        <w:rPr>
          <w:rFonts w:ascii="Menlo" w:hAnsi="Menlo" w:cs="Menlo"/>
          <w:i/>
          <w:iCs/>
          <w:color w:val="000000" w:themeColor="text1"/>
          <w:lang w:val="en-US" w:eastAsia="ru-RU"/>
        </w:rPr>
        <w:t>toString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()) +</w:t>
      </w:r>
    </w:p>
    <w:p w14:paraId="4CEAC19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"\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nstreet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: " +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this.getStreet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 +</w:t>
      </w:r>
    </w:p>
    <w:p w14:paraId="6512995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"\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nbuilding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type: " +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this.getBuildingTtype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 +</w:t>
      </w:r>
    </w:p>
    <w:p w14:paraId="1592BC9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"\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nlifetime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: " +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this.getLifetime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 + "\n";</w:t>
      </w:r>
    </w:p>
    <w:p w14:paraId="39598F9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BE7AB6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41A6F2F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House[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]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createFactory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count) {</w:t>
      </w:r>
    </w:p>
    <w:p w14:paraId="3CC4E80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House[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] houses = new House[count];</w:t>
      </w:r>
    </w:p>
    <w:p w14:paraId="6906CBC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&lt; count;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4C5878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houses[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] = new </w:t>
      </w:r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House(</w:t>
      </w:r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68EE5E1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B9CED8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6E5124F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>return houses;</w:t>
      </w:r>
    </w:p>
    <w:p w14:paraId="3A03F82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554346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4A6B48C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filterByRoomCount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0D2FF3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this.getRoomCount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() ==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roomCount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9949D9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56DA84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7ADE900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filterByFloor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low,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high) {</w:t>
      </w:r>
    </w:p>
    <w:p w14:paraId="47473DC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this.getFloor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() &gt;= low &amp;&amp;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this.getFloor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() &lt;= high;</w:t>
      </w:r>
    </w:p>
    <w:p w14:paraId="13198C7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62E087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</w:p>
    <w:p w14:paraId="3F07C4A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CB0F24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filterBySquare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B0F24">
        <w:rPr>
          <w:rFonts w:ascii="Menlo" w:hAnsi="Menlo" w:cs="Menlo"/>
          <w:color w:val="000000" w:themeColor="text1"/>
          <w:lang w:val="en-US" w:eastAsia="ru-RU"/>
        </w:rPr>
        <w:t xml:space="preserve"> square) {</w:t>
      </w:r>
    </w:p>
    <w:p w14:paraId="280F109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</w:r>
      <w:r w:rsidRPr="00CB0F24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proofErr w:type="gramStart"/>
      <w:r w:rsidRPr="00CB0F24">
        <w:rPr>
          <w:rFonts w:ascii="Menlo" w:hAnsi="Menlo" w:cs="Menlo"/>
          <w:color w:val="000000" w:themeColor="text1"/>
          <w:lang w:val="en-US" w:eastAsia="ru-RU"/>
        </w:rPr>
        <w:t>this.getSquare</w:t>
      </w:r>
      <w:proofErr w:type="spellEnd"/>
      <w:proofErr w:type="gramEnd"/>
      <w:r w:rsidRPr="00CB0F24">
        <w:rPr>
          <w:rFonts w:ascii="Menlo" w:hAnsi="Menlo" w:cs="Menlo"/>
          <w:color w:val="000000" w:themeColor="text1"/>
          <w:lang w:val="en-US" w:eastAsia="ru-RU"/>
        </w:rPr>
        <w:t>() &gt; square;</w:t>
      </w:r>
    </w:p>
    <w:p w14:paraId="64FBF18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06DBA3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}</w:t>
      </w:r>
    </w:p>
    <w:p w14:paraId="4A8EDDC2" w14:textId="7C8E62BD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lang w:val="en-US" w:eastAsia="ru-RU"/>
        </w:rPr>
      </w:pPr>
      <w:r w:rsidRPr="00CB0F24">
        <w:rPr>
          <w:rFonts w:ascii="Menlo" w:hAnsi="Menlo" w:cs="Menlo"/>
          <w:color w:val="F9FAF4"/>
          <w:lang w:val="en-US" w:eastAsia="ru-RU"/>
        </w:rPr>
        <w:t xml:space="preserve"> </w:t>
      </w:r>
      <w:r w:rsidRPr="00CB0F24">
        <w:rPr>
          <w:rFonts w:ascii="Menlo" w:hAnsi="Menlo" w:cs="Menlo"/>
          <w:color w:val="F9FAF4"/>
          <w:lang w:val="en-US" w:eastAsia="ru-RU"/>
        </w:rPr>
        <w:t>}</w:t>
      </w:r>
    </w:p>
    <w:p w14:paraId="2B2DA00A" w14:textId="5DDFCFDE" w:rsidR="00CB0F24" w:rsidRPr="00CB0F24" w:rsidRDefault="00CB0F24" w:rsidP="00CB0F24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CB0F24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7BED8C9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>Список квартир</w:t>
      </w:r>
    </w:p>
    <w:p w14:paraId="633860F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861</w:t>
      </w:r>
    </w:p>
    <w:p w14:paraId="04EDB0C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62</w:t>
      </w:r>
    </w:p>
    <w:p w14:paraId="2DA3F7E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20</w:t>
      </w:r>
    </w:p>
    <w:p w14:paraId="066AD79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4BDDF1A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1C8BA0A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339F077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76EEA0D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B9E64C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1000</w:t>
      </w:r>
    </w:p>
    <w:p w14:paraId="468CF12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>square: 133</w:t>
      </w:r>
    </w:p>
    <w:p w14:paraId="280C03E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10</w:t>
      </w:r>
    </w:p>
    <w:p w14:paraId="6FFE076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7F7023B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0C16D6A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6335C74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212A6C8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392FF7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563</w:t>
      </w:r>
    </w:p>
    <w:p w14:paraId="695F527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96</w:t>
      </w:r>
    </w:p>
    <w:p w14:paraId="08EAAD9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19</w:t>
      </w:r>
    </w:p>
    <w:p w14:paraId="2E11587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1</w:t>
      </w:r>
    </w:p>
    <w:p w14:paraId="6A7B76F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1D8FC23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2F1B763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4B926CC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B63D77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505</w:t>
      </w:r>
    </w:p>
    <w:p w14:paraId="504F0EB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73</w:t>
      </w:r>
    </w:p>
    <w:p w14:paraId="03F515D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4</w:t>
      </w:r>
    </w:p>
    <w:p w14:paraId="6C53C73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1</w:t>
      </w:r>
    </w:p>
    <w:p w14:paraId="650FBC8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27C0CF5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2ADE912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37732B2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84B7AE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697</w:t>
      </w:r>
    </w:p>
    <w:p w14:paraId="62B6631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190</w:t>
      </w:r>
    </w:p>
    <w:p w14:paraId="0A04DA5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</w:t>
      </w:r>
    </w:p>
    <w:p w14:paraId="773881F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4DDF869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133B84B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6D5EE78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6CE4DC5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2E6D02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270</w:t>
      </w:r>
    </w:p>
    <w:p w14:paraId="0BCC1F1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194</w:t>
      </w:r>
    </w:p>
    <w:p w14:paraId="30D194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12</w:t>
      </w:r>
    </w:p>
    <w:p w14:paraId="7341196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2378172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511CF68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5F2A7E3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7C38263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1200FD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151</w:t>
      </w:r>
    </w:p>
    <w:p w14:paraId="160B58A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39</w:t>
      </w:r>
    </w:p>
    <w:p w14:paraId="4C540FE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</w:t>
      </w:r>
    </w:p>
    <w:p w14:paraId="4FF3BF1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54F737A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2B1E575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4609400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6BEA38D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3926F7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941</w:t>
      </w:r>
    </w:p>
    <w:p w14:paraId="73CACAE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175</w:t>
      </w:r>
    </w:p>
    <w:p w14:paraId="45D79D6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13</w:t>
      </w:r>
    </w:p>
    <w:p w14:paraId="7BBE07A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2</w:t>
      </w:r>
    </w:p>
    <w:p w14:paraId="4437807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2047E1B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>building type: Living</w:t>
      </w:r>
    </w:p>
    <w:p w14:paraId="00AC1CA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65D4ECD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48EE5B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876</w:t>
      </w:r>
    </w:p>
    <w:p w14:paraId="690ED10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134</w:t>
      </w:r>
    </w:p>
    <w:p w14:paraId="7876D56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13</w:t>
      </w:r>
    </w:p>
    <w:p w14:paraId="01E6EAE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1</w:t>
      </w:r>
    </w:p>
    <w:p w14:paraId="12CD6E6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6E11A69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36309D5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020FD13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3DA0BF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805</w:t>
      </w:r>
    </w:p>
    <w:p w14:paraId="4F08D1A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136</w:t>
      </w:r>
    </w:p>
    <w:p w14:paraId="2060C26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15</w:t>
      </w:r>
    </w:p>
    <w:p w14:paraId="3B0D9F4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2</w:t>
      </w:r>
    </w:p>
    <w:p w14:paraId="14A3A4A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64EFA5C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58B7B5B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1AC2C89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D96B2B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 xml:space="preserve">Список </w:t>
      </w:r>
      <w:proofErr w:type="gramStart"/>
      <w:r w:rsidRPr="00CB0F24">
        <w:rPr>
          <w:rFonts w:ascii="Menlo" w:hAnsi="Menlo" w:cs="Menlo"/>
          <w:color w:val="000000" w:themeColor="text1"/>
          <w:lang w:eastAsia="ru-RU"/>
        </w:rPr>
        <w:t>квартир ,</w:t>
      </w:r>
      <w:proofErr w:type="gramEnd"/>
      <w:r w:rsidRPr="00CB0F24">
        <w:rPr>
          <w:rFonts w:ascii="Menlo" w:hAnsi="Menlo" w:cs="Menlo"/>
          <w:color w:val="000000" w:themeColor="text1"/>
          <w:lang w:eastAsia="ru-RU"/>
        </w:rPr>
        <w:t xml:space="preserve"> имеющих заданное число комнат</w:t>
      </w:r>
    </w:p>
    <w:p w14:paraId="59529FC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861</w:t>
      </w:r>
    </w:p>
    <w:p w14:paraId="51C8367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62</w:t>
      </w:r>
    </w:p>
    <w:p w14:paraId="08DF1EC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20</w:t>
      </w:r>
    </w:p>
    <w:p w14:paraId="72AD333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79931DF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1BF1B47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22A63A4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5E16ED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0A8893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1000</w:t>
      </w:r>
    </w:p>
    <w:p w14:paraId="4CA509D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133</w:t>
      </w:r>
    </w:p>
    <w:p w14:paraId="7277C83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10</w:t>
      </w:r>
    </w:p>
    <w:p w14:paraId="7849900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3927E5B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4AA470B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218561D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15075FE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6F60E5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697</w:t>
      </w:r>
    </w:p>
    <w:p w14:paraId="3891AE2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190</w:t>
      </w:r>
    </w:p>
    <w:p w14:paraId="47D3A42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</w:t>
      </w:r>
    </w:p>
    <w:p w14:paraId="1D4D41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37DCD3E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2DBA00C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53BCFDE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146478E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D80144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270</w:t>
      </w:r>
    </w:p>
    <w:p w14:paraId="6596F57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194</w:t>
      </w:r>
    </w:p>
    <w:p w14:paraId="6B545C1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12</w:t>
      </w:r>
    </w:p>
    <w:p w14:paraId="1E5E4B4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227ACA1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5BA8CD3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75D6B66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491FDF4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6C4EB5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>number: 151</w:t>
      </w:r>
    </w:p>
    <w:p w14:paraId="2B869A2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39</w:t>
      </w:r>
    </w:p>
    <w:p w14:paraId="65D42FD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</w:t>
      </w:r>
    </w:p>
    <w:p w14:paraId="183D3AD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0007A9E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410E655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6053046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6BDC378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A4A657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 xml:space="preserve">Список </w:t>
      </w:r>
      <w:proofErr w:type="gramStart"/>
      <w:r w:rsidRPr="00CB0F24">
        <w:rPr>
          <w:rFonts w:ascii="Menlo" w:hAnsi="Menlo" w:cs="Menlo"/>
          <w:color w:val="000000" w:themeColor="text1"/>
          <w:lang w:eastAsia="ru-RU"/>
        </w:rPr>
        <w:t>квартир ,</w:t>
      </w:r>
      <w:proofErr w:type="gramEnd"/>
      <w:r w:rsidRPr="00CB0F24">
        <w:rPr>
          <w:rFonts w:ascii="Menlo" w:hAnsi="Menlo" w:cs="Menlo"/>
          <w:color w:val="000000" w:themeColor="text1"/>
          <w:lang w:eastAsia="ru-RU"/>
        </w:rPr>
        <w:t xml:space="preserve"> имеющих заданное число комнат и этаж в диапазоне</w:t>
      </w:r>
    </w:p>
    <w:p w14:paraId="132488F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1000</w:t>
      </w:r>
    </w:p>
    <w:p w14:paraId="7BA623E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133</w:t>
      </w:r>
    </w:p>
    <w:p w14:paraId="2FBBF7B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10</w:t>
      </w:r>
    </w:p>
    <w:p w14:paraId="5919D93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4FAE778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732D705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313C30D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6D2B9E5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D6787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697</w:t>
      </w:r>
    </w:p>
    <w:p w14:paraId="47CC66F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190</w:t>
      </w:r>
    </w:p>
    <w:p w14:paraId="0797D6C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</w:t>
      </w:r>
    </w:p>
    <w:p w14:paraId="67171BC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7C90B34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563B51E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3CC32A3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2638865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187383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270</w:t>
      </w:r>
    </w:p>
    <w:p w14:paraId="1B85343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194</w:t>
      </w:r>
    </w:p>
    <w:p w14:paraId="6030A9F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12</w:t>
      </w:r>
    </w:p>
    <w:p w14:paraId="45F6862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1D869E2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506E194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2ACCB43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0A29E89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4CC971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151</w:t>
      </w:r>
    </w:p>
    <w:p w14:paraId="37CD039B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39</w:t>
      </w:r>
    </w:p>
    <w:p w14:paraId="4F10184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2</w:t>
      </w:r>
    </w:p>
    <w:p w14:paraId="377FC31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3B6B3F4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1C66D03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2F4FD1B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242DF2C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1C6F80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B0F24">
        <w:rPr>
          <w:rFonts w:ascii="Menlo" w:hAnsi="Menlo" w:cs="Menlo"/>
          <w:color w:val="000000" w:themeColor="text1"/>
          <w:lang w:eastAsia="ru-RU"/>
        </w:rPr>
        <w:t xml:space="preserve">Список </w:t>
      </w:r>
      <w:proofErr w:type="gramStart"/>
      <w:r w:rsidRPr="00CB0F24">
        <w:rPr>
          <w:rFonts w:ascii="Menlo" w:hAnsi="Menlo" w:cs="Menlo"/>
          <w:color w:val="000000" w:themeColor="text1"/>
          <w:lang w:eastAsia="ru-RU"/>
        </w:rPr>
        <w:t>квартир ,</w:t>
      </w:r>
      <w:proofErr w:type="gramEnd"/>
      <w:r w:rsidRPr="00CB0F24">
        <w:rPr>
          <w:rFonts w:ascii="Menlo" w:hAnsi="Menlo" w:cs="Menlo"/>
          <w:color w:val="000000" w:themeColor="text1"/>
          <w:lang w:eastAsia="ru-RU"/>
        </w:rPr>
        <w:t xml:space="preserve"> имеющих площадь, превосходящую заданную</w:t>
      </w:r>
    </w:p>
    <w:p w14:paraId="192638E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1000</w:t>
      </w:r>
    </w:p>
    <w:p w14:paraId="6A61C24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133</w:t>
      </w:r>
    </w:p>
    <w:p w14:paraId="4366AE6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10</w:t>
      </w:r>
    </w:p>
    <w:p w14:paraId="553E71E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57A375E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34EE8B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3E70B87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0560D66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F0D802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697</w:t>
      </w:r>
    </w:p>
    <w:p w14:paraId="73FA89D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190</w:t>
      </w:r>
    </w:p>
    <w:p w14:paraId="6D8630E7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lastRenderedPageBreak/>
        <w:t>floor: 2</w:t>
      </w:r>
    </w:p>
    <w:p w14:paraId="500EF23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68703D1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34E586C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646F98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2840A9F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3C469E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270</w:t>
      </w:r>
    </w:p>
    <w:p w14:paraId="311EA2B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194</w:t>
      </w:r>
    </w:p>
    <w:p w14:paraId="7F555FB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12</w:t>
      </w:r>
    </w:p>
    <w:p w14:paraId="09458E0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5</w:t>
      </w:r>
    </w:p>
    <w:p w14:paraId="4C6766C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35DDF8B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1F9C69D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4E9433C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692D2ED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941</w:t>
      </w:r>
    </w:p>
    <w:p w14:paraId="69B2971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175</w:t>
      </w:r>
    </w:p>
    <w:p w14:paraId="035AB0F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13</w:t>
      </w:r>
    </w:p>
    <w:p w14:paraId="494386E9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2</w:t>
      </w:r>
    </w:p>
    <w:p w14:paraId="3E9B85AA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6F63AF9C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5E54E03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792B8C0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6A6E845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876</w:t>
      </w:r>
    </w:p>
    <w:p w14:paraId="1C2953B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134</w:t>
      </w:r>
    </w:p>
    <w:p w14:paraId="787E6E18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13</w:t>
      </w:r>
    </w:p>
    <w:p w14:paraId="2552994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1</w:t>
      </w:r>
    </w:p>
    <w:p w14:paraId="6CCE73A2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4736F4F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22600C16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59BC5A7E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9E87DF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number: 805</w:t>
      </w:r>
    </w:p>
    <w:p w14:paraId="57349583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square: 136</w:t>
      </w:r>
    </w:p>
    <w:p w14:paraId="1758B250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floor: 15</w:t>
      </w:r>
    </w:p>
    <w:p w14:paraId="40BD53DF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rooms count: 2</w:t>
      </w:r>
    </w:p>
    <w:p w14:paraId="3A475D51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street: Street</w:t>
      </w:r>
    </w:p>
    <w:p w14:paraId="5ED3B4F4" w14:textId="77777777" w:rsidR="00CB0F24" w:rsidRPr="00CB0F24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building type: Living</w:t>
      </w:r>
    </w:p>
    <w:p w14:paraId="6A411BC9" w14:textId="6D23DAEB" w:rsidR="006C5BAD" w:rsidRDefault="00CB0F24" w:rsidP="00CB0F24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rFonts w:ascii="Menlo" w:hAnsi="Menlo" w:cs="Menlo"/>
          <w:color w:val="000000" w:themeColor="text1"/>
          <w:lang w:val="en-US" w:eastAsia="ru-RU"/>
        </w:rPr>
        <w:t>lifetime: Sun May 31 13:33:15 MSK 2020</w:t>
      </w:r>
    </w:p>
    <w:p w14:paraId="3B769F91" w14:textId="6A4D6587" w:rsidR="00C37B1A" w:rsidRPr="0033411F" w:rsidRDefault="00C37B1A" w:rsidP="00C37B1A">
      <w:pPr>
        <w:pStyle w:val="20144"/>
        <w:spacing w:before="240"/>
        <w:rPr>
          <w:b/>
          <w:sz w:val="32"/>
        </w:rPr>
      </w:pPr>
      <w:r>
        <w:rPr>
          <w:b/>
          <w:sz w:val="32"/>
        </w:rPr>
        <w:t>Задание 3</w:t>
      </w:r>
      <w:r w:rsidRPr="0033411F">
        <w:rPr>
          <w:b/>
          <w:sz w:val="32"/>
        </w:rPr>
        <w:t>:</w:t>
      </w:r>
    </w:p>
    <w:p w14:paraId="650348FF" w14:textId="77777777" w:rsidR="00266601" w:rsidRDefault="00C37B1A" w:rsidP="00C37B1A">
      <w:pPr>
        <w:pStyle w:val="20144"/>
        <w:rPr>
          <w:color w:val="000000"/>
          <w:sz w:val="27"/>
          <w:szCs w:val="27"/>
        </w:rPr>
      </w:pPr>
      <w:r w:rsidRPr="0033411F">
        <w:rPr>
          <w:b/>
          <w:szCs w:val="28"/>
        </w:rPr>
        <w:t>Вариант</w:t>
      </w:r>
      <w:r>
        <w:rPr>
          <w:b/>
          <w:szCs w:val="28"/>
        </w:rPr>
        <w:t xml:space="preserve"> </w:t>
      </w:r>
      <w:r w:rsidR="00266601" w:rsidRPr="00266601">
        <w:rPr>
          <w:b/>
          <w:szCs w:val="28"/>
        </w:rPr>
        <w:t>6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266601" w:rsidRPr="00266601">
        <w:rPr>
          <w:color w:val="000000"/>
          <w:sz w:val="27"/>
          <w:szCs w:val="27"/>
        </w:rPr>
        <w:t>Создать</w:t>
      </w:r>
      <w:proofErr w:type="gramEnd"/>
      <w:r w:rsidR="00266601" w:rsidRPr="00266601">
        <w:rPr>
          <w:color w:val="000000"/>
          <w:sz w:val="27"/>
          <w:szCs w:val="27"/>
        </w:rPr>
        <w:t xml:space="preserve"> объект класса Роза, используя классы Лепесток, Бутон. Методы: расцвести, </w:t>
      </w:r>
      <w:proofErr w:type="spellStart"/>
      <w:r w:rsidR="00266601" w:rsidRPr="00266601">
        <w:rPr>
          <w:color w:val="000000"/>
          <w:sz w:val="27"/>
          <w:szCs w:val="27"/>
        </w:rPr>
        <w:t>завять</w:t>
      </w:r>
      <w:proofErr w:type="spellEnd"/>
      <w:r w:rsidR="00266601" w:rsidRPr="00266601">
        <w:rPr>
          <w:color w:val="000000"/>
          <w:sz w:val="27"/>
          <w:szCs w:val="27"/>
        </w:rPr>
        <w:t>, вывести на консоль цвет бутона.</w:t>
      </w:r>
    </w:p>
    <w:p w14:paraId="7E4DA7B0" w14:textId="26D56EAA" w:rsidR="00C37B1A" w:rsidRPr="0033411F" w:rsidRDefault="00C37B1A" w:rsidP="00C37B1A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3E8174C0" w14:textId="288551D7" w:rsidR="00C37B1A" w:rsidRPr="00EA156C" w:rsidRDefault="00C37B1A" w:rsidP="00EA156C">
      <w:pPr>
        <w:pStyle w:val="20144"/>
        <w:ind w:firstLine="0"/>
        <w:jc w:val="left"/>
        <w:rPr>
          <w:b/>
          <w:color w:val="000000" w:themeColor="text1"/>
        </w:rPr>
      </w:pPr>
      <w:r w:rsidRPr="00EA156C">
        <w:rPr>
          <w:b/>
          <w:color w:val="000000" w:themeColor="text1"/>
        </w:rPr>
        <w:t xml:space="preserve">Файл </w:t>
      </w:r>
      <w:r w:rsidR="00EA156C" w:rsidRPr="00EA156C">
        <w:rPr>
          <w:b/>
          <w:color w:val="000000" w:themeColor="text1"/>
          <w:lang w:val="en-US"/>
        </w:rPr>
        <w:t>Petal</w:t>
      </w:r>
      <w:r w:rsidRPr="00EA156C">
        <w:rPr>
          <w:b/>
          <w:color w:val="000000" w:themeColor="text1"/>
        </w:rPr>
        <w:t>.</w:t>
      </w:r>
      <w:r w:rsidRPr="00EA156C">
        <w:rPr>
          <w:b/>
          <w:color w:val="000000" w:themeColor="text1"/>
          <w:lang w:val="en-US"/>
        </w:rPr>
        <w:t>java</w:t>
      </w:r>
    </w:p>
    <w:p w14:paraId="6989240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package Rose;</w:t>
      </w:r>
    </w:p>
    <w:p w14:paraId="4D37AEA1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C33360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public class Petal {</w:t>
      </w:r>
    </w:p>
    <w:p w14:paraId="03AC4E5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enum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0446F2AC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Red</w:t>
      </w:r>
      <w:r w:rsidRPr="00EA156C">
        <w:rPr>
          <w:rFonts w:ascii="Menlo" w:hAnsi="Menlo" w:cs="Menlo"/>
          <w:color w:val="000000" w:themeColor="text1"/>
          <w:lang w:val="en-US" w:eastAsia="ru-RU"/>
        </w:rPr>
        <w:t>,</w:t>
      </w:r>
    </w:p>
    <w:p w14:paraId="30D85C6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White</w:t>
      </w:r>
      <w:r w:rsidRPr="00EA156C">
        <w:rPr>
          <w:rFonts w:ascii="Menlo" w:hAnsi="Menlo" w:cs="Menlo"/>
          <w:color w:val="000000" w:themeColor="text1"/>
          <w:lang w:val="en-US" w:eastAsia="ru-RU"/>
        </w:rPr>
        <w:t>,</w:t>
      </w:r>
    </w:p>
    <w:p w14:paraId="775D5319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249E011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725BAEC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color =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Petal.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r w:rsidRPr="00EA156C">
        <w:rPr>
          <w:rFonts w:ascii="Menlo" w:hAnsi="Menlo" w:cs="Menlo"/>
          <w:color w:val="000000" w:themeColor="text1"/>
          <w:lang w:val="en-US" w:eastAsia="ru-RU"/>
        </w:rPr>
        <w:t>.</w:t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Red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D80EC43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alive = false;</w:t>
      </w:r>
    </w:p>
    <w:p w14:paraId="55F4C25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29D09B7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Petal(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{}</w:t>
      </w:r>
    </w:p>
    <w:p w14:paraId="42E9C501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1D3792DA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Petal(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Petal.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color) {</w:t>
      </w:r>
    </w:p>
    <w:p w14:paraId="780986B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this.color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color;</w:t>
      </w:r>
    </w:p>
    <w:p w14:paraId="20820C4C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81E962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0873282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Petal(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Petal.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color,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alive) {</w:t>
      </w:r>
    </w:p>
    <w:p w14:paraId="44D7BBFA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this.color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color;</w:t>
      </w:r>
    </w:p>
    <w:p w14:paraId="235349E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this.alive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alive;</w:t>
      </w:r>
    </w:p>
    <w:p w14:paraId="4D47D659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7F6F89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38AB6DA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bloom(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39B883A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this.alive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true;</w:t>
      </w:r>
    </w:p>
    <w:p w14:paraId="20C5CEA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F9564E9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014D17B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wilt(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594600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this.alive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false;</w:t>
      </w:r>
    </w:p>
    <w:p w14:paraId="28342F5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5087F7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620FD462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@Override</w:t>
      </w:r>
    </w:p>
    <w:p w14:paraId="1453A07A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String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toString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74018DF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return "color: " +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this.color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+</w:t>
      </w:r>
    </w:p>
    <w:p w14:paraId="210717D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"\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nalive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: " +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this.alive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+ "\n";</w:t>
      </w:r>
    </w:p>
    <w:p w14:paraId="2829DA5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8A8EEA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33D944DB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@Override</w:t>
      </w:r>
    </w:p>
    <w:p w14:paraId="31334F8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equals(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Object petal) {</w:t>
      </w:r>
    </w:p>
    <w:p w14:paraId="187E392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this.color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== ((Petal) petal).color &amp;&amp;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this.alive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== ((Petal) petal).alive;</w:t>
      </w:r>
    </w:p>
    <w:p w14:paraId="3D63112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C955D9C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2934E0BF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@Override</w:t>
      </w:r>
    </w:p>
    <w:p w14:paraId="6C9EC64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hashCode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229187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this.color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.hashCode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() +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this.alive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?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1 :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0);</w:t>
      </w:r>
    </w:p>
    <w:p w14:paraId="1D9C472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F62664F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6FD6971" w14:textId="77777777" w:rsidR="00EA156C" w:rsidRPr="00EA156C" w:rsidRDefault="00EA156C" w:rsidP="00EA156C">
      <w:pPr>
        <w:pStyle w:val="20144"/>
        <w:ind w:firstLine="0"/>
        <w:rPr>
          <w:lang w:val="en-US"/>
        </w:rPr>
      </w:pPr>
    </w:p>
    <w:p w14:paraId="1907B7C5" w14:textId="1DA17774" w:rsidR="00C37B1A" w:rsidRPr="004E210B" w:rsidRDefault="00C37B1A" w:rsidP="00EA156C">
      <w:pPr>
        <w:pStyle w:val="20144"/>
        <w:ind w:firstLine="0"/>
        <w:jc w:val="left"/>
        <w:rPr>
          <w:b/>
          <w:lang w:val="en-US"/>
        </w:rPr>
      </w:pPr>
      <w:r w:rsidRPr="00EA156C">
        <w:rPr>
          <w:b/>
        </w:rPr>
        <w:t>Файл</w:t>
      </w:r>
      <w:r w:rsidRPr="00EA156C">
        <w:rPr>
          <w:b/>
          <w:lang w:val="en-US"/>
        </w:rPr>
        <w:t xml:space="preserve"> </w:t>
      </w:r>
      <w:r w:rsidR="00EA156C" w:rsidRPr="00EA156C">
        <w:rPr>
          <w:b/>
          <w:lang w:val="en-US"/>
        </w:rPr>
        <w:t>Bud</w:t>
      </w:r>
      <w:r w:rsidRPr="00EA156C">
        <w:rPr>
          <w:b/>
          <w:lang w:val="en-US"/>
        </w:rPr>
        <w:t>.java</w:t>
      </w:r>
    </w:p>
    <w:p w14:paraId="6A0019D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package Rose;</w:t>
      </w:r>
    </w:p>
    <w:p w14:paraId="20EB3F91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BF272F1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public class Bud {</w:t>
      </w:r>
    </w:p>
    <w:p w14:paraId="1F307C8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Petal[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] petals;</w:t>
      </w:r>
    </w:p>
    <w:p w14:paraId="22259C43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17E874AF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Bud(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BD115D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new Petal[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];</w:t>
      </w:r>
    </w:p>
    <w:p w14:paraId="2F3FE91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1DF021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 = new Petal();</w:t>
      </w:r>
    </w:p>
    <w:p w14:paraId="235FC5D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C354CE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3D5040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6E094C6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Bud(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Petal.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color) {</w:t>
      </w:r>
    </w:p>
    <w:p w14:paraId="75C4D18C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new Petal[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];</w:t>
      </w:r>
    </w:p>
    <w:p w14:paraId="1AA7E8AA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36957E8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 = new Petal(color);</w:t>
      </w:r>
    </w:p>
    <w:p w14:paraId="2023C06F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69A2F6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41A3EEB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6DEC7A6F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bloom(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421F5F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.length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5E54E6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].bloom();</w:t>
      </w:r>
    </w:p>
    <w:p w14:paraId="08FDD18A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C5C41E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A57DE5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27F91FF2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wilt(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B4B622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.length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36023B5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].wilt();</w:t>
      </w:r>
    </w:p>
    <w:p w14:paraId="0EAADD5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BF9DB39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B5BEF4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20F73AE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@Override</w:t>
      </w:r>
    </w:p>
    <w:p w14:paraId="479B8E0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String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toString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5A481C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String result = "";</w:t>
      </w:r>
    </w:p>
    <w:p w14:paraId="031383F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.length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1EBA57F3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result +=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].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toString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6DCCC81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425F24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1ECC5D72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return result;</w:t>
      </w:r>
    </w:p>
    <w:p w14:paraId="2129951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34A43F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631D363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@Override</w:t>
      </w:r>
    </w:p>
    <w:p w14:paraId="72B4ADC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equals(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Object o) {</w:t>
      </w:r>
    </w:p>
    <w:p w14:paraId="187B52B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Bud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bud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(Bud) o;</w:t>
      </w:r>
    </w:p>
    <w:p w14:paraId="4E20B23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isEqualCount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.length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==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bud.petals.length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7618DE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if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(!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isEqualCount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48D6095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return false;</w:t>
      </w:r>
    </w:p>
    <w:p w14:paraId="4EBF1E8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502F83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2DF8066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isEqual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true;</w:t>
      </w:r>
    </w:p>
    <w:p w14:paraId="1F1B7E42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0;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.length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) &amp;&amp;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isEqual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7CC76AB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isEqual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].equals(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bud.petals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]);</w:t>
      </w:r>
    </w:p>
    <w:p w14:paraId="0955C5E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A96C7A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457702A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isEqual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1AC989C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5673C09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74771B4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@Override</w:t>
      </w:r>
    </w:p>
    <w:p w14:paraId="185E8D39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</w:t>
      </w:r>
      <w:proofErr w:type="spellStart"/>
      <w:r w:rsidRPr="00EA156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hashCode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7E5C851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result = 0;</w:t>
      </w:r>
    </w:p>
    <w:p w14:paraId="3E6BBFB1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.length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6A5C37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result += 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this.petals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].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hashCode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60478D3B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401FFB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4BBB6C1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return result;</w:t>
      </w:r>
    </w:p>
    <w:p w14:paraId="702F789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189AD4A" w14:textId="3E975787" w:rsidR="00C37B1A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}</w:t>
      </w:r>
    </w:p>
    <w:p w14:paraId="2A75490A" w14:textId="77777777" w:rsidR="00EA156C" w:rsidRPr="00EA156C" w:rsidRDefault="00EA156C" w:rsidP="009C7502">
      <w:pPr>
        <w:pStyle w:val="20144"/>
        <w:rPr>
          <w:lang w:val="en-US"/>
        </w:rPr>
      </w:pPr>
    </w:p>
    <w:p w14:paraId="7E70A608" w14:textId="33B021FA" w:rsidR="00C37B1A" w:rsidRPr="00EA156C" w:rsidRDefault="00C37B1A" w:rsidP="00EA156C">
      <w:pPr>
        <w:pStyle w:val="20144"/>
        <w:ind w:firstLine="0"/>
        <w:rPr>
          <w:b/>
          <w:lang w:val="en-US"/>
        </w:rPr>
      </w:pPr>
      <w:r w:rsidRPr="00EA156C">
        <w:rPr>
          <w:b/>
        </w:rPr>
        <w:t>Файл</w:t>
      </w:r>
      <w:r w:rsidR="00EA156C" w:rsidRPr="00EA156C">
        <w:rPr>
          <w:b/>
          <w:lang w:val="en-US"/>
        </w:rPr>
        <w:t xml:space="preserve"> Rose</w:t>
      </w:r>
      <w:r w:rsidRPr="00EA156C">
        <w:rPr>
          <w:b/>
          <w:lang w:val="en-US"/>
        </w:rPr>
        <w:t>.java:</w:t>
      </w:r>
    </w:p>
    <w:p w14:paraId="63437BF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package Rose;</w:t>
      </w:r>
    </w:p>
    <w:p w14:paraId="2EF68EB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3CDC4D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public class Rose extends Bud {</w:t>
      </w:r>
    </w:p>
    <w:p w14:paraId="48064FF1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359B7B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49A89BC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>super(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17A2D92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D715734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602B3BE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Petal.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color) {</w:t>
      </w:r>
    </w:p>
    <w:p w14:paraId="75A62133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super(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petalsCount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, color);</w:t>
      </w:r>
    </w:p>
    <w:p w14:paraId="01548D4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3BC981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}</w:t>
      </w:r>
    </w:p>
    <w:p w14:paraId="647AD42E" w14:textId="572AC62F" w:rsidR="00EA156C" w:rsidRDefault="00EA156C" w:rsidP="00266601">
      <w:pPr>
        <w:pStyle w:val="20144"/>
        <w:ind w:firstLine="0"/>
        <w:rPr>
          <w:lang w:val="en-US"/>
        </w:rPr>
      </w:pPr>
    </w:p>
    <w:p w14:paraId="110A2D3F" w14:textId="422CC9D5" w:rsidR="00EA156C" w:rsidRPr="00EA156C" w:rsidRDefault="00EA156C" w:rsidP="00EA156C">
      <w:pPr>
        <w:pStyle w:val="20144"/>
        <w:ind w:firstLine="0"/>
        <w:rPr>
          <w:b/>
          <w:lang w:val="en-US"/>
        </w:rPr>
      </w:pPr>
      <w:r w:rsidRPr="00EA156C">
        <w:rPr>
          <w:b/>
        </w:rPr>
        <w:t>Файл</w:t>
      </w:r>
      <w:r w:rsidRPr="00EA156C">
        <w:rPr>
          <w:b/>
          <w:lang w:val="en-US"/>
        </w:rPr>
        <w:t xml:space="preserve"> </w:t>
      </w:r>
      <w:r>
        <w:rPr>
          <w:b/>
          <w:lang w:val="en-US"/>
        </w:rPr>
        <w:t>Main</w:t>
      </w:r>
      <w:r w:rsidRPr="00EA156C">
        <w:rPr>
          <w:b/>
          <w:lang w:val="en-US"/>
        </w:rPr>
        <w:t>.java:</w:t>
      </w:r>
    </w:p>
    <w:p w14:paraId="4D394DD9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package Rose;</w:t>
      </w:r>
    </w:p>
    <w:p w14:paraId="2A6C4E8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80D82F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Rose.Rose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964E842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F2F193A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1CE7731B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6378CA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C1BC533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roseCount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5;</w:t>
      </w:r>
    </w:p>
    <w:p w14:paraId="606909F8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38B06422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Rose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rose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new Rose(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roseCount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61FE3B8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System.</w:t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A156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rose.toString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713F69D6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28CC19E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rose.bloom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90965D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System.</w:t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A156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rose.toString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3894BD2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3D2A398B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rose.wilt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17EE6D4E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System.</w:t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A156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rose.toString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30E3FAB7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35160CDB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  <w:t xml:space="preserve">Rose </w:t>
      </w:r>
      <w:proofErr w:type="spellStart"/>
      <w:r w:rsidRPr="00EA156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redRose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Rose(</w:t>
      </w:r>
      <w:proofErr w:type="spellStart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roseCount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Petal.</w:t>
      </w:r>
      <w:r w:rsidRPr="00EA156C">
        <w:rPr>
          <w:rFonts w:ascii="Menlo" w:hAnsi="Menlo" w:cs="Menlo"/>
          <w:i/>
          <w:iCs/>
          <w:color w:val="000000" w:themeColor="text1"/>
          <w:lang w:val="en-US" w:eastAsia="ru-RU"/>
        </w:rPr>
        <w:t>Colors</w:t>
      </w:r>
      <w:r w:rsidRPr="00EA156C">
        <w:rPr>
          <w:rFonts w:ascii="Menlo" w:hAnsi="Menlo" w:cs="Menlo"/>
          <w:color w:val="000000" w:themeColor="text1"/>
          <w:lang w:val="en-US" w:eastAsia="ru-RU"/>
        </w:rPr>
        <w:t>.</w:t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Red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9F80740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System.</w:t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A156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EA156C">
        <w:rPr>
          <w:rFonts w:ascii="Menlo" w:hAnsi="Menlo" w:cs="Menlo"/>
          <w:color w:val="000000" w:themeColor="text1"/>
          <w:lang w:val="en-US" w:eastAsia="ru-RU"/>
        </w:rPr>
        <w:t>rose.equals</w:t>
      </w:r>
      <w:proofErr w:type="spellEnd"/>
      <w:proofErr w:type="gram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EA156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redRose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));</w:t>
      </w:r>
    </w:p>
    <w:p w14:paraId="2B3AE5FD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0D95D62F" w14:textId="77777777" w:rsidR="00EA156C" w:rsidRPr="00EA156C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EA156C">
        <w:rPr>
          <w:rFonts w:ascii="Menlo" w:hAnsi="Menlo" w:cs="Menlo"/>
          <w:color w:val="000000" w:themeColor="text1"/>
          <w:lang w:val="en-US" w:eastAsia="ru-RU"/>
        </w:rPr>
        <w:t>System.</w:t>
      </w:r>
      <w:r w:rsidRPr="00EA156C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EA156C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EA156C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redRose</w:t>
      </w:r>
      <w:r w:rsidRPr="00EA156C">
        <w:rPr>
          <w:rFonts w:ascii="Menlo" w:hAnsi="Menlo" w:cs="Menlo"/>
          <w:color w:val="000000" w:themeColor="text1"/>
          <w:lang w:val="en-US" w:eastAsia="ru-RU"/>
        </w:rPr>
        <w:t>.hashCode</w:t>
      </w:r>
      <w:proofErr w:type="spellEnd"/>
      <w:r w:rsidRPr="00EA156C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48467030" w14:textId="77777777" w:rsidR="00EA156C" w:rsidRPr="004E210B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EA156C">
        <w:rPr>
          <w:rFonts w:ascii="Menlo" w:hAnsi="Menlo" w:cs="Menlo"/>
          <w:color w:val="000000" w:themeColor="text1"/>
          <w:lang w:val="en-US" w:eastAsia="ru-RU"/>
        </w:rPr>
        <w:tab/>
      </w:r>
      <w:r w:rsidRPr="004E210B">
        <w:rPr>
          <w:rFonts w:ascii="Menlo" w:hAnsi="Menlo" w:cs="Menlo"/>
          <w:color w:val="000000" w:themeColor="text1"/>
          <w:lang w:eastAsia="ru-RU"/>
        </w:rPr>
        <w:t>}</w:t>
      </w:r>
    </w:p>
    <w:p w14:paraId="514AB43C" w14:textId="77777777" w:rsidR="00EA156C" w:rsidRPr="004E210B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75325F77" w14:textId="77777777" w:rsidR="00EA156C" w:rsidRPr="004E210B" w:rsidRDefault="00EA156C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E210B">
        <w:rPr>
          <w:rFonts w:ascii="Menlo" w:hAnsi="Menlo" w:cs="Menlo"/>
          <w:color w:val="000000" w:themeColor="text1"/>
          <w:lang w:eastAsia="ru-RU"/>
        </w:rPr>
        <w:lastRenderedPageBreak/>
        <w:t>}</w:t>
      </w:r>
    </w:p>
    <w:p w14:paraId="5E46B6ED" w14:textId="6BE2C1D1" w:rsidR="00266601" w:rsidRPr="004E210B" w:rsidRDefault="00C37B1A" w:rsidP="00EA156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266601">
        <w:t xml:space="preserve">  </w:t>
      </w:r>
    </w:p>
    <w:p w14:paraId="2846C7EE" w14:textId="4215ED8B" w:rsidR="009C7502" w:rsidRPr="00266601" w:rsidRDefault="009C7502" w:rsidP="00266601">
      <w:pPr>
        <w:pStyle w:val="20144"/>
        <w:ind w:firstLine="0"/>
        <w:jc w:val="left"/>
      </w:pPr>
      <w:r>
        <w:rPr>
          <w:b/>
          <w:sz w:val="32"/>
        </w:rPr>
        <w:t>Задание 4</w:t>
      </w:r>
      <w:r w:rsidRPr="0033411F">
        <w:rPr>
          <w:b/>
          <w:sz w:val="32"/>
        </w:rPr>
        <w:t>:</w:t>
      </w:r>
    </w:p>
    <w:p w14:paraId="394AC6CC" w14:textId="77777777" w:rsidR="004E210B" w:rsidRDefault="009C7502" w:rsidP="009C7502">
      <w:pPr>
        <w:pStyle w:val="20144"/>
        <w:rPr>
          <w:color w:val="000000"/>
          <w:szCs w:val="27"/>
        </w:rPr>
      </w:pPr>
      <w:r w:rsidRPr="0033411F">
        <w:rPr>
          <w:b/>
          <w:szCs w:val="28"/>
        </w:rPr>
        <w:t>Вариант</w:t>
      </w:r>
      <w:r>
        <w:rPr>
          <w:b/>
          <w:szCs w:val="28"/>
        </w:rPr>
        <w:t xml:space="preserve"> </w:t>
      </w:r>
      <w:r w:rsidR="004E210B" w:rsidRPr="004E210B">
        <w:rPr>
          <w:b/>
          <w:szCs w:val="28"/>
        </w:rPr>
        <w:t>1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4E210B" w:rsidRPr="004E210B">
        <w:rPr>
          <w:color w:val="000000"/>
          <w:szCs w:val="27"/>
        </w:rPr>
        <w:t>Система Факультатив. Преподаватель объявляет запись на Курс. Студент записывается на Курс, обучается и по окончании Преподаватель выставляет Оценку, которая сохраняется в Архиве. Студентов, Преподавателей и Курсов при обучении может быть несколько.</w:t>
      </w:r>
    </w:p>
    <w:p w14:paraId="04BCFD77" w14:textId="772AA00B" w:rsidR="009C7502" w:rsidRDefault="009C7502" w:rsidP="004E210B">
      <w:pPr>
        <w:pStyle w:val="20144"/>
        <w:ind w:left="284" w:firstLine="28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1E82D3CD" w14:textId="384E5421" w:rsidR="009C7502" w:rsidRPr="00F42DD0" w:rsidRDefault="009C7502" w:rsidP="009C7502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 w:rsidR="004E210B">
        <w:rPr>
          <w:color w:val="000000"/>
          <w:szCs w:val="28"/>
          <w:lang w:val="en-US"/>
        </w:rPr>
        <w:t>Person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32E3F164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6DB04CB0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F7AE11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public class Person {</w:t>
      </w:r>
    </w:p>
    <w:p w14:paraId="481A1196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public String name;</w:t>
      </w:r>
    </w:p>
    <w:p w14:paraId="2B21865A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public String surname;</w:t>
      </w:r>
    </w:p>
    <w:p w14:paraId="402C02E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73779049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Person(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String name, String surname) {</w:t>
      </w:r>
    </w:p>
    <w:p w14:paraId="4CE727D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  <w:t>this.name = name;</w:t>
      </w:r>
    </w:p>
    <w:p w14:paraId="5AF075E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this.surname</w:t>
      </w:r>
      <w:proofErr w:type="spellEnd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= surname;</w:t>
      </w:r>
    </w:p>
    <w:p w14:paraId="55E77F4C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D0B6DCA" w14:textId="2A7F966E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}</w:t>
      </w:r>
    </w:p>
    <w:p w14:paraId="7BBACEB4" w14:textId="4898B9F0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338AB5A" w14:textId="7C2E0EF2" w:rsidR="00F42DD0" w:rsidRPr="00F42DD0" w:rsidRDefault="00F42DD0" w:rsidP="00F42DD0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Student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6FB9247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2CB84FAE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5D5A27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public class Student extends Person {</w:t>
      </w:r>
    </w:p>
    <w:p w14:paraId="5FC5E041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Student(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String name, String surname) {</w:t>
      </w:r>
    </w:p>
    <w:p w14:paraId="45390C9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super(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name, surname);</w:t>
      </w:r>
    </w:p>
    <w:p w14:paraId="38A48A5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B5C201F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38490A0C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goToCourse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Course course) {</w:t>
      </w:r>
    </w:p>
    <w:p w14:paraId="65133E7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course.addStudent</w:t>
      </w:r>
      <w:proofErr w:type="spellEnd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(this);</w:t>
      </w:r>
    </w:p>
    <w:p w14:paraId="2E4FEF0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B911E21" w14:textId="193DC23D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}</w:t>
      </w:r>
    </w:p>
    <w:p w14:paraId="7151675D" w14:textId="5AF74662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B53F125" w14:textId="06F7F54F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D6E5378" w14:textId="5F1E6FEF" w:rsidR="00F42DD0" w:rsidRPr="00F42DD0" w:rsidRDefault="00F42DD0" w:rsidP="00F42DD0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Teacher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61147BD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69DF793D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D3B085B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public class Teacher extends Person {</w:t>
      </w:r>
    </w:p>
    <w:p w14:paraId="1CBC53D1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FE83AB6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Teacher(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String name, String surname) {</w:t>
      </w:r>
    </w:p>
    <w:p w14:paraId="0B214464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super(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name, surname);</w:t>
      </w:r>
    </w:p>
    <w:p w14:paraId="164975F0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B3E4837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3F65192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startCourse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Course course) {</w:t>
      </w:r>
    </w:p>
    <w:p w14:paraId="2482EFB2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course.teacher</w:t>
      </w:r>
      <w:proofErr w:type="spellEnd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= this;</w:t>
      </w:r>
    </w:p>
    <w:p w14:paraId="4E32432D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947E212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55B8CCBE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r w:rsidRPr="00F42DD0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Mark</w:t>
      </w:r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createMark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mark, Student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student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, Course course) {</w:t>
      </w:r>
    </w:p>
    <w:p w14:paraId="2D9366C6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return new </w:t>
      </w:r>
      <w:proofErr w:type="gramStart"/>
      <w:r w:rsidRPr="00F42DD0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Mark</w:t>
      </w:r>
      <w:r w:rsidRPr="00F42DD0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mark, student, course);</w:t>
      </w:r>
    </w:p>
    <w:p w14:paraId="0ADA73EE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99E153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0A0380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}</w:t>
      </w:r>
    </w:p>
    <w:p w14:paraId="76736B3D" w14:textId="58C2638B" w:rsidR="00F42DD0" w:rsidRPr="00F42DD0" w:rsidRDefault="00F42DD0" w:rsidP="00F42DD0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Course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1C54056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5E6023D9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94C1719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;</w:t>
      </w:r>
    </w:p>
    <w:p w14:paraId="671ED6B2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51F68D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public class Course {</w:t>
      </w:r>
    </w:p>
    <w:p w14:paraId="4105FBD0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public String name;</w:t>
      </w:r>
    </w:p>
    <w:p w14:paraId="1D9A3022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&lt;Student&gt; students = new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&lt;Student</w:t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F354C76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Teacher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teacher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AC328F9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2C07DE0E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Course(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String name) {</w:t>
      </w:r>
    </w:p>
    <w:p w14:paraId="44DE93D4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  <w:t>this.name = name;</w:t>
      </w:r>
    </w:p>
    <w:p w14:paraId="29DA1691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EA07764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5D111271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addStudent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Student student) {</w:t>
      </w:r>
    </w:p>
    <w:p w14:paraId="72FD4E17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this.students.add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(student);</w:t>
      </w:r>
    </w:p>
    <w:p w14:paraId="7AA9CEC6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F6E7D09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}</w:t>
      </w:r>
    </w:p>
    <w:p w14:paraId="168FD4B9" w14:textId="5D91E045" w:rsidR="009C7502" w:rsidRDefault="009C7502" w:rsidP="009C7502">
      <w:pPr>
        <w:pStyle w:val="20144"/>
        <w:ind w:firstLine="0"/>
        <w:rPr>
          <w:b/>
          <w:color w:val="000000"/>
          <w:szCs w:val="28"/>
          <w:lang w:val="en-US"/>
        </w:rPr>
      </w:pPr>
    </w:p>
    <w:p w14:paraId="505892E0" w14:textId="3948A4BF" w:rsidR="00F42DD0" w:rsidRPr="00F42DD0" w:rsidRDefault="00F42DD0" w:rsidP="00F42DD0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Mark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1E0DD1E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1339A33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537663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public class Mark {</w:t>
      </w:r>
    </w:p>
    <w:p w14:paraId="5958779C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mark;</w:t>
      </w:r>
    </w:p>
    <w:p w14:paraId="31F187A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Student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student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;</w:t>
      </w:r>
    </w:p>
    <w:p w14:paraId="19ED94F8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Course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course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A78A14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10CFB03B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gramStart"/>
      <w:r w:rsidRPr="00F42DD0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Mark</w:t>
      </w:r>
      <w:r w:rsidRPr="00F42DD0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mark, Student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student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, Course course) {</w:t>
      </w:r>
    </w:p>
    <w:p w14:paraId="0AA88AF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this.mark</w:t>
      </w:r>
      <w:proofErr w:type="spellEnd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= mark;</w:t>
      </w:r>
    </w:p>
    <w:p w14:paraId="7EE732A3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this.student</w:t>
      </w:r>
      <w:proofErr w:type="spellEnd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= student;</w:t>
      </w:r>
    </w:p>
    <w:p w14:paraId="068E976C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this.course</w:t>
      </w:r>
      <w:proofErr w:type="spellEnd"/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 = course;</w:t>
      </w:r>
    </w:p>
    <w:p w14:paraId="2753B59F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16B4EC1" w14:textId="1CB93295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}</w:t>
      </w:r>
    </w:p>
    <w:p w14:paraId="07D64A43" w14:textId="3967FA31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5C99F8B" w14:textId="12DAEDC4" w:rsidR="00D82DBC" w:rsidRPr="00F42DD0" w:rsidRDefault="00D82DBC" w:rsidP="00D82DBC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Optional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1DD57763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2151C80A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973EE84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F921159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1B0638B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>public class Optional {</w:t>
      </w:r>
    </w:p>
    <w:p w14:paraId="56E787AA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&lt;Course&gt; courses = new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&lt;Course</w:t>
      </w:r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0B4C5921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&lt;Student&gt; students = new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&lt;Student</w:t>
      </w:r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0B040EB3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&lt;Teacher&gt; teachers = new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&lt;Teacher</w:t>
      </w:r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5B495FC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Archive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archive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Archive(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6BEABDC9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</w:p>
    <w:p w14:paraId="277FAEAC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addCourse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Course course) {</w:t>
      </w:r>
    </w:p>
    <w:p w14:paraId="685CD0A0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this.courses.add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(course);</w:t>
      </w:r>
    </w:p>
    <w:p w14:paraId="4BBC89A7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AF9AB5B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</w:p>
    <w:p w14:paraId="772F73CF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addTeacher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Teacher teacher) {</w:t>
      </w:r>
    </w:p>
    <w:p w14:paraId="727ABD6A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this.teachers.add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(teacher);</w:t>
      </w:r>
    </w:p>
    <w:p w14:paraId="69C17707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E003A8F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</w:p>
    <w:p w14:paraId="29D352D2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addStudent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Student student) {</w:t>
      </w:r>
    </w:p>
    <w:p w14:paraId="2B1D1815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this.students.add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(student);</w:t>
      </w:r>
    </w:p>
    <w:p w14:paraId="1631B6A6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C38A9B1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</w:p>
    <w:p w14:paraId="74D2A54B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startCourse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Teacher teacher, Course course) {</w:t>
      </w:r>
    </w:p>
    <w:p w14:paraId="501C1EB6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teacher.startCourse</w:t>
      </w:r>
      <w:proofErr w:type="spellEnd"/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(course);</w:t>
      </w:r>
    </w:p>
    <w:p w14:paraId="61D31EAE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B4CEEFF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</w:p>
    <w:p w14:paraId="51799B28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goToCourse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Student student, Course course) {</w:t>
      </w:r>
    </w:p>
    <w:p w14:paraId="41422460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student.goToCourse</w:t>
      </w:r>
      <w:proofErr w:type="spellEnd"/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(course);</w:t>
      </w:r>
    </w:p>
    <w:p w14:paraId="217A3E5C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9B70DD6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</w:p>
    <w:p w14:paraId="2E9AB059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putMark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Teacher teacher, Student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student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, Course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course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 mark) {</w:t>
      </w:r>
    </w:p>
    <w:p w14:paraId="7F6C057E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r w:rsidRPr="00D82DBC">
        <w:rPr>
          <w:rFonts w:ascii="Menlo" w:hAnsi="Menlo" w:cs="Menlo"/>
          <w:color w:val="000000" w:themeColor="text1"/>
          <w:lang w:val="en-US" w:eastAsia="ru-RU"/>
        </w:rPr>
        <w:tab/>
        <w:t xml:space="preserve">Mark 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newMark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teacher.createMark</w:t>
      </w:r>
      <w:proofErr w:type="spellEnd"/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(mark, student, course);</w:t>
      </w:r>
    </w:p>
    <w:p w14:paraId="6E1BB7B2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r w:rsidRPr="00D82DBC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D82DBC">
        <w:rPr>
          <w:rFonts w:ascii="Menlo" w:hAnsi="Menlo" w:cs="Menlo"/>
          <w:color w:val="000000" w:themeColor="text1"/>
          <w:lang w:val="en-US" w:eastAsia="ru-RU"/>
        </w:rPr>
        <w:t>this.archive</w:t>
      </w:r>
      <w:proofErr w:type="gramEnd"/>
      <w:r w:rsidRPr="00D82DBC">
        <w:rPr>
          <w:rFonts w:ascii="Menlo" w:hAnsi="Menlo" w:cs="Menlo"/>
          <w:color w:val="000000" w:themeColor="text1"/>
          <w:lang w:val="en-US" w:eastAsia="ru-RU"/>
        </w:rPr>
        <w:t>.addMark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D82DBC">
        <w:rPr>
          <w:rFonts w:ascii="Menlo" w:hAnsi="Menlo" w:cs="Menlo"/>
          <w:color w:val="000000" w:themeColor="text1"/>
          <w:lang w:val="en-US" w:eastAsia="ru-RU"/>
        </w:rPr>
        <w:t>newMark</w:t>
      </w:r>
      <w:proofErr w:type="spellEnd"/>
      <w:r w:rsidRPr="00D82DBC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8630A7F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A967417" w14:textId="77777777" w:rsidR="00D82DBC" w:rsidRPr="00D82DBC" w:rsidRDefault="00D82DBC" w:rsidP="00D82DB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D82DBC">
        <w:rPr>
          <w:rFonts w:ascii="Menlo" w:hAnsi="Menlo" w:cs="Menlo"/>
          <w:color w:val="000000" w:themeColor="text1"/>
          <w:lang w:val="en-US" w:eastAsia="ru-RU"/>
        </w:rPr>
        <w:t>}</w:t>
      </w:r>
    </w:p>
    <w:p w14:paraId="64F60463" w14:textId="77777777" w:rsidR="00D82DBC" w:rsidRDefault="00D82DBC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1BCF3A4" w14:textId="7D9A65EA" w:rsidR="00F42DD0" w:rsidRPr="00F42DD0" w:rsidRDefault="00F42DD0" w:rsidP="00F42DD0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Archive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05354CEF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68D5204C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344FBA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;</w:t>
      </w:r>
    </w:p>
    <w:p w14:paraId="1876C255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F0A051B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public class Archive {</w:t>
      </w:r>
    </w:p>
    <w:p w14:paraId="5E72A88F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 xml:space="preserve">&lt;Mark&gt; marks = new </w:t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&lt;Mark</w:t>
      </w:r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6FB9684A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</w:p>
    <w:p w14:paraId="36E2BFC4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F42DD0">
        <w:rPr>
          <w:rFonts w:ascii="Menlo" w:hAnsi="Menlo" w:cs="Menlo"/>
          <w:color w:val="000000" w:themeColor="text1"/>
          <w:lang w:val="en-US" w:eastAsia="ru-RU"/>
        </w:rPr>
        <w:t>addMark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F42DD0">
        <w:rPr>
          <w:rFonts w:ascii="Menlo" w:hAnsi="Menlo" w:cs="Menlo"/>
          <w:color w:val="000000" w:themeColor="text1"/>
          <w:lang w:val="en-US" w:eastAsia="ru-RU"/>
        </w:rPr>
        <w:t>Mark mark) {</w:t>
      </w:r>
    </w:p>
    <w:p w14:paraId="33E396CC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r w:rsidRPr="00F42DD0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42DD0">
        <w:rPr>
          <w:rFonts w:ascii="Menlo" w:hAnsi="Menlo" w:cs="Menlo"/>
          <w:color w:val="000000" w:themeColor="text1"/>
          <w:lang w:val="en-US" w:eastAsia="ru-RU"/>
        </w:rPr>
        <w:t>this.marks.add</w:t>
      </w:r>
      <w:proofErr w:type="spellEnd"/>
      <w:r w:rsidRPr="00F42DD0">
        <w:rPr>
          <w:rFonts w:ascii="Menlo" w:hAnsi="Menlo" w:cs="Menlo"/>
          <w:color w:val="000000" w:themeColor="text1"/>
          <w:lang w:val="en-US" w:eastAsia="ru-RU"/>
        </w:rPr>
        <w:t>(mark);</w:t>
      </w:r>
    </w:p>
    <w:p w14:paraId="3D1CECB9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9B23C2B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42DD0">
        <w:rPr>
          <w:rFonts w:ascii="Menlo" w:hAnsi="Menlo" w:cs="Menlo"/>
          <w:color w:val="000000" w:themeColor="text1"/>
          <w:lang w:val="en-US" w:eastAsia="ru-RU"/>
        </w:rPr>
        <w:t>}</w:t>
      </w:r>
    </w:p>
    <w:p w14:paraId="61C40499" w14:textId="77777777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855C86D" w14:textId="26E9E417" w:rsidR="003A4A21" w:rsidRPr="00F42DD0" w:rsidRDefault="003A4A21" w:rsidP="003A4A21">
      <w:pPr>
        <w:pStyle w:val="20144"/>
        <w:rPr>
          <w:color w:val="000000"/>
          <w:szCs w:val="28"/>
          <w:lang w:val="en-US"/>
        </w:rPr>
      </w:pPr>
      <w:r w:rsidRPr="00965AD5">
        <w:rPr>
          <w:color w:val="000000"/>
          <w:szCs w:val="28"/>
        </w:rPr>
        <w:t>Файл</w:t>
      </w:r>
      <w:r w:rsidRPr="00F42D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Main</w:t>
      </w:r>
      <w:r w:rsidRPr="00F42DD0">
        <w:rPr>
          <w:color w:val="000000"/>
          <w:szCs w:val="28"/>
          <w:lang w:val="en-US"/>
        </w:rPr>
        <w:t>.</w:t>
      </w:r>
      <w:r w:rsidRPr="00965AD5">
        <w:rPr>
          <w:color w:val="000000"/>
          <w:szCs w:val="28"/>
          <w:lang w:val="en-US"/>
        </w:rPr>
        <w:t>java</w:t>
      </w:r>
      <w:r w:rsidRPr="00F42DD0">
        <w:rPr>
          <w:color w:val="000000"/>
          <w:szCs w:val="28"/>
          <w:lang w:val="en-US"/>
        </w:rPr>
        <w:t>:</w:t>
      </w:r>
    </w:p>
    <w:p w14:paraId="4B1F9F69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>package Optional;</w:t>
      </w:r>
    </w:p>
    <w:p w14:paraId="17334D86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631C102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5DC62D76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6CAE980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16CA0FB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3A4A21">
        <w:rPr>
          <w:rFonts w:ascii="Menlo" w:hAnsi="Menlo" w:cs="Menlo"/>
          <w:color w:val="000000" w:themeColor="text1"/>
          <w:lang w:val="en-US" w:eastAsia="ru-RU"/>
        </w:rPr>
        <w:tab/>
        <w:t xml:space="preserve">Optional 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Optional(</w:t>
      </w:r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F68699E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optional.addTeacher</w:t>
      </w:r>
      <w:proofErr w:type="spellEnd"/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>(new Teacher("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Иван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Иванов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"));</w:t>
      </w:r>
    </w:p>
    <w:p w14:paraId="23A8A13A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optional.addStudent</w:t>
      </w:r>
      <w:proofErr w:type="spellEnd"/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>(new Student("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Петр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Петров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"));</w:t>
      </w:r>
    </w:p>
    <w:p w14:paraId="173DF04F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optional.addCourse</w:t>
      </w:r>
      <w:proofErr w:type="spellEnd"/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>(new Course("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Физика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"));</w:t>
      </w:r>
    </w:p>
    <w:p w14:paraId="3E38D00E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optional.startCourse</w:t>
      </w:r>
      <w:proofErr w:type="spellEnd"/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optional.teachers.get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 xml:space="preserve">(0), 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optional.courses.get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(0));</w:t>
      </w:r>
    </w:p>
    <w:p w14:paraId="24927C42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optional.goToCourse</w:t>
      </w:r>
      <w:proofErr w:type="spellEnd"/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optional.students.get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 xml:space="preserve">(0), 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optional.courses.get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(0));</w:t>
      </w:r>
    </w:p>
    <w:p w14:paraId="22B5BB48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r w:rsidRPr="003A4A21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A4A21">
        <w:rPr>
          <w:rFonts w:ascii="Menlo" w:hAnsi="Menlo" w:cs="Menlo"/>
          <w:color w:val="000000" w:themeColor="text1"/>
          <w:lang w:val="en-US" w:eastAsia="ru-RU"/>
        </w:rPr>
        <w:t>optional.putMark</w:t>
      </w:r>
      <w:proofErr w:type="spellEnd"/>
      <w:proofErr w:type="gramEnd"/>
      <w:r w:rsidRPr="003A4A21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optional.teachers.get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 xml:space="preserve">(0), 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optional.students.get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 xml:space="preserve">(0), </w:t>
      </w:r>
      <w:proofErr w:type="spellStart"/>
      <w:r w:rsidRPr="003A4A21">
        <w:rPr>
          <w:rFonts w:ascii="Menlo" w:hAnsi="Menlo" w:cs="Menlo"/>
          <w:color w:val="000000" w:themeColor="text1"/>
          <w:lang w:val="en-US" w:eastAsia="ru-RU"/>
        </w:rPr>
        <w:t>optional.courses.get</w:t>
      </w:r>
      <w:proofErr w:type="spellEnd"/>
      <w:r w:rsidRPr="003A4A21">
        <w:rPr>
          <w:rFonts w:ascii="Menlo" w:hAnsi="Menlo" w:cs="Menlo"/>
          <w:color w:val="000000" w:themeColor="text1"/>
          <w:lang w:val="en-US" w:eastAsia="ru-RU"/>
        </w:rPr>
        <w:t>(0), 5);</w:t>
      </w:r>
    </w:p>
    <w:p w14:paraId="30DE81B0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322102E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D3AD59" w14:textId="77777777" w:rsidR="003A4A21" w:rsidRPr="003A4A21" w:rsidRDefault="003A4A21" w:rsidP="003A4A2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A4A21">
        <w:rPr>
          <w:rFonts w:ascii="Menlo" w:hAnsi="Menlo" w:cs="Menlo"/>
          <w:color w:val="000000" w:themeColor="text1"/>
          <w:lang w:val="en-US" w:eastAsia="ru-RU"/>
        </w:rPr>
        <w:t>}</w:t>
      </w:r>
    </w:p>
    <w:p w14:paraId="7E94A9E6" w14:textId="2CDC5349" w:rsidR="009C7502" w:rsidRDefault="009C7502" w:rsidP="00D82DBC">
      <w:pPr>
        <w:pStyle w:val="20144"/>
        <w:ind w:firstLine="0"/>
        <w:jc w:val="left"/>
      </w:pPr>
    </w:p>
    <w:p w14:paraId="25C10448" w14:textId="6A13CCF2" w:rsidR="009C7502" w:rsidRDefault="009C7502" w:rsidP="009C7502">
      <w:pPr>
        <w:pStyle w:val="20144"/>
        <w:jc w:val="left"/>
      </w:pPr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82DBC">
        <w:t>ы</w:t>
      </w:r>
      <w:r w:rsidR="00965AD5">
        <w:t xml:space="preserve"> работа</w:t>
      </w:r>
      <w:r w:rsidR="00D82DBC">
        <w:t>ю</w:t>
      </w:r>
      <w:bookmarkStart w:id="0" w:name="_GoBack"/>
      <w:bookmarkEnd w:id="0"/>
      <w:r w:rsidR="00965AD5">
        <w:t>т корректно.</w:t>
      </w:r>
    </w:p>
    <w:p w14:paraId="273DA49A" w14:textId="77777777" w:rsidR="009C7502" w:rsidRPr="00965AD5" w:rsidRDefault="009C7502" w:rsidP="009C7502">
      <w:pPr>
        <w:pStyle w:val="20144"/>
        <w:spacing w:after="240"/>
        <w:jc w:val="left"/>
      </w:pPr>
    </w:p>
    <w:p w14:paraId="13F61EA1" w14:textId="77777777" w:rsidR="00C37B1A" w:rsidRPr="009C7502" w:rsidRDefault="00C37B1A" w:rsidP="009C7502">
      <w:pPr>
        <w:pStyle w:val="20144"/>
        <w:spacing w:after="240"/>
      </w:pPr>
    </w:p>
    <w:sectPr w:rsidR="00C37B1A" w:rsidRPr="009C7502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A2BBD" w14:textId="77777777" w:rsidR="002177C3" w:rsidRDefault="002177C3">
      <w:r>
        <w:separator/>
      </w:r>
    </w:p>
  </w:endnote>
  <w:endnote w:type="continuationSeparator" w:id="0">
    <w:p w14:paraId="6C0B4B41" w14:textId="77777777" w:rsidR="002177C3" w:rsidRDefault="0021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D45AF7" w:rsidRDefault="00D45AF7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 w:rsidR="00965AD5"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6C680" w14:textId="77777777" w:rsidR="002177C3" w:rsidRDefault="002177C3">
      <w:r>
        <w:separator/>
      </w:r>
    </w:p>
  </w:footnote>
  <w:footnote w:type="continuationSeparator" w:id="0">
    <w:p w14:paraId="5C089CB6" w14:textId="77777777" w:rsidR="002177C3" w:rsidRDefault="00217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D82DBC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251CE-7608-4A46-B602-BFFE77E2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0</TotalTime>
  <Pages>21</Pages>
  <Words>2891</Words>
  <Characters>16480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19333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2</cp:revision>
  <cp:lastPrinted>2019-12-25T09:19:00Z</cp:lastPrinted>
  <dcterms:created xsi:type="dcterms:W3CDTF">2020-05-31T13:31:00Z</dcterms:created>
  <dcterms:modified xsi:type="dcterms:W3CDTF">2020-05-31T13:31:00Z</dcterms:modified>
</cp:coreProperties>
</file>