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0507B792" w14:textId="7CCBBE0C" w:rsidR="000C2054" w:rsidRDefault="000C2054" w:rsidP="000C2054">
      <w:pPr>
        <w:rPr>
          <w:b/>
        </w:rPr>
      </w:pPr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2F46D81C" w14:textId="77777777" w:rsidR="00CB0F24" w:rsidRPr="000C2054" w:rsidRDefault="00CB0F24" w:rsidP="000C2054"/>
    <w:p w14:paraId="141A1D01" w14:textId="4BDD667D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07B1ABB8" w14:textId="77777777" w:rsidR="00CB0F24" w:rsidRDefault="00CB0F24" w:rsidP="000C2054">
      <w:pPr>
        <w:rPr>
          <w:b/>
          <w:iCs/>
        </w:rPr>
      </w:pP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2C7A18A8" w:rsidR="000C2054" w:rsidRPr="00A04658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BD6B3C">
        <w:rPr>
          <w:b/>
          <w:sz w:val="44"/>
        </w:rPr>
        <w:t xml:space="preserve">№ </w:t>
      </w:r>
      <w:r w:rsidR="00A04658" w:rsidRPr="00A04658">
        <w:rPr>
          <w:b/>
          <w:sz w:val="44"/>
        </w:rPr>
        <w:t>10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58803789" w:rsidR="000C2054" w:rsidRDefault="000C2054" w:rsidP="000C2054"/>
    <w:p w14:paraId="49DF5BEF" w14:textId="77777777" w:rsidR="00CB0F24" w:rsidRDefault="00CB0F2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34BB9181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CB0F24">
        <w:rPr>
          <w:b/>
        </w:rPr>
        <w:t>Е. А. Щербакова</w:t>
      </w:r>
    </w:p>
    <w:p w14:paraId="40A885FB" w14:textId="22EDC5AD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Pr="000C2054">
        <w:rPr>
          <w:sz w:val="18"/>
          <w:szCs w:val="18"/>
        </w:rPr>
        <w:t xml:space="preserve">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20207FB0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CB0F24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CB0F24">
        <w:rPr>
          <w:b/>
        </w:rPr>
        <w:t xml:space="preserve">П. В. </w:t>
      </w:r>
      <w:r w:rsidR="005413B8">
        <w:rPr>
          <w:b/>
        </w:rPr>
        <w:t>Степанов</w:t>
      </w:r>
    </w:p>
    <w:p w14:paraId="0BC39627" w14:textId="3EB00339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CB0F24">
        <w:rPr>
          <w:sz w:val="18"/>
          <w:szCs w:val="18"/>
        </w:rPr>
        <w:tab/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3C0429D2" w14:textId="00FB3CB1" w:rsidR="00E0265B" w:rsidRPr="0033411F" w:rsidRDefault="00E0265B" w:rsidP="00331788">
      <w:pPr>
        <w:pStyle w:val="20144"/>
        <w:ind w:firstLine="284"/>
        <w:rPr>
          <w:b/>
          <w:sz w:val="32"/>
        </w:rPr>
      </w:pPr>
      <w:r w:rsidRPr="0033411F">
        <w:rPr>
          <w:b/>
          <w:sz w:val="32"/>
        </w:rPr>
        <w:lastRenderedPageBreak/>
        <w:t>Задание</w:t>
      </w:r>
    </w:p>
    <w:p w14:paraId="02B4F728" w14:textId="134A595F" w:rsidR="00A04658" w:rsidRPr="00A04658" w:rsidRDefault="00A04658" w:rsidP="00A04658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Написать запросы с помощью языка </w:t>
      </w:r>
      <w:r>
        <w:rPr>
          <w:color w:val="000000"/>
          <w:sz w:val="28"/>
          <w:lang w:val="en-US"/>
        </w:rPr>
        <w:t>Scala</w:t>
      </w:r>
      <w:r w:rsidRPr="00A04658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proofErr w:type="spellStart"/>
      <w:r w:rsidRPr="00A04658">
        <w:rPr>
          <w:color w:val="000000"/>
          <w:sz w:val="28"/>
        </w:rPr>
        <w:t>фреймворка</w:t>
      </w:r>
      <w:proofErr w:type="spellEnd"/>
      <w:r w:rsidRPr="00A04658">
        <w:rPr>
          <w:color w:val="000000"/>
          <w:sz w:val="28"/>
        </w:rPr>
        <w:t xml:space="preserve"> </w:t>
      </w:r>
      <w:r w:rsidRPr="00A04658">
        <w:rPr>
          <w:color w:val="000000"/>
          <w:sz w:val="28"/>
          <w:lang w:val="en-US"/>
        </w:rPr>
        <w:t>Apache</w:t>
      </w:r>
      <w:r w:rsidRPr="00A04658">
        <w:rPr>
          <w:color w:val="000000"/>
          <w:sz w:val="28"/>
        </w:rPr>
        <w:t xml:space="preserve"> </w:t>
      </w:r>
      <w:r w:rsidRPr="00A04658">
        <w:rPr>
          <w:color w:val="000000"/>
          <w:sz w:val="28"/>
          <w:lang w:val="en-US"/>
        </w:rPr>
        <w:t>Spark</w:t>
      </w:r>
      <w:r w:rsidRPr="00A04658">
        <w:rPr>
          <w:color w:val="000000"/>
          <w:sz w:val="28"/>
        </w:rPr>
        <w:t>.</w:t>
      </w:r>
    </w:p>
    <w:p w14:paraId="4410175A" w14:textId="284021CC" w:rsidR="00BD6B3C" w:rsidRPr="00A04658" w:rsidRDefault="00E0265B" w:rsidP="00A04658">
      <w:pPr>
        <w:pStyle w:val="NormalWeb"/>
        <w:spacing w:line="360" w:lineRule="auto"/>
        <w:jc w:val="both"/>
        <w:rPr>
          <w:b/>
          <w:color w:val="000000"/>
          <w:sz w:val="28"/>
          <w:szCs w:val="28"/>
        </w:rPr>
      </w:pPr>
      <w:r w:rsidRPr="00C138B5">
        <w:rPr>
          <w:b/>
          <w:color w:val="000000"/>
          <w:sz w:val="28"/>
          <w:szCs w:val="28"/>
        </w:rPr>
        <w:t>Код программы:</w:t>
      </w:r>
    </w:p>
    <w:p w14:paraId="2B373FF4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org.apache.spark.sql.SparkSession</w:t>
      </w:r>
      <w:proofErr w:type="spellEnd"/>
      <w:proofErr w:type="gramEnd"/>
    </w:p>
    <w:p w14:paraId="019D356F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import </w:t>
      </w:r>
      <w:proofErr w:type="spellStart"/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org.apache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.spark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.{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SparkConf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,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SparkContext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}</w:t>
      </w:r>
    </w:p>
    <w:p w14:paraId="071782DF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2C046A8C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>object LR10 {</w:t>
      </w:r>
    </w:p>
    <w:p w14:paraId="4078516B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</w:p>
    <w:p w14:paraId="62D83BD1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def 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main(</w:t>
      </w:r>
      <w:proofErr w:type="spellStart"/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args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: Array[String]): Unit = {</w:t>
      </w:r>
    </w:p>
    <w:p w14:paraId="1C7B9D17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val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conf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SparkConf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).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setAppName</w:t>
      </w:r>
      <w:proofErr w:type="spellEnd"/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("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CounterDemo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").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setMaster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("local[*]")</w:t>
      </w:r>
    </w:p>
    <w:p w14:paraId="4D463EDE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val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sc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= new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SparkContext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conf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)</w:t>
      </w:r>
    </w:p>
    <w:p w14:paraId="1AE69761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val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spark =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SparkSession.builder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).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appName</w:t>
      </w:r>
      <w:proofErr w:type="spellEnd"/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(name = "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TestApp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").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getOrCreate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()</w:t>
      </w:r>
    </w:p>
    <w:p w14:paraId="1B4A17B7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val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dataFile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= </w:t>
      </w:r>
      <w:proofErr w:type="spellStart"/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spark.read</w:t>
      </w:r>
      <w:proofErr w:type="spellEnd"/>
      <w:proofErr w:type="gramEnd"/>
    </w:p>
    <w:p w14:paraId="047C9928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  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.format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("com.databricks.spark.csv")</w:t>
      </w:r>
    </w:p>
    <w:p w14:paraId="3B0C468F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  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.option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("header", true)</w:t>
      </w:r>
    </w:p>
    <w:p w14:paraId="60FBAA2C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  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.load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("./russian_demography.csv")</w:t>
      </w:r>
    </w:p>
    <w:p w14:paraId="31BC4C1A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dataFile.createOrReplaceTempView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("Demography")</w:t>
      </w:r>
    </w:p>
    <w:p w14:paraId="1FC04D6D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//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Вывод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года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и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spg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по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Самарской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области</w:t>
      </w:r>
      <w:proofErr w:type="spellEnd"/>
    </w:p>
    <w:p w14:paraId="2F67091E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spellStart"/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spark.sql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"SELECT year, </w:t>
      </w:r>
      <w:proofErr w:type="spellStart"/>
      <w:r w:rsidRPr="00A04658">
        <w:rPr>
          <w:rFonts w:ascii="Menlo" w:hAnsi="Menlo" w:cs="Menlo"/>
          <w:color w:val="000000" w:themeColor="text1"/>
          <w:lang w:val="en-US" w:eastAsia="ru-RU"/>
        </w:rPr>
        <w:t>npg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FROM Demography WHERE region='Samara oblast'").show()</w:t>
      </w:r>
    </w:p>
    <w:p w14:paraId="1ED5986B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r w:rsidRPr="00A04658">
        <w:rPr>
          <w:rFonts w:ascii="Menlo" w:hAnsi="Menlo" w:cs="Menlo"/>
          <w:color w:val="000000" w:themeColor="text1"/>
          <w:lang w:eastAsia="ru-RU"/>
        </w:rPr>
        <w:t>// Вывод регионов и их урбанизации за 1990 год</w:t>
      </w:r>
    </w:p>
    <w:p w14:paraId="03451685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eastAsia="ru-RU"/>
        </w:rPr>
        <w:t xml:space="preserve">    </w:t>
      </w:r>
      <w:proofErr w:type="spellStart"/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spark.sql</w:t>
      </w:r>
      <w:proofErr w:type="spellEnd"/>
      <w:r w:rsidRPr="00A04658">
        <w:rPr>
          <w:rFonts w:ascii="Menlo" w:hAnsi="Menlo" w:cs="Menlo"/>
          <w:color w:val="000000" w:themeColor="text1"/>
          <w:lang w:val="en-US" w:eastAsia="ru-RU"/>
        </w:rPr>
        <w:t>(</w:t>
      </w:r>
      <w:proofErr w:type="gramEnd"/>
      <w:r w:rsidRPr="00A04658">
        <w:rPr>
          <w:rFonts w:ascii="Menlo" w:hAnsi="Menlo" w:cs="Menlo"/>
          <w:color w:val="000000" w:themeColor="text1"/>
          <w:lang w:val="en-US" w:eastAsia="ru-RU"/>
        </w:rPr>
        <w:t>"SELECT region, urbanization FROM Demography WHERE year='1990'").show()</w:t>
      </w:r>
    </w:p>
    <w:p w14:paraId="0C7D9109" w14:textId="77777777" w:rsidR="00A04658" w:rsidRPr="00A04658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val="en-US"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</w:p>
    <w:p w14:paraId="4831B9E6" w14:textId="77777777" w:rsidR="00A04658" w:rsidRPr="006B051D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A04658">
        <w:rPr>
          <w:rFonts w:ascii="Menlo" w:hAnsi="Menlo" w:cs="Menlo"/>
          <w:color w:val="000000" w:themeColor="text1"/>
          <w:lang w:val="en-US" w:eastAsia="ru-RU"/>
        </w:rPr>
        <w:t xml:space="preserve">    </w:t>
      </w:r>
      <w:proofErr w:type="gramStart"/>
      <w:r w:rsidRPr="00A04658">
        <w:rPr>
          <w:rFonts w:ascii="Menlo" w:hAnsi="Menlo" w:cs="Menlo"/>
          <w:color w:val="000000" w:themeColor="text1"/>
          <w:lang w:val="en-US" w:eastAsia="ru-RU"/>
        </w:rPr>
        <w:t>spark</w:t>
      </w:r>
      <w:r w:rsidRPr="006B051D">
        <w:rPr>
          <w:rFonts w:ascii="Menlo" w:hAnsi="Menlo" w:cs="Menlo"/>
          <w:color w:val="000000" w:themeColor="text1"/>
          <w:lang w:eastAsia="ru-RU"/>
        </w:rPr>
        <w:t>.</w:t>
      </w:r>
      <w:r w:rsidRPr="00A04658">
        <w:rPr>
          <w:rFonts w:ascii="Menlo" w:hAnsi="Menlo" w:cs="Menlo"/>
          <w:color w:val="000000" w:themeColor="text1"/>
          <w:lang w:val="en-US" w:eastAsia="ru-RU"/>
        </w:rPr>
        <w:t>stop</w:t>
      </w:r>
      <w:proofErr w:type="gramEnd"/>
      <w:r w:rsidRPr="006B051D">
        <w:rPr>
          <w:rFonts w:ascii="Menlo" w:hAnsi="Menlo" w:cs="Menlo"/>
          <w:color w:val="000000" w:themeColor="text1"/>
          <w:lang w:eastAsia="ru-RU"/>
        </w:rPr>
        <w:t>()</w:t>
      </w:r>
    </w:p>
    <w:p w14:paraId="36B57CCB" w14:textId="77777777" w:rsidR="00A04658" w:rsidRPr="006B051D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6B051D">
        <w:rPr>
          <w:rFonts w:ascii="Menlo" w:hAnsi="Menlo" w:cs="Menlo"/>
          <w:color w:val="000000" w:themeColor="text1"/>
          <w:lang w:eastAsia="ru-RU"/>
        </w:rPr>
        <w:t xml:space="preserve">  }</w:t>
      </w:r>
    </w:p>
    <w:p w14:paraId="6B8156E7" w14:textId="77777777" w:rsidR="00A04658" w:rsidRPr="006B051D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5BEFCFFB" w14:textId="77777777" w:rsidR="00A04658" w:rsidRPr="006B051D" w:rsidRDefault="00A04658" w:rsidP="00A04658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  <w:r w:rsidRPr="006B051D">
        <w:rPr>
          <w:rFonts w:ascii="Menlo" w:hAnsi="Menlo" w:cs="Menlo"/>
          <w:color w:val="000000" w:themeColor="text1"/>
          <w:lang w:eastAsia="ru-RU"/>
        </w:rPr>
        <w:t>}</w:t>
      </w:r>
    </w:p>
    <w:p w14:paraId="1A0AB7F6" w14:textId="77777777" w:rsidR="00A04658" w:rsidRPr="006B051D" w:rsidRDefault="00A04658" w:rsidP="00A04658">
      <w:pPr>
        <w:autoSpaceDE w:val="0"/>
        <w:autoSpaceDN w:val="0"/>
        <w:adjustRightInd w:val="0"/>
        <w:rPr>
          <w:rFonts w:ascii="Menlo" w:hAnsi="Menlo" w:cs="Menlo"/>
          <w:lang w:eastAsia="ru-RU"/>
        </w:rPr>
      </w:pPr>
      <w:r w:rsidRPr="006B051D">
        <w:rPr>
          <w:rFonts w:ascii="Menlo" w:hAnsi="Menlo" w:cs="Menlo"/>
          <w:lang w:eastAsia="ru-RU"/>
        </w:rPr>
        <w:t xml:space="preserve">    </w:t>
      </w:r>
    </w:p>
    <w:p w14:paraId="331199D5" w14:textId="77777777" w:rsidR="00BD6B3C" w:rsidRPr="006B051D" w:rsidRDefault="00BD6B3C" w:rsidP="00BD6B3C">
      <w:pPr>
        <w:autoSpaceDE w:val="0"/>
        <w:autoSpaceDN w:val="0"/>
        <w:adjustRightInd w:val="0"/>
        <w:rPr>
          <w:rFonts w:ascii="Menlo" w:hAnsi="Menlo" w:cs="Menlo"/>
          <w:color w:val="000000" w:themeColor="text1"/>
          <w:lang w:eastAsia="ru-RU"/>
        </w:rPr>
      </w:pPr>
    </w:p>
    <w:p w14:paraId="2CB9FD4B" w14:textId="01F6DA49" w:rsidR="00BD6B3C" w:rsidRPr="006B051D" w:rsidRDefault="00BD6B3C" w:rsidP="00BD6B3C">
      <w:pPr>
        <w:pStyle w:val="20144"/>
        <w:ind w:firstLin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</w:t>
      </w:r>
      <w:r w:rsidRPr="006B051D">
        <w:rPr>
          <w:b/>
          <w:color w:val="000000"/>
          <w:szCs w:val="28"/>
        </w:rPr>
        <w:t xml:space="preserve"> </w:t>
      </w:r>
      <w:r>
        <w:rPr>
          <w:b/>
          <w:color w:val="000000"/>
          <w:szCs w:val="28"/>
        </w:rPr>
        <w:t>программы</w:t>
      </w:r>
      <w:r w:rsidR="006E0B48" w:rsidRPr="006B051D">
        <w:rPr>
          <w:b/>
          <w:color w:val="000000"/>
          <w:szCs w:val="28"/>
        </w:rPr>
        <w:t xml:space="preserve"> (</w:t>
      </w:r>
      <w:r w:rsidR="006E0B48">
        <w:rPr>
          <w:b/>
          <w:color w:val="000000"/>
          <w:szCs w:val="28"/>
        </w:rPr>
        <w:t>частичный</w:t>
      </w:r>
      <w:r w:rsidR="006E0B48" w:rsidRPr="006B051D">
        <w:rPr>
          <w:b/>
          <w:color w:val="000000"/>
          <w:szCs w:val="28"/>
        </w:rPr>
        <w:t>)</w:t>
      </w:r>
    </w:p>
    <w:p w14:paraId="37434D2E" w14:textId="431B158D" w:rsidR="00357046" w:rsidRPr="006B051D" w:rsidRDefault="006E0B48" w:rsidP="00C138B5">
      <w:pPr>
        <w:pStyle w:val="20144"/>
        <w:ind w:firstLine="0"/>
        <w:jc w:val="left"/>
        <w:rPr>
          <w:b/>
          <w:sz w:val="32"/>
        </w:rPr>
      </w:pPr>
      <w:r w:rsidRPr="006E0B48">
        <w:rPr>
          <w:b/>
          <w:sz w:val="32"/>
        </w:rPr>
        <w:drawing>
          <wp:inline distT="0" distB="0" distL="0" distR="0" wp14:anchorId="348913E9" wp14:editId="09CD94A2">
            <wp:extent cx="10922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51D">
        <w:rPr>
          <w:b/>
          <w:sz w:val="32"/>
        </w:rPr>
        <w:t xml:space="preserve"> </w:t>
      </w:r>
      <w:r w:rsidRPr="006E0B48">
        <w:rPr>
          <w:b/>
          <w:sz w:val="32"/>
          <w:lang w:val="en-US"/>
        </w:rPr>
        <w:drawing>
          <wp:inline distT="0" distB="0" distL="0" distR="0" wp14:anchorId="0116A1D6" wp14:editId="5C4B3986">
            <wp:extent cx="31750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4343" w14:textId="77777777" w:rsidR="006B051D" w:rsidRDefault="006B051D" w:rsidP="00C138B5">
      <w:pPr>
        <w:pStyle w:val="20144"/>
        <w:ind w:firstLine="0"/>
        <w:jc w:val="left"/>
        <w:rPr>
          <w:b/>
        </w:rPr>
      </w:pPr>
    </w:p>
    <w:p w14:paraId="25C10448" w14:textId="4BC95FD7" w:rsidR="009C7502" w:rsidRDefault="009C7502" w:rsidP="00C138B5">
      <w:pPr>
        <w:pStyle w:val="20144"/>
        <w:ind w:firstLine="0"/>
        <w:jc w:val="left"/>
      </w:pPr>
      <w:r w:rsidRPr="00965AD5">
        <w:rPr>
          <w:b/>
        </w:rPr>
        <w:t>Вывод:</w:t>
      </w:r>
      <w:r>
        <w:t xml:space="preserve"> </w:t>
      </w:r>
      <w:r w:rsidR="00965AD5">
        <w:t>Программ</w:t>
      </w:r>
      <w:r w:rsidR="00DB4E53">
        <w:t>а</w:t>
      </w:r>
      <w:r w:rsidR="00965AD5">
        <w:t xml:space="preserve"> работа</w:t>
      </w:r>
      <w:r w:rsidR="00DB4E53">
        <w:t>е</w:t>
      </w:r>
      <w:r w:rsidR="00965AD5">
        <w:t>т корректно.</w:t>
      </w:r>
    </w:p>
    <w:p w14:paraId="13F61EA1" w14:textId="77777777" w:rsidR="00C37B1A" w:rsidRPr="009C7502" w:rsidRDefault="00C37B1A" w:rsidP="002B14BB">
      <w:pPr>
        <w:pStyle w:val="20144"/>
        <w:spacing w:after="240"/>
        <w:ind w:firstLine="0"/>
      </w:pPr>
      <w:bookmarkStart w:id="0" w:name="_GoBack"/>
      <w:bookmarkEnd w:id="0"/>
    </w:p>
    <w:sectPr w:rsidR="00C37B1A" w:rsidRPr="009C7502" w:rsidSect="00CB0F24">
      <w:footerReference w:type="even" r:id="rId11"/>
      <w:footerReference w:type="default" r:id="rId12"/>
      <w:headerReference w:type="first" r:id="rId13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4D703" w14:textId="77777777" w:rsidR="00EB7412" w:rsidRDefault="00EB7412">
      <w:r>
        <w:separator/>
      </w:r>
    </w:p>
  </w:endnote>
  <w:endnote w:type="continuationSeparator" w:id="0">
    <w:p w14:paraId="310ADCDD" w14:textId="77777777" w:rsidR="00EB7412" w:rsidRDefault="00EB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280B6" w14:textId="77777777" w:rsidR="00D45AF7" w:rsidRDefault="00D45AF7" w:rsidP="00762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Footer"/>
      <w:framePr w:wrap="around" w:vAnchor="text" w:hAnchor="margin" w:xAlign="center" w:y="1"/>
      <w:rPr>
        <w:rStyle w:val="PageNumber"/>
        <w:sz w:val="24"/>
        <w:szCs w:val="26"/>
      </w:rPr>
    </w:pPr>
    <w:r w:rsidRPr="000D01F7">
      <w:rPr>
        <w:rStyle w:val="PageNumber"/>
        <w:sz w:val="24"/>
        <w:szCs w:val="26"/>
      </w:rPr>
      <w:fldChar w:fldCharType="begin"/>
    </w:r>
    <w:r w:rsidRPr="000D01F7">
      <w:rPr>
        <w:rStyle w:val="PageNumber"/>
        <w:sz w:val="24"/>
        <w:szCs w:val="26"/>
      </w:rPr>
      <w:instrText xml:space="preserve">PAGE  </w:instrText>
    </w:r>
    <w:r w:rsidRPr="000D01F7">
      <w:rPr>
        <w:rStyle w:val="PageNumber"/>
        <w:sz w:val="24"/>
        <w:szCs w:val="26"/>
      </w:rPr>
      <w:fldChar w:fldCharType="separate"/>
    </w:r>
    <w:r w:rsidR="00965AD5">
      <w:rPr>
        <w:rStyle w:val="PageNumber"/>
        <w:noProof/>
        <w:sz w:val="24"/>
        <w:szCs w:val="26"/>
      </w:rPr>
      <w:t>12</w:t>
    </w:r>
    <w:r w:rsidRPr="000D01F7">
      <w:rPr>
        <w:rStyle w:val="PageNumber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19ED6" w14:textId="77777777" w:rsidR="00EB7412" w:rsidRDefault="00EB7412">
      <w:r>
        <w:separator/>
      </w:r>
    </w:p>
  </w:footnote>
  <w:footnote w:type="continuationSeparator" w:id="0">
    <w:p w14:paraId="3C6C2A14" w14:textId="77777777" w:rsidR="00EB7412" w:rsidRDefault="00EB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NoSpacing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391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7C3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601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4BB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788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57046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04ED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4A21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210B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2CF3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51D"/>
    <w:rsid w:val="006B070A"/>
    <w:rsid w:val="006B0C9F"/>
    <w:rsid w:val="006B1312"/>
    <w:rsid w:val="006B3E49"/>
    <w:rsid w:val="006B6BB4"/>
    <w:rsid w:val="006C347A"/>
    <w:rsid w:val="006C3867"/>
    <w:rsid w:val="006C5B42"/>
    <w:rsid w:val="006C5BAD"/>
    <w:rsid w:val="006C5FC9"/>
    <w:rsid w:val="006C6A22"/>
    <w:rsid w:val="006D36B2"/>
    <w:rsid w:val="006D440C"/>
    <w:rsid w:val="006E0B48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13CF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3A4F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10E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1453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5AD5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3B99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C7502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658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6EF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B79D3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994"/>
    <w:rsid w:val="00BC7A19"/>
    <w:rsid w:val="00BC7DE3"/>
    <w:rsid w:val="00BD2B17"/>
    <w:rsid w:val="00BD2DAC"/>
    <w:rsid w:val="00BD61D7"/>
    <w:rsid w:val="00BD6B3C"/>
    <w:rsid w:val="00BE1028"/>
    <w:rsid w:val="00BE1F19"/>
    <w:rsid w:val="00BE1FFF"/>
    <w:rsid w:val="00BE2416"/>
    <w:rsid w:val="00BE47EE"/>
    <w:rsid w:val="00BE622A"/>
    <w:rsid w:val="00BE799D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38B5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37B1A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0F24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2DBC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E53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265B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156C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B7412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2DD0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31BE"/>
    <w:rsid w:val="00F841F2"/>
    <w:rsid w:val="00F8447A"/>
    <w:rsid w:val="00F90150"/>
    <w:rsid w:val="00F906AE"/>
    <w:rsid w:val="00F90775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Формат отчётов"/>
    <w:qFormat/>
    <w:rsid w:val="00D82DBC"/>
    <w:rPr>
      <w:rFonts w:ascii="Times New Roman" w:hAnsi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Heading3">
    <w:name w:val="heading 3"/>
    <w:aliases w:val="Список - 1"/>
    <w:basedOn w:val="Normal"/>
    <w:next w:val="Normal"/>
    <w:link w:val="Heading3Char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Heading6Char">
    <w:name w:val="Heading 6 Char"/>
    <w:link w:val="Heading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Heading7Char">
    <w:name w:val="Heading 7 Char"/>
    <w:link w:val="Heading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Heading8Char">
    <w:name w:val="Heading 8 Char"/>
    <w:link w:val="Heading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Heading9Char">
    <w:name w:val="Heading 9 Char"/>
    <w:link w:val="Heading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NoSpacing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Hyperlink">
    <w:name w:val="Hyperlink"/>
    <w:uiPriority w:val="99"/>
    <w:rsid w:val="00962A10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FooterChar">
    <w:name w:val="Footer Char"/>
    <w:link w:val="Footer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PageNumber">
    <w:name w:val="page number"/>
    <w:basedOn w:val="DefaultParagraphFont"/>
    <w:rsid w:val="00962A10"/>
  </w:style>
  <w:style w:type="table" w:styleId="TableGrid">
    <w:name w:val="Table Grid"/>
    <w:basedOn w:val="TableNormal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62A10"/>
    <w:rPr>
      <w:color w:val="808080"/>
    </w:rPr>
  </w:style>
  <w:style w:type="character" w:customStyle="1" w:styleId="a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rsid w:val="00D925D8"/>
    <w:rPr>
      <w:rFonts w:ascii="Times New Roman" w:eastAsia="Calibri" w:hAnsi="Times New Roman" w:cs="Times New Roman"/>
      <w:sz w:val="28"/>
    </w:rPr>
  </w:style>
  <w:style w:type="paragraph" w:styleId="TOC1">
    <w:name w:val="toc 1"/>
    <w:aliases w:val="2014"/>
    <w:basedOn w:val="Normal"/>
    <w:next w:val="Normal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ListParagraph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ListParagraph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Caption">
    <w:name w:val="caption"/>
    <w:basedOn w:val="Normal"/>
    <w:next w:val="Normal"/>
    <w:link w:val="CaptionChar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CaptionChar">
    <w:name w:val="Caption Char"/>
    <w:link w:val="Caption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Caption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HeaderChar">
    <w:name w:val="Header Char"/>
    <w:link w:val="Header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Normal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NormalWeb">
    <w:name w:val="Normal (Web)"/>
    <w:basedOn w:val="Normal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FootnoteText">
    <w:name w:val="footnote text"/>
    <w:basedOn w:val="Normal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FootnoteReference">
    <w:name w:val="footnote reference"/>
    <w:semiHidden/>
    <w:rsid w:val="00D31397"/>
    <w:rPr>
      <w:vertAlign w:val="superscript"/>
    </w:rPr>
  </w:style>
  <w:style w:type="character" w:customStyle="1" w:styleId="Heading1Char">
    <w:name w:val="Heading 1 Char"/>
    <w:link w:val="Heading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3Char">
    <w:name w:val="Heading 3 Char"/>
    <w:aliases w:val="Список - 1 Char"/>
    <w:link w:val="Heading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ListBullet">
    <w:name w:val="List Bullet"/>
    <w:basedOn w:val="Normal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Normal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ListNumber">
    <w:name w:val="List Number"/>
    <w:basedOn w:val="Normal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7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  <w:style w:type="paragraph" w:customStyle="1" w:styleId="mg1">
    <w:name w:val="mg1"/>
    <w:basedOn w:val="Normal"/>
    <w:rsid w:val="00A04658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7DEB-7BAD-7A42-98EC-F5EA0C2D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E:\000 Работа\0 ИНТЕЛЕКТ ЭКСПОРТ\ПРЕДПРИЯТИЯ  РТ\0  Общие материалы\ШАБЛОН ОТЧЕТА\Шаблон отчёта 1.2 MS 97-2003.dot</Template>
  <TotalTime>16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Лиза Щербакова</cp:lastModifiedBy>
  <cp:revision>15</cp:revision>
  <cp:lastPrinted>2019-12-25T09:19:00Z</cp:lastPrinted>
  <dcterms:created xsi:type="dcterms:W3CDTF">2020-05-31T13:31:00Z</dcterms:created>
  <dcterms:modified xsi:type="dcterms:W3CDTF">2020-05-31T21:22:00Z</dcterms:modified>
</cp:coreProperties>
</file>