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33FD1C4A" w:rsidR="000C2054" w:rsidRPr="00B64E0A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755BCF" w:rsidRPr="00B64E0A">
        <w:rPr>
          <w:b/>
          <w:sz w:val="44"/>
        </w:rPr>
        <w:t>6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77777777" w:rsidR="00E0265B" w:rsidRPr="0033411F" w:rsidRDefault="00E0265B" w:rsidP="00E0265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20C9F3E" w14:textId="3E0BDD34" w:rsidR="00F22B74" w:rsidRPr="00F22B74" w:rsidRDefault="00B64E0A" w:rsidP="00F22B74">
      <w:pPr>
        <w:spacing w:line="360" w:lineRule="auto"/>
        <w:ind w:firstLine="284"/>
        <w:jc w:val="both"/>
        <w:rPr>
          <w:sz w:val="28"/>
          <w:lang w:eastAsia="en-US"/>
        </w:rPr>
      </w:pPr>
      <w:r>
        <w:rPr>
          <w:b/>
          <w:color w:val="000000"/>
          <w:sz w:val="28"/>
          <w:szCs w:val="27"/>
        </w:rPr>
        <w:t>Вариант 6</w:t>
      </w:r>
      <w:proofErr w:type="gramStart"/>
      <w:r>
        <w:rPr>
          <w:b/>
          <w:color w:val="000000"/>
          <w:sz w:val="28"/>
          <w:szCs w:val="27"/>
        </w:rPr>
        <w:t xml:space="preserve">: </w:t>
      </w:r>
      <w:r w:rsidRPr="00B64E0A">
        <w:rPr>
          <w:color w:val="000000"/>
          <w:sz w:val="28"/>
          <w:szCs w:val="27"/>
        </w:rPr>
        <w:t>Не</w:t>
      </w:r>
      <w:proofErr w:type="gramEnd"/>
      <w:r w:rsidRPr="00B64E0A">
        <w:rPr>
          <w:color w:val="000000"/>
          <w:sz w:val="28"/>
          <w:szCs w:val="27"/>
        </w:rPr>
        <w:t xml:space="preserve"> используя вспомогательных объектов, переставить отрицательные элементы данного списка в конец, а положительные – в начало этого списка.</w:t>
      </w:r>
    </w:p>
    <w:p w14:paraId="58452E9F" w14:textId="0945D78E" w:rsidR="00E0265B" w:rsidRPr="00F22B74" w:rsidRDefault="00F22B74" w:rsidP="00F22B74">
      <w:pPr>
        <w:pStyle w:val="NormalWeb"/>
        <w:spacing w:line="360" w:lineRule="auto"/>
        <w:ind w:firstLine="284"/>
        <w:jc w:val="both"/>
        <w:rPr>
          <w:b/>
          <w:color w:val="000000"/>
          <w:szCs w:val="28"/>
        </w:rPr>
      </w:pPr>
      <w:r w:rsidRPr="00A82829">
        <w:rPr>
          <w:b/>
          <w:color w:val="000000"/>
          <w:sz w:val="28"/>
          <w:szCs w:val="28"/>
        </w:rPr>
        <w:t xml:space="preserve"> </w:t>
      </w:r>
      <w:r w:rsidR="00E0265B" w:rsidRPr="00A82829">
        <w:rPr>
          <w:b/>
          <w:color w:val="000000"/>
          <w:sz w:val="28"/>
          <w:szCs w:val="28"/>
        </w:rPr>
        <w:t>Код программы</w:t>
      </w:r>
    </w:p>
    <w:p w14:paraId="22E4C8BD" w14:textId="1180A994" w:rsidR="00BD6B3C" w:rsidRPr="00F22B74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A82829">
        <w:rPr>
          <w:b/>
          <w:color w:val="000000" w:themeColor="text1"/>
          <w:sz w:val="28"/>
          <w:lang w:eastAsia="ru-RU"/>
        </w:rPr>
        <w:t xml:space="preserve"> </w:t>
      </w:r>
      <w:r w:rsidR="00B64E0A">
        <w:rPr>
          <w:b/>
          <w:color w:val="000000" w:themeColor="text1"/>
          <w:sz w:val="28"/>
          <w:lang w:val="en-US" w:eastAsia="ru-RU"/>
        </w:rPr>
        <w:t>Main</w:t>
      </w:r>
      <w:r w:rsidRPr="00A82829">
        <w:rPr>
          <w:b/>
          <w:color w:val="000000" w:themeColor="text1"/>
          <w:sz w:val="28"/>
          <w:lang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7CC5ED9" w14:textId="77777777" w:rsidR="00F27311" w:rsidRPr="00F22B74" w:rsidRDefault="00F27311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eastAsia="ru-RU"/>
        </w:rPr>
      </w:pPr>
    </w:p>
    <w:p w14:paraId="303F2FC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package</w:t>
      </w:r>
      <w:r w:rsidRPr="00B64E0A">
        <w:rPr>
          <w:rFonts w:ascii="Menlo" w:hAnsi="Menlo" w:cs="Menlo"/>
          <w:color w:val="000000" w:themeColor="text1"/>
          <w:lang w:eastAsia="ru-RU"/>
        </w:rPr>
        <w:t xml:space="preserve"> </w:t>
      </w:r>
      <w:r w:rsidRPr="00B64E0A">
        <w:rPr>
          <w:rFonts w:ascii="Menlo" w:hAnsi="Menlo" w:cs="Menlo"/>
          <w:color w:val="000000" w:themeColor="text1"/>
          <w:lang w:val="en-US" w:eastAsia="ru-RU"/>
        </w:rPr>
        <w:t>Sort</w:t>
      </w:r>
      <w:r w:rsidRPr="00B64E0A">
        <w:rPr>
          <w:rFonts w:ascii="Menlo" w:hAnsi="Menlo" w:cs="Menlo"/>
          <w:color w:val="000000" w:themeColor="text1"/>
          <w:lang w:eastAsia="ru-RU"/>
        </w:rPr>
        <w:t>;</w:t>
      </w:r>
    </w:p>
    <w:p w14:paraId="031964E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003FAEF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627AEB8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.Collections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;</w:t>
      </w:r>
    </w:p>
    <w:p w14:paraId="5B669EC8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AE6355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3C99773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6804C2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2F7659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&lt;Integer&gt;list = new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&lt;Integer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80031E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&lt; 10;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A868C8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list.add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Math.random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() * (10 * 2 + 1) - 10));</w:t>
      </w:r>
    </w:p>
    <w:p w14:paraId="26C9362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02FA20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0E68C0C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list.forEach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((el) -&gt;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(el));</w:t>
      </w:r>
    </w:p>
    <w:p w14:paraId="63B8C6B8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Collections.sort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(list,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Collections.reverseOrder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());</w:t>
      </w:r>
    </w:p>
    <w:p w14:paraId="42AC69A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("Sorting\n");</w:t>
      </w:r>
    </w:p>
    <w:p w14:paraId="6B5EA36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list.forEach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((el) -&gt;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System.out.println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(el));</w:t>
      </w:r>
    </w:p>
    <w:p w14:paraId="28AEAD69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eastAsia="ru-RU"/>
        </w:rPr>
        <w:t>}</w:t>
      </w:r>
    </w:p>
    <w:p w14:paraId="503F61A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254239B7" w14:textId="0745AEA8" w:rsidR="00F22B74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}</w:t>
      </w:r>
    </w:p>
    <w:p w14:paraId="174A1310" w14:textId="0FCA10DA" w:rsid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55F52BF9" w14:textId="033849DC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502853D6" w14:textId="6BC074AB" w:rsidR="00B64E0A" w:rsidRDefault="00B64E0A" w:rsidP="00B64E0A">
      <w:pPr>
        <w:pStyle w:val="20144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</w:t>
      </w:r>
      <w:r w:rsidRPr="00F22B74">
        <w:rPr>
          <w:b/>
          <w:color w:val="000000"/>
          <w:szCs w:val="28"/>
          <w:lang w:val="en-US"/>
        </w:rPr>
        <w:t xml:space="preserve"> </w:t>
      </w:r>
      <w:r w:rsidRPr="0033411F">
        <w:rPr>
          <w:b/>
          <w:color w:val="000000"/>
          <w:szCs w:val="28"/>
        </w:rPr>
        <w:t>программы</w:t>
      </w:r>
    </w:p>
    <w:p w14:paraId="1D94E6F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-8</w:t>
      </w:r>
    </w:p>
    <w:p w14:paraId="746E4D5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-5</w:t>
      </w:r>
    </w:p>
    <w:p w14:paraId="46996C0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-8</w:t>
      </w:r>
    </w:p>
    <w:p w14:paraId="06D3152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-3</w:t>
      </w:r>
    </w:p>
    <w:p w14:paraId="6ADF384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0</w:t>
      </w:r>
    </w:p>
    <w:p w14:paraId="107E139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10</w:t>
      </w:r>
    </w:p>
    <w:p w14:paraId="4FC1888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9</w:t>
      </w:r>
    </w:p>
    <w:p w14:paraId="4EA0721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-5</w:t>
      </w:r>
    </w:p>
    <w:p w14:paraId="7C46F47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-1</w:t>
      </w:r>
    </w:p>
    <w:p w14:paraId="491E4876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0</w:t>
      </w:r>
    </w:p>
    <w:p w14:paraId="29CEA3D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Sorting</w:t>
      </w:r>
    </w:p>
    <w:p w14:paraId="776F77A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A4EC6C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10</w:t>
      </w:r>
    </w:p>
    <w:p w14:paraId="0B2D345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9</w:t>
      </w:r>
    </w:p>
    <w:p w14:paraId="603D91D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0</w:t>
      </w:r>
    </w:p>
    <w:p w14:paraId="3511EE8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0</w:t>
      </w:r>
    </w:p>
    <w:p w14:paraId="0BF98F9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lastRenderedPageBreak/>
        <w:t>-1</w:t>
      </w:r>
    </w:p>
    <w:p w14:paraId="00052FD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-3</w:t>
      </w:r>
    </w:p>
    <w:p w14:paraId="62097BE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-5</w:t>
      </w:r>
    </w:p>
    <w:p w14:paraId="20E4737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-5</w:t>
      </w:r>
    </w:p>
    <w:p w14:paraId="772D81C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-8</w:t>
      </w:r>
    </w:p>
    <w:p w14:paraId="5148BE2E" w14:textId="5F3C1798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-8</w:t>
      </w:r>
      <w:bookmarkStart w:id="0" w:name="_GoBack"/>
      <w:bookmarkEnd w:id="0"/>
    </w:p>
    <w:p w14:paraId="74C3826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18228D49" w14:textId="06148465" w:rsidR="00E0265B" w:rsidRPr="0033411F" w:rsidRDefault="00E0265B" w:rsidP="00E0265B">
      <w:pPr>
        <w:pStyle w:val="20144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CB0F24">
        <w:rPr>
          <w:b/>
          <w:sz w:val="32"/>
        </w:rPr>
        <w:t>2</w:t>
      </w:r>
    </w:p>
    <w:p w14:paraId="2D408FE5" w14:textId="20DD1C76" w:rsidR="00B64E0A" w:rsidRPr="00B64E0A" w:rsidRDefault="00B64E0A" w:rsidP="00F22B74">
      <w:pPr>
        <w:spacing w:line="360" w:lineRule="auto"/>
        <w:jc w:val="both"/>
        <w:rPr>
          <w:rFonts w:eastAsia="Times New Roman"/>
          <w:color w:val="000000"/>
          <w:sz w:val="28"/>
          <w:szCs w:val="27"/>
          <w:lang w:eastAsia="en-US"/>
        </w:rPr>
      </w:pPr>
      <w:r>
        <w:rPr>
          <w:rFonts w:eastAsia="Times New Roman"/>
          <w:b/>
          <w:color w:val="000000"/>
          <w:sz w:val="28"/>
          <w:szCs w:val="27"/>
          <w:lang w:eastAsia="en-US"/>
        </w:rPr>
        <w:t>Вариант 1</w:t>
      </w:r>
      <w:proofErr w:type="gramStart"/>
      <w:r>
        <w:rPr>
          <w:rFonts w:eastAsia="Times New Roman"/>
          <w:b/>
          <w:color w:val="000000"/>
          <w:sz w:val="28"/>
          <w:szCs w:val="27"/>
          <w:lang w:eastAsia="en-US"/>
        </w:rPr>
        <w:t xml:space="preserve">: </w:t>
      </w:r>
      <w:r w:rsidRPr="00B64E0A">
        <w:rPr>
          <w:rFonts w:eastAsia="Times New Roman"/>
          <w:color w:val="000000"/>
          <w:sz w:val="28"/>
          <w:szCs w:val="27"/>
          <w:lang w:eastAsia="en-US"/>
        </w:rPr>
        <w:t>На</w:t>
      </w:r>
      <w:proofErr w:type="gramEnd"/>
      <w:r w:rsidRPr="00B64E0A">
        <w:rPr>
          <w:rFonts w:eastAsia="Times New Roman"/>
          <w:color w:val="000000"/>
          <w:sz w:val="28"/>
          <w:szCs w:val="27"/>
          <w:lang w:eastAsia="en-US"/>
        </w:rPr>
        <w:t xml:space="preserve"> базе коллекций реализовать структуру хранения чисел с поддержкой следующих операций: · добавление/удаление числа; · поиск числа, наиболее близкого к заданному (т.е. модуль разницы минимален).</w:t>
      </w:r>
    </w:p>
    <w:p w14:paraId="4A00C6FA" w14:textId="14376C13" w:rsidR="006C5BAD" w:rsidRPr="00C20C7B" w:rsidRDefault="00E0265B" w:rsidP="005165BA">
      <w:pPr>
        <w:pStyle w:val="20144"/>
        <w:ind w:firstLine="0"/>
        <w:rPr>
          <w:b/>
          <w:color w:val="000000"/>
          <w:szCs w:val="28"/>
          <w:lang w:val="en-US"/>
        </w:rPr>
      </w:pPr>
      <w:r w:rsidRPr="0033411F">
        <w:rPr>
          <w:b/>
          <w:color w:val="000000"/>
          <w:szCs w:val="28"/>
        </w:rPr>
        <w:t>Код</w:t>
      </w:r>
      <w:r w:rsidRPr="00F22B74">
        <w:rPr>
          <w:b/>
          <w:color w:val="000000"/>
          <w:szCs w:val="28"/>
          <w:lang w:val="en-US"/>
        </w:rPr>
        <w:t xml:space="preserve"> </w:t>
      </w:r>
      <w:r w:rsidRPr="0033411F">
        <w:rPr>
          <w:b/>
          <w:color w:val="000000"/>
          <w:szCs w:val="28"/>
        </w:rPr>
        <w:t>программы</w:t>
      </w:r>
      <w:r w:rsidRPr="00F22B74">
        <w:rPr>
          <w:b/>
          <w:color w:val="000000"/>
          <w:szCs w:val="28"/>
          <w:lang w:val="en-US"/>
        </w:rPr>
        <w:t>:</w:t>
      </w:r>
    </w:p>
    <w:p w14:paraId="53911F12" w14:textId="4710D37C" w:rsidR="00CB0F24" w:rsidRPr="00F22B74" w:rsidRDefault="00CB0F24" w:rsidP="00CB0F24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F22B74">
        <w:rPr>
          <w:b/>
          <w:color w:val="000000" w:themeColor="text1"/>
          <w:sz w:val="28"/>
          <w:lang w:val="en-US" w:eastAsia="ru-RU"/>
        </w:rPr>
        <w:t xml:space="preserve"> </w:t>
      </w:r>
      <w:r w:rsidR="00B64E0A">
        <w:rPr>
          <w:b/>
          <w:color w:val="000000" w:themeColor="text1"/>
          <w:sz w:val="28"/>
          <w:lang w:val="en-US" w:eastAsia="ru-RU"/>
        </w:rPr>
        <w:t>Numbers</w:t>
      </w:r>
      <w:r w:rsidRPr="00F22B74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D2ED201" w14:textId="77777777" w:rsidR="00CB0F24" w:rsidRPr="00F22B74" w:rsidRDefault="00CB0F24" w:rsidP="00CB0F24">
      <w:pPr>
        <w:autoSpaceDE w:val="0"/>
        <w:autoSpaceDN w:val="0"/>
        <w:adjustRightInd w:val="0"/>
        <w:rPr>
          <w:color w:val="000000" w:themeColor="text1"/>
          <w:sz w:val="28"/>
          <w:lang w:val="en-US" w:eastAsia="ru-RU"/>
        </w:rPr>
      </w:pPr>
    </w:p>
    <w:p w14:paraId="06C4797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package Numbers;</w:t>
      </w:r>
    </w:p>
    <w:p w14:paraId="3A738219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C52CCB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.ArrayList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;</w:t>
      </w:r>
    </w:p>
    <w:p w14:paraId="0F83E42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1D40F5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public class Numbers {</w:t>
      </w:r>
    </w:p>
    <w:p w14:paraId="4F5C994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&lt;Integer&gt; numbers = new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ArrayList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&lt;Integer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&gt;(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E700BA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1B7B2876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remove(</w:t>
      </w:r>
      <w:proofErr w:type="spellStart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number) {</w:t>
      </w:r>
    </w:p>
    <w:p w14:paraId="5ECBEBD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index =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this.numbers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.indexOf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(number);</w:t>
      </w:r>
    </w:p>
    <w:p w14:paraId="5023810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this.numbers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.remove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(index);</w:t>
      </w:r>
    </w:p>
    <w:p w14:paraId="7D1AC9C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7BBD36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4BA8DBE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addNumber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number) {</w:t>
      </w:r>
    </w:p>
    <w:p w14:paraId="2809C29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this.numbers.add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(number);</w:t>
      </w:r>
    </w:p>
    <w:p w14:paraId="197B6DE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F35111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21DD59B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findNearest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number) {</w:t>
      </w:r>
    </w:p>
    <w:p w14:paraId="43C7FB2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minDiff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Integer.</w:t>
      </w:r>
      <w:r w:rsidRPr="00B64E0A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MAX_VALUE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;</w:t>
      </w:r>
    </w:p>
    <w:p w14:paraId="69FAE50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result = 0;</w:t>
      </w:r>
    </w:p>
    <w:p w14:paraId="5932146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_number: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this.numbers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7146078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final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diff =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Math.</w:t>
      </w:r>
      <w:r w:rsidRPr="00B64E0A">
        <w:rPr>
          <w:rFonts w:ascii="Menlo" w:hAnsi="Menlo" w:cs="Menlo"/>
          <w:i/>
          <w:iCs/>
          <w:color w:val="000000" w:themeColor="text1"/>
          <w:lang w:val="en-US" w:eastAsia="ru-RU"/>
        </w:rPr>
        <w:t>abs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number - _number);</w:t>
      </w:r>
    </w:p>
    <w:p w14:paraId="269C1B9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if (diff &lt;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minDiff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4DDB3D68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minDiff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= diff;</w:t>
      </w:r>
    </w:p>
    <w:p w14:paraId="6ECF988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result = _number;</w:t>
      </w:r>
    </w:p>
    <w:p w14:paraId="2D1BFD9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5DB5AE6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6B3AFE5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14:paraId="513D740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       return result;</w:t>
      </w:r>
    </w:p>
    <w:p w14:paraId="3D99119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44416D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332DC35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void 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print(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7DAB12F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number: 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this.numbers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2703FA2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</w:t>
      </w:r>
      <w:r w:rsidRPr="00B64E0A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64E0A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(number);</w:t>
      </w:r>
    </w:p>
    <w:p w14:paraId="5E9FA0D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2CE99A8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8D987F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BC60A67" w14:textId="77777777" w:rsidR="00C20C7B" w:rsidRPr="00C20C7B" w:rsidRDefault="00C20C7B" w:rsidP="00C20C7B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09CA579E" w14:textId="6575FA9C" w:rsidR="00F22B74" w:rsidRDefault="00CB0F24" w:rsidP="00C20C7B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>
        <w:rPr>
          <w:b/>
          <w:color w:val="000000" w:themeColor="text1"/>
          <w:sz w:val="28"/>
          <w:lang w:eastAsia="ru-RU"/>
        </w:rPr>
        <w:t>Файл</w:t>
      </w:r>
      <w:r w:rsidRPr="00CB0F24">
        <w:rPr>
          <w:b/>
          <w:color w:val="000000" w:themeColor="text1"/>
          <w:sz w:val="28"/>
          <w:lang w:val="en-US" w:eastAsia="ru-RU"/>
        </w:rPr>
        <w:t xml:space="preserve"> </w:t>
      </w:r>
      <w:r w:rsidR="00B64E0A">
        <w:rPr>
          <w:b/>
          <w:color w:val="000000" w:themeColor="text1"/>
          <w:sz w:val="28"/>
          <w:lang w:val="en-US" w:eastAsia="ru-RU"/>
        </w:rPr>
        <w:t>Main</w:t>
      </w:r>
      <w:r w:rsidRPr="00CB0F24">
        <w:rPr>
          <w:b/>
          <w:color w:val="000000" w:themeColor="text1"/>
          <w:sz w:val="28"/>
          <w:lang w:val="en-US" w:eastAsia="ru-RU"/>
        </w:rPr>
        <w:t>.</w:t>
      </w:r>
      <w:r>
        <w:rPr>
          <w:b/>
          <w:color w:val="000000" w:themeColor="text1"/>
          <w:sz w:val="28"/>
          <w:lang w:val="en-US" w:eastAsia="ru-RU"/>
        </w:rPr>
        <w:t>java</w:t>
      </w:r>
    </w:p>
    <w:p w14:paraId="7FFCA3B2" w14:textId="77777777" w:rsidR="00B64E0A" w:rsidRPr="00B64E0A" w:rsidRDefault="00CB0F24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CB0F24">
        <w:rPr>
          <w:b/>
          <w:color w:val="000000" w:themeColor="text1"/>
          <w:sz w:val="28"/>
          <w:lang w:val="en-US" w:eastAsia="ru-RU"/>
        </w:rPr>
        <w:br/>
      </w:r>
      <w:r w:rsidR="00B64E0A" w:rsidRPr="00B64E0A">
        <w:rPr>
          <w:rFonts w:ascii="Menlo" w:hAnsi="Menlo" w:cs="Menlo"/>
          <w:color w:val="000000" w:themeColor="text1"/>
          <w:lang w:val="en-US" w:eastAsia="ru-RU"/>
        </w:rPr>
        <w:t>package Numbers;</w:t>
      </w:r>
    </w:p>
    <w:p w14:paraId="1A20DB0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97F5CA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26126CF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BEA90E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) {</w:t>
      </w:r>
    </w:p>
    <w:p w14:paraId="60C5B399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 xml:space="preserve">Numbers </w:t>
      </w:r>
      <w:proofErr w:type="spell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Numbers(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1B87F1F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&lt; 10;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4959599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.addNumber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((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) (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Math.</w:t>
      </w:r>
      <w:r w:rsidRPr="00B64E0A">
        <w:rPr>
          <w:rFonts w:ascii="Menlo" w:hAnsi="Menlo" w:cs="Menlo"/>
          <w:i/>
          <w:iCs/>
          <w:color w:val="000000" w:themeColor="text1"/>
          <w:lang w:val="en-US" w:eastAsia="ru-RU"/>
        </w:rPr>
        <w:t>random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() * (10 * 2 + 1) - 10));</w:t>
      </w:r>
    </w:p>
    <w:p w14:paraId="03CF6BD9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476923D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27900DC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5C6D40A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</w:t>
      </w:r>
      <w:r w:rsidRPr="00B64E0A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64E0A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("\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nДобавили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число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6655BA0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.addNumber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(1);</w:t>
      </w:r>
    </w:p>
    <w:p w14:paraId="01CD9DD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482C328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</w:t>
      </w:r>
      <w:r w:rsidRPr="00B64E0A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64E0A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("\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nУдалили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число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629AD8C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.remove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(1);</w:t>
      </w:r>
    </w:p>
    <w:p w14:paraId="697A5D0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</w:t>
      </w:r>
      <w:proofErr w:type="gramStart"/>
      <w:r w:rsidRPr="00B64E0A">
        <w:rPr>
          <w:rFonts w:ascii="Menlo" w:hAnsi="Menlo" w:cs="Menlo"/>
          <w:color w:val="000000" w:themeColor="text1"/>
          <w:lang w:val="en-US" w:eastAsia="ru-RU"/>
        </w:rPr>
        <w:t>print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165075A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</w:t>
      </w:r>
      <w:r w:rsidRPr="00B64E0A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64E0A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("\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nНашли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число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");</w:t>
      </w:r>
    </w:p>
    <w:p w14:paraId="27BDFE1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B64E0A">
        <w:rPr>
          <w:rFonts w:ascii="Menlo" w:hAnsi="Menlo" w:cs="Menlo"/>
          <w:color w:val="000000" w:themeColor="text1"/>
          <w:lang w:val="en-US" w:eastAsia="ru-RU"/>
        </w:rPr>
        <w:t>System.</w:t>
      </w:r>
      <w:r w:rsidRPr="00B64E0A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B64E0A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B64E0A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B64E0A">
        <w:rPr>
          <w:rFonts w:ascii="Menlo" w:hAnsi="Menlo" w:cs="Menlo"/>
          <w:color w:val="000000" w:themeColor="text1"/>
          <w:shd w:val="clear" w:color="auto" w:fill="1B6291"/>
          <w:lang w:val="en-US" w:eastAsia="ru-RU"/>
        </w:rPr>
        <w:t>numbers</w:t>
      </w:r>
      <w:r w:rsidRPr="00B64E0A">
        <w:rPr>
          <w:rFonts w:ascii="Menlo" w:hAnsi="Menlo" w:cs="Menlo"/>
          <w:color w:val="000000" w:themeColor="text1"/>
          <w:lang w:val="en-US" w:eastAsia="ru-RU"/>
        </w:rPr>
        <w:t>.findNearest</w:t>
      </w:r>
      <w:proofErr w:type="spellEnd"/>
      <w:proofErr w:type="gramEnd"/>
      <w:r w:rsidRPr="00B64E0A">
        <w:rPr>
          <w:rFonts w:ascii="Menlo" w:hAnsi="Menlo" w:cs="Menlo"/>
          <w:color w:val="000000" w:themeColor="text1"/>
          <w:lang w:val="en-US" w:eastAsia="ru-RU"/>
        </w:rPr>
        <w:t>(-1));</w:t>
      </w:r>
    </w:p>
    <w:p w14:paraId="3EC9158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  <w:r w:rsidRPr="00B64E0A">
        <w:rPr>
          <w:rFonts w:ascii="Menlo" w:hAnsi="Menlo" w:cs="Menlo"/>
          <w:color w:val="000000" w:themeColor="text1"/>
          <w:lang w:val="en-US" w:eastAsia="ru-RU"/>
        </w:rPr>
        <w:tab/>
      </w:r>
    </w:p>
    <w:p w14:paraId="434B3109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6A4F61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7180D52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}</w:t>
      </w:r>
    </w:p>
    <w:p w14:paraId="306DBA3C" w14:textId="1CA1A326" w:rsidR="00CB0F24" w:rsidRPr="00F22B74" w:rsidRDefault="00CB0F24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B2DA00A" w14:textId="57673937" w:rsidR="00CB0F24" w:rsidRPr="00F22B74" w:rsidRDefault="00CB0F24" w:rsidP="00CB0F24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F22B74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4C35384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4</w:t>
      </w:r>
    </w:p>
    <w:p w14:paraId="30BD4E3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9</w:t>
      </w:r>
    </w:p>
    <w:p w14:paraId="696D897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8</w:t>
      </w:r>
    </w:p>
    <w:p w14:paraId="2A3E6D26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-4</w:t>
      </w:r>
    </w:p>
    <w:p w14:paraId="37EE0E04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-7</w:t>
      </w:r>
    </w:p>
    <w:p w14:paraId="429C86A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9</w:t>
      </w:r>
    </w:p>
    <w:p w14:paraId="09E7387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5</w:t>
      </w:r>
    </w:p>
    <w:p w14:paraId="066D3D9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4</w:t>
      </w:r>
    </w:p>
    <w:p w14:paraId="27E08AF8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7</w:t>
      </w:r>
    </w:p>
    <w:p w14:paraId="6C40200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5</w:t>
      </w:r>
    </w:p>
    <w:p w14:paraId="7318FDB6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20CA1B3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Добавили число</w:t>
      </w:r>
    </w:p>
    <w:p w14:paraId="0483D13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4</w:t>
      </w:r>
    </w:p>
    <w:p w14:paraId="4FFD436E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9</w:t>
      </w:r>
    </w:p>
    <w:p w14:paraId="4210ABC0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8</w:t>
      </w:r>
    </w:p>
    <w:p w14:paraId="1499C7F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-4</w:t>
      </w:r>
    </w:p>
    <w:p w14:paraId="6A98C85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-7</w:t>
      </w:r>
    </w:p>
    <w:p w14:paraId="024B60C5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9</w:t>
      </w:r>
    </w:p>
    <w:p w14:paraId="20CC15E6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5</w:t>
      </w:r>
    </w:p>
    <w:p w14:paraId="5070D21A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4</w:t>
      </w:r>
    </w:p>
    <w:p w14:paraId="13390D1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lastRenderedPageBreak/>
        <w:t>7</w:t>
      </w:r>
    </w:p>
    <w:p w14:paraId="0EB8A099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5</w:t>
      </w:r>
    </w:p>
    <w:p w14:paraId="5BF5D49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1</w:t>
      </w:r>
    </w:p>
    <w:p w14:paraId="00EA6C5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3C4C2A1D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Удалили число</w:t>
      </w:r>
    </w:p>
    <w:p w14:paraId="50F87DD1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4</w:t>
      </w:r>
    </w:p>
    <w:p w14:paraId="67FF93B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9</w:t>
      </w:r>
    </w:p>
    <w:p w14:paraId="52D2B6A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8</w:t>
      </w:r>
    </w:p>
    <w:p w14:paraId="78B7444B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-4</w:t>
      </w:r>
    </w:p>
    <w:p w14:paraId="29C3E09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-7</w:t>
      </w:r>
    </w:p>
    <w:p w14:paraId="5A8BD7B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9</w:t>
      </w:r>
    </w:p>
    <w:p w14:paraId="41DEB58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5</w:t>
      </w:r>
    </w:p>
    <w:p w14:paraId="17E6210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4</w:t>
      </w:r>
    </w:p>
    <w:p w14:paraId="728D08F7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7</w:t>
      </w:r>
    </w:p>
    <w:p w14:paraId="279DD143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5</w:t>
      </w:r>
    </w:p>
    <w:p w14:paraId="6C71AF9C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606ADD52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B64E0A">
        <w:rPr>
          <w:rFonts w:ascii="Menlo" w:hAnsi="Menlo" w:cs="Menlo"/>
          <w:color w:val="000000" w:themeColor="text1"/>
          <w:lang w:eastAsia="ru-RU"/>
        </w:rPr>
        <w:t>Нашли число</w:t>
      </w:r>
    </w:p>
    <w:p w14:paraId="7EB9711F" w14:textId="77777777" w:rsidR="00B64E0A" w:rsidRPr="00B64E0A" w:rsidRDefault="00B64E0A" w:rsidP="00B64E0A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B64E0A">
        <w:rPr>
          <w:rFonts w:ascii="Menlo" w:hAnsi="Menlo" w:cs="Menlo"/>
          <w:color w:val="000000" w:themeColor="text1"/>
          <w:lang w:val="en-US" w:eastAsia="ru-RU"/>
        </w:rPr>
        <w:t>-4</w:t>
      </w:r>
    </w:p>
    <w:p w14:paraId="443D85E0" w14:textId="77777777" w:rsidR="00B64E0A" w:rsidRDefault="00B64E0A" w:rsidP="00EC73AF">
      <w:pPr>
        <w:pStyle w:val="20144"/>
        <w:ind w:firstLine="0"/>
        <w:jc w:val="left"/>
        <w:rPr>
          <w:b/>
          <w:sz w:val="32"/>
        </w:rPr>
      </w:pPr>
    </w:p>
    <w:p w14:paraId="25C10448" w14:textId="2B35A667" w:rsidR="009C7502" w:rsidRPr="00F22B74" w:rsidRDefault="009C7502" w:rsidP="00EC73AF">
      <w:pPr>
        <w:pStyle w:val="20144"/>
        <w:ind w:firstLine="0"/>
        <w:jc w:val="left"/>
      </w:pPr>
      <w:r w:rsidRPr="00965AD5">
        <w:rPr>
          <w:b/>
        </w:rPr>
        <w:t>Вывод</w:t>
      </w:r>
      <w:r w:rsidRPr="00F22B74">
        <w:rPr>
          <w:b/>
        </w:rPr>
        <w:t>:</w:t>
      </w:r>
      <w:r w:rsidRPr="00F22B74">
        <w:t xml:space="preserve"> </w:t>
      </w:r>
      <w:r w:rsidR="00965AD5">
        <w:t>Программ</w:t>
      </w:r>
      <w:r w:rsidR="00D82DBC">
        <w:t>ы</w:t>
      </w:r>
      <w:r w:rsidR="00965AD5" w:rsidRPr="00F22B74">
        <w:t xml:space="preserve"> </w:t>
      </w:r>
      <w:r w:rsidR="00965AD5">
        <w:t>работа</w:t>
      </w:r>
      <w:r w:rsidR="00D82DBC">
        <w:t>ю</w:t>
      </w:r>
      <w:r w:rsidR="00965AD5">
        <w:t>т</w:t>
      </w:r>
      <w:r w:rsidR="00965AD5" w:rsidRPr="00F22B74">
        <w:t xml:space="preserve"> </w:t>
      </w:r>
      <w:r w:rsidR="00965AD5">
        <w:t>корректно</w:t>
      </w:r>
      <w:r w:rsidR="00965AD5" w:rsidRPr="00F22B74">
        <w:t>.</w:t>
      </w:r>
    </w:p>
    <w:p w14:paraId="273DA49A" w14:textId="77777777" w:rsidR="009C7502" w:rsidRPr="00F22B74" w:rsidRDefault="009C7502" w:rsidP="009C7502">
      <w:pPr>
        <w:pStyle w:val="20144"/>
        <w:spacing w:after="240"/>
        <w:jc w:val="left"/>
      </w:pPr>
    </w:p>
    <w:p w14:paraId="13F61EA1" w14:textId="77777777" w:rsidR="00C37B1A" w:rsidRPr="00F22B74" w:rsidRDefault="00C37B1A" w:rsidP="009C7502">
      <w:pPr>
        <w:pStyle w:val="20144"/>
        <w:spacing w:after="240"/>
      </w:pPr>
    </w:p>
    <w:sectPr w:rsidR="00C37B1A" w:rsidRPr="00F22B74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B6B82" w14:textId="77777777" w:rsidR="005D074F" w:rsidRDefault="005D074F">
      <w:r>
        <w:separator/>
      </w:r>
    </w:p>
  </w:endnote>
  <w:endnote w:type="continuationSeparator" w:id="0">
    <w:p w14:paraId="6E087DF7" w14:textId="77777777" w:rsidR="005D074F" w:rsidRDefault="005D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A82829" w:rsidRDefault="00A82829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A82829" w:rsidRDefault="00A82829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A82829" w:rsidRPr="000D01F7" w:rsidRDefault="00A82829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A82829" w:rsidRDefault="00A82829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3E738" w14:textId="77777777" w:rsidR="005D074F" w:rsidRDefault="005D074F">
      <w:r>
        <w:separator/>
      </w:r>
    </w:p>
  </w:footnote>
  <w:footnote w:type="continuationSeparator" w:id="0">
    <w:p w14:paraId="41E1CD04" w14:textId="77777777" w:rsidR="005D074F" w:rsidRDefault="005D0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A82829" w:rsidRPr="00627068" w:rsidRDefault="00A82829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6AC4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65BA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074F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55BCF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2829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0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0C7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653D5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3AF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2B74"/>
    <w:rsid w:val="00F2461F"/>
    <w:rsid w:val="00F24A6B"/>
    <w:rsid w:val="00F24DD2"/>
    <w:rsid w:val="00F2645F"/>
    <w:rsid w:val="00F27311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B64E0A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314D-EBA4-C740-81BF-CB2711C7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16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8</cp:revision>
  <cp:lastPrinted>2019-12-25T09:19:00Z</cp:lastPrinted>
  <dcterms:created xsi:type="dcterms:W3CDTF">2020-05-31T13:31:00Z</dcterms:created>
  <dcterms:modified xsi:type="dcterms:W3CDTF">2020-05-31T17:15:00Z</dcterms:modified>
</cp:coreProperties>
</file>