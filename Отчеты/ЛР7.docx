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C2054" w:rsidRPr="000C2054" w14:paraId="52472F0B" w14:textId="77777777" w:rsidTr="00EA2415">
        <w:tc>
          <w:tcPr>
            <w:tcW w:w="1384" w:type="dxa"/>
          </w:tcPr>
          <w:p w14:paraId="34F7E780" w14:textId="77777777" w:rsidR="000C2054" w:rsidRPr="000C2054" w:rsidRDefault="003F40E8" w:rsidP="000C205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365ACEE" wp14:editId="2EA7FF6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175895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578E90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Министерство науки и высшего образования Российской Федерации</w:t>
            </w:r>
          </w:p>
          <w:p w14:paraId="2A8F742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66C245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высшего образования</w:t>
            </w:r>
          </w:p>
          <w:p w14:paraId="6D37B851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«Московский государственный технический университет</w:t>
            </w:r>
          </w:p>
          <w:p w14:paraId="0DA6E0CF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имени Н.Э. Баумана</w:t>
            </w:r>
          </w:p>
          <w:p w14:paraId="560B0F88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(национальный исследовательский университет)»</w:t>
            </w:r>
          </w:p>
          <w:p w14:paraId="015FC64D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(МГТУ им. Н.Э. Баумана)</w:t>
            </w:r>
          </w:p>
        </w:tc>
      </w:tr>
    </w:tbl>
    <w:p w14:paraId="0FE4A63F" w14:textId="77777777" w:rsidR="000C2054" w:rsidRPr="000C2054" w:rsidRDefault="000C2054" w:rsidP="000C205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1CA7762" w14:textId="77777777" w:rsidR="000C2054" w:rsidRPr="000C2054" w:rsidRDefault="000C2054" w:rsidP="000C2054">
      <w:pPr>
        <w:rPr>
          <w:b/>
        </w:rPr>
      </w:pPr>
    </w:p>
    <w:p w14:paraId="0507B792" w14:textId="7CCBBE0C" w:rsidR="000C2054" w:rsidRDefault="000C2054" w:rsidP="000C2054">
      <w:pPr>
        <w:rPr>
          <w:b/>
        </w:rPr>
      </w:pPr>
      <w:r w:rsidRPr="000C2054">
        <w:t xml:space="preserve">ФАКУЛЬТЕТ </w:t>
      </w:r>
      <w:r w:rsidR="00E00787" w:rsidRPr="00E00787">
        <w:rPr>
          <w:b/>
        </w:rPr>
        <w:t>ИНФОРМАТИКА И СИСТЕМЫ УПРАВЛЕНИЯ</w:t>
      </w:r>
    </w:p>
    <w:p w14:paraId="2F46D81C" w14:textId="77777777" w:rsidR="00CB0F24" w:rsidRPr="000C2054" w:rsidRDefault="00CB0F24" w:rsidP="000C2054"/>
    <w:p w14:paraId="141A1D01" w14:textId="4BDD667D" w:rsidR="000C2054" w:rsidRDefault="000C2054" w:rsidP="000C2054">
      <w:pPr>
        <w:rPr>
          <w:b/>
          <w:iCs/>
        </w:rPr>
      </w:pPr>
      <w:r w:rsidRPr="000C2054">
        <w:t xml:space="preserve">КАФЕДРА </w:t>
      </w:r>
      <w:r w:rsidR="00E00787" w:rsidRPr="00E00787">
        <w:rPr>
          <w:b/>
          <w:iCs/>
        </w:rPr>
        <w:t>КОМПЬЮТЕРНЫЕ СИСТЕМЫ И СЕТИ (ИУ6)</w:t>
      </w:r>
    </w:p>
    <w:p w14:paraId="07B1ABB8" w14:textId="77777777" w:rsidR="00CB0F24" w:rsidRDefault="00CB0F24" w:rsidP="000C2054">
      <w:pPr>
        <w:rPr>
          <w:b/>
          <w:iCs/>
        </w:rPr>
      </w:pPr>
    </w:p>
    <w:p w14:paraId="48D77559" w14:textId="77777777" w:rsidR="00E00787" w:rsidRPr="000C2054" w:rsidRDefault="00E00787" w:rsidP="000C2054">
      <w:pPr>
        <w:rPr>
          <w:iCs/>
        </w:rPr>
      </w:pPr>
      <w:r w:rsidRPr="00E00787">
        <w:rPr>
          <w:iCs/>
        </w:rPr>
        <w:t>НАПРАВЛЕНИЕ ПОДГОТОВКИ</w:t>
      </w:r>
      <w:r>
        <w:rPr>
          <w:b/>
          <w:iCs/>
        </w:rPr>
        <w:t xml:space="preserve"> 09.0</w:t>
      </w:r>
      <w:r w:rsidR="00031F84">
        <w:rPr>
          <w:b/>
          <w:iCs/>
        </w:rPr>
        <w:t>4</w:t>
      </w:r>
      <w:r>
        <w:rPr>
          <w:b/>
          <w:iCs/>
        </w:rPr>
        <w:t>.01 Информатика и вычислительная техника</w:t>
      </w:r>
    </w:p>
    <w:p w14:paraId="0CBDA3D6" w14:textId="77777777" w:rsidR="000C2054" w:rsidRPr="000C2054" w:rsidRDefault="000C2054" w:rsidP="000C2054">
      <w:pPr>
        <w:rPr>
          <w:i/>
        </w:rPr>
      </w:pPr>
    </w:p>
    <w:p w14:paraId="62430DAD" w14:textId="77777777" w:rsidR="000C2054" w:rsidRPr="000C2054" w:rsidRDefault="000C2054" w:rsidP="000C2054">
      <w:pPr>
        <w:rPr>
          <w:i/>
          <w:sz w:val="18"/>
        </w:rPr>
      </w:pPr>
    </w:p>
    <w:p w14:paraId="417083E2" w14:textId="77777777" w:rsidR="000C2054" w:rsidRPr="000C2054" w:rsidRDefault="000C2054" w:rsidP="000C2054">
      <w:pPr>
        <w:rPr>
          <w:i/>
          <w:sz w:val="32"/>
        </w:rPr>
      </w:pPr>
    </w:p>
    <w:p w14:paraId="14804D5F" w14:textId="77777777" w:rsidR="000C2054" w:rsidRPr="000C2054" w:rsidRDefault="000C2054" w:rsidP="000C2054">
      <w:pPr>
        <w:rPr>
          <w:i/>
          <w:sz w:val="32"/>
        </w:rPr>
      </w:pPr>
    </w:p>
    <w:p w14:paraId="1924E7F1" w14:textId="24A85AB8" w:rsidR="000C2054" w:rsidRPr="00C138B5" w:rsidRDefault="005413B8" w:rsidP="000C2054">
      <w:pPr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</w:t>
      </w:r>
      <w:r w:rsidR="00BD6B3C">
        <w:rPr>
          <w:b/>
          <w:sz w:val="44"/>
        </w:rPr>
        <w:t xml:space="preserve">№ </w:t>
      </w:r>
      <w:r w:rsidR="00C138B5" w:rsidRPr="00C138B5">
        <w:rPr>
          <w:b/>
          <w:sz w:val="44"/>
        </w:rPr>
        <w:t>7</w:t>
      </w:r>
    </w:p>
    <w:p w14:paraId="37E2C565" w14:textId="77777777" w:rsidR="000C2054" w:rsidRPr="000C2054" w:rsidRDefault="000C2054" w:rsidP="000C2054">
      <w:pPr>
        <w:jc w:val="center"/>
        <w:rPr>
          <w:i/>
        </w:rPr>
      </w:pPr>
    </w:p>
    <w:p w14:paraId="11BB7A0D" w14:textId="4AEB672B" w:rsidR="000C2054" w:rsidRPr="00141A1B" w:rsidRDefault="005413B8" w:rsidP="000C205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 «</w:t>
      </w:r>
      <w:r w:rsidRPr="005413B8">
        <w:rPr>
          <w:b/>
          <w:i/>
          <w:sz w:val="40"/>
        </w:rPr>
        <w:t>Языки программирования для работы с большими данными</w:t>
      </w:r>
      <w:r>
        <w:rPr>
          <w:b/>
          <w:i/>
          <w:sz w:val="40"/>
        </w:rPr>
        <w:t>»</w:t>
      </w:r>
    </w:p>
    <w:p w14:paraId="60460DB3" w14:textId="77777777" w:rsidR="000C2054" w:rsidRPr="000C2054" w:rsidRDefault="000C2054" w:rsidP="000C2054">
      <w:pPr>
        <w:jc w:val="center"/>
        <w:rPr>
          <w:b/>
          <w:i/>
        </w:rPr>
      </w:pPr>
    </w:p>
    <w:p w14:paraId="4A57848D" w14:textId="58803789" w:rsidR="000C2054" w:rsidRDefault="000C2054" w:rsidP="000C2054"/>
    <w:p w14:paraId="49DF5BEF" w14:textId="77777777" w:rsidR="00CB0F24" w:rsidRDefault="00CB0F24" w:rsidP="000C2054"/>
    <w:p w14:paraId="3C976129" w14:textId="77777777" w:rsidR="005413B8" w:rsidRDefault="005413B8" w:rsidP="000C2054"/>
    <w:p w14:paraId="1677287B" w14:textId="77777777" w:rsidR="005413B8" w:rsidRDefault="005413B8" w:rsidP="000C2054"/>
    <w:p w14:paraId="7458AE34" w14:textId="77777777" w:rsidR="005413B8" w:rsidRDefault="005413B8" w:rsidP="000C2054"/>
    <w:p w14:paraId="091FF196" w14:textId="77777777" w:rsidR="005413B8" w:rsidRDefault="005413B8" w:rsidP="000C2054"/>
    <w:p w14:paraId="2983C22A" w14:textId="77777777" w:rsidR="005413B8" w:rsidRDefault="005413B8" w:rsidP="000C2054"/>
    <w:p w14:paraId="60BB2718" w14:textId="77777777" w:rsidR="005413B8" w:rsidRDefault="005413B8" w:rsidP="000C2054"/>
    <w:p w14:paraId="06D7B5EA" w14:textId="77777777" w:rsidR="005413B8" w:rsidRPr="000C2054" w:rsidRDefault="005413B8" w:rsidP="000C2054"/>
    <w:p w14:paraId="1A84E9E5" w14:textId="77777777" w:rsidR="000C2054" w:rsidRPr="000C2054" w:rsidRDefault="000C2054" w:rsidP="000C2054"/>
    <w:p w14:paraId="780DB368" w14:textId="34BB9181" w:rsidR="000C2054" w:rsidRPr="000C2054" w:rsidRDefault="005413B8" w:rsidP="000C2054">
      <w:pPr>
        <w:rPr>
          <w:b/>
        </w:rPr>
      </w:pPr>
      <w:r>
        <w:t xml:space="preserve">Студент        </w:t>
      </w:r>
      <w:r w:rsidR="00FF581C">
        <w:t>ИУ6-</w:t>
      </w:r>
      <w:r w:rsidR="00424564">
        <w:t>2</w:t>
      </w:r>
      <w:r w:rsidR="004618E9">
        <w:t>1М</w:t>
      </w:r>
      <w:r w:rsidR="007F61AE">
        <w:tab/>
      </w:r>
      <w:r w:rsidR="007F61AE">
        <w:tab/>
      </w:r>
      <w:r w:rsidR="007F61AE">
        <w:tab/>
      </w:r>
      <w:r>
        <w:tab/>
      </w:r>
      <w:r w:rsidR="00CB0F24">
        <w:tab/>
      </w:r>
      <w:r w:rsidR="00CB0F24">
        <w:tab/>
      </w:r>
      <w:r w:rsidR="00CB0F24">
        <w:tab/>
      </w:r>
      <w:r w:rsidR="00CB0F24">
        <w:tab/>
      </w:r>
      <w:r w:rsidR="00CB0F24">
        <w:tab/>
      </w:r>
      <w:r w:rsidR="000C2054" w:rsidRPr="000C2054">
        <w:rPr>
          <w:b/>
        </w:rPr>
        <w:t xml:space="preserve">_________________  </w:t>
      </w:r>
      <w:r w:rsidR="007F61AE">
        <w:rPr>
          <w:b/>
        </w:rPr>
        <w:t xml:space="preserve">         </w:t>
      </w:r>
      <w:r w:rsidR="00CB0F24">
        <w:rPr>
          <w:b/>
        </w:rPr>
        <w:t>Е. А. Щербакова</w:t>
      </w:r>
    </w:p>
    <w:p w14:paraId="40A885FB" w14:textId="22EDC5AD" w:rsidR="000C2054" w:rsidRPr="000C2054" w:rsidRDefault="000C2054" w:rsidP="000C2054">
      <w:pPr>
        <w:ind w:left="709" w:right="565" w:firstLine="709"/>
        <w:rPr>
          <w:sz w:val="18"/>
          <w:szCs w:val="18"/>
        </w:rPr>
      </w:pPr>
      <w:r w:rsidRPr="000C2054">
        <w:rPr>
          <w:sz w:val="18"/>
          <w:szCs w:val="18"/>
        </w:rPr>
        <w:t>(Группа)</w:t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  <w:t xml:space="preserve">     </w:t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Pr="000C2054">
        <w:rPr>
          <w:sz w:val="18"/>
          <w:szCs w:val="18"/>
        </w:rPr>
        <w:t xml:space="preserve"> </w:t>
      </w:r>
      <w:proofErr w:type="gramStart"/>
      <w:r w:rsidRPr="000C2054">
        <w:rPr>
          <w:sz w:val="18"/>
          <w:szCs w:val="18"/>
        </w:rPr>
        <w:t xml:space="preserve">   (</w:t>
      </w:r>
      <w:proofErr w:type="gramEnd"/>
      <w:r w:rsidRPr="000C2054">
        <w:rPr>
          <w:sz w:val="18"/>
          <w:szCs w:val="18"/>
        </w:rPr>
        <w:t>Подпись, дата)                             (</w:t>
      </w:r>
      <w:proofErr w:type="spellStart"/>
      <w:r w:rsidRPr="000C2054">
        <w:rPr>
          <w:sz w:val="18"/>
          <w:szCs w:val="18"/>
        </w:rPr>
        <w:t>И.О.Фамилия</w:t>
      </w:r>
      <w:proofErr w:type="spellEnd"/>
      <w:r w:rsidRPr="000C2054">
        <w:rPr>
          <w:sz w:val="18"/>
          <w:szCs w:val="18"/>
        </w:rPr>
        <w:t xml:space="preserve">)            </w:t>
      </w:r>
    </w:p>
    <w:p w14:paraId="1C28C8ED" w14:textId="77777777" w:rsidR="000C2054" w:rsidRPr="000C2054" w:rsidRDefault="000C2054" w:rsidP="000C2054">
      <w:pPr>
        <w:rPr>
          <w:sz w:val="20"/>
        </w:rPr>
      </w:pPr>
    </w:p>
    <w:p w14:paraId="63B0DE4C" w14:textId="77777777" w:rsidR="000C2054" w:rsidRPr="000C2054" w:rsidRDefault="000C2054" w:rsidP="000C2054">
      <w:pPr>
        <w:rPr>
          <w:sz w:val="20"/>
        </w:rPr>
      </w:pPr>
    </w:p>
    <w:p w14:paraId="134CFE47" w14:textId="20207FB0" w:rsidR="000C2054" w:rsidRPr="000C2054" w:rsidRDefault="000C2054" w:rsidP="000C2054">
      <w:pPr>
        <w:rPr>
          <w:b/>
        </w:rPr>
      </w:pPr>
      <w:r w:rsidRPr="000C2054">
        <w:t>Руководитель</w:t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="007F61AE">
        <w:t xml:space="preserve">    </w:t>
      </w:r>
      <w:r w:rsidR="005413B8">
        <w:tab/>
      </w:r>
      <w:r w:rsidR="00CB0F24">
        <w:tab/>
      </w:r>
      <w:r w:rsidR="00CB0F24">
        <w:tab/>
      </w:r>
      <w:r w:rsidR="00CB0F24">
        <w:tab/>
      </w:r>
      <w:r w:rsidR="00CB0F24">
        <w:tab/>
      </w:r>
      <w:r w:rsidR="00CB0F24">
        <w:tab/>
      </w:r>
      <w:r w:rsidR="005413B8">
        <w:tab/>
      </w:r>
      <w:r w:rsidRPr="000C2054">
        <w:rPr>
          <w:b/>
        </w:rPr>
        <w:t xml:space="preserve">_________________  </w:t>
      </w:r>
      <w:r w:rsidR="007F61AE">
        <w:rPr>
          <w:b/>
        </w:rPr>
        <w:t xml:space="preserve">          </w:t>
      </w:r>
      <w:r w:rsidR="00CB0F24">
        <w:rPr>
          <w:b/>
        </w:rPr>
        <w:t xml:space="preserve">П. В. </w:t>
      </w:r>
      <w:r w:rsidR="005413B8">
        <w:rPr>
          <w:b/>
        </w:rPr>
        <w:t>Степанов</w:t>
      </w:r>
    </w:p>
    <w:p w14:paraId="0BC39627" w14:textId="3EB00339" w:rsidR="000C2054" w:rsidRPr="000C2054" w:rsidRDefault="007F61AE" w:rsidP="007F61A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0C2054" w:rsidRPr="000C2054">
        <w:rPr>
          <w:sz w:val="18"/>
          <w:szCs w:val="18"/>
        </w:rPr>
        <w:t xml:space="preserve">(Подпись, </w:t>
      </w:r>
      <w:proofErr w:type="gramStart"/>
      <w:r w:rsidR="000C2054" w:rsidRPr="000C2054">
        <w:rPr>
          <w:sz w:val="18"/>
          <w:szCs w:val="18"/>
        </w:rPr>
        <w:t xml:space="preserve">дата)   </w:t>
      </w:r>
      <w:proofErr w:type="gramEnd"/>
      <w:r w:rsidR="000C2054" w:rsidRPr="000C2054">
        <w:rPr>
          <w:sz w:val="18"/>
          <w:szCs w:val="18"/>
        </w:rPr>
        <w:t xml:space="preserve">                          (</w:t>
      </w:r>
      <w:proofErr w:type="spellStart"/>
      <w:r w:rsidR="000C2054" w:rsidRPr="000C2054">
        <w:rPr>
          <w:sz w:val="18"/>
          <w:szCs w:val="18"/>
        </w:rPr>
        <w:t>И.О.Фамилия</w:t>
      </w:r>
      <w:proofErr w:type="spellEnd"/>
      <w:r w:rsidR="000C2054" w:rsidRPr="000C2054">
        <w:rPr>
          <w:sz w:val="18"/>
          <w:szCs w:val="18"/>
        </w:rPr>
        <w:t xml:space="preserve">)            </w:t>
      </w:r>
    </w:p>
    <w:p w14:paraId="69641E06" w14:textId="77777777" w:rsidR="000C2054" w:rsidRPr="000C2054" w:rsidRDefault="000C2054" w:rsidP="000C2054">
      <w:pPr>
        <w:rPr>
          <w:sz w:val="20"/>
        </w:rPr>
      </w:pPr>
    </w:p>
    <w:p w14:paraId="40E0AD70" w14:textId="77777777" w:rsidR="00F47DB8" w:rsidRDefault="00F47DB8" w:rsidP="000C2054">
      <w:pPr>
        <w:ind w:right="565"/>
        <w:jc w:val="right"/>
      </w:pPr>
    </w:p>
    <w:p w14:paraId="066A72B0" w14:textId="77777777" w:rsidR="000C2054" w:rsidRPr="000C2054" w:rsidRDefault="000C2054" w:rsidP="000C2054">
      <w:pPr>
        <w:ind w:right="565"/>
        <w:jc w:val="right"/>
        <w:rPr>
          <w:sz w:val="18"/>
          <w:szCs w:val="18"/>
        </w:rPr>
      </w:pPr>
      <w:r w:rsidRPr="000C2054">
        <w:rPr>
          <w:sz w:val="18"/>
          <w:szCs w:val="18"/>
        </w:rPr>
        <w:t xml:space="preserve"> </w:t>
      </w:r>
    </w:p>
    <w:p w14:paraId="3CBE8AFA" w14:textId="77777777" w:rsidR="000C2054" w:rsidRPr="000C2054" w:rsidRDefault="000C2054" w:rsidP="000C2054">
      <w:pPr>
        <w:rPr>
          <w:sz w:val="20"/>
        </w:rPr>
      </w:pPr>
    </w:p>
    <w:p w14:paraId="74E665C5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5DB254F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3333386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5E4C5DC4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32B609FD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CA9FAF7" w14:textId="77777777" w:rsidR="000C2054" w:rsidRDefault="000C2054" w:rsidP="000C2054">
      <w:pPr>
        <w:jc w:val="center"/>
        <w:rPr>
          <w:i/>
          <w:sz w:val="22"/>
        </w:rPr>
      </w:pPr>
    </w:p>
    <w:p w14:paraId="700D9737" w14:textId="77777777" w:rsidR="0001034F" w:rsidRPr="000C2054" w:rsidRDefault="0001034F" w:rsidP="000C2054">
      <w:pPr>
        <w:jc w:val="center"/>
        <w:rPr>
          <w:i/>
          <w:sz w:val="22"/>
        </w:rPr>
      </w:pPr>
    </w:p>
    <w:p w14:paraId="546F0FBE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3BBC21E" w14:textId="77777777" w:rsidR="000C2054" w:rsidRPr="000C2054" w:rsidRDefault="00F47DB8" w:rsidP="000C2054">
      <w:pPr>
        <w:jc w:val="center"/>
        <w:rPr>
          <w:i/>
        </w:rPr>
      </w:pPr>
      <w:r>
        <w:rPr>
          <w:i/>
        </w:rPr>
        <w:t>20</w:t>
      </w:r>
      <w:r w:rsidR="00141A1B">
        <w:rPr>
          <w:i/>
        </w:rPr>
        <w:t>20</w:t>
      </w:r>
      <w:r w:rsidR="0001034F" w:rsidRPr="00514E14">
        <w:rPr>
          <w:i/>
        </w:rPr>
        <w:t xml:space="preserve"> </w:t>
      </w:r>
      <w:r w:rsidR="000C2054" w:rsidRPr="000C2054">
        <w:rPr>
          <w:i/>
        </w:rPr>
        <w:t>г.</w:t>
      </w:r>
    </w:p>
    <w:p w14:paraId="3C0429D2" w14:textId="6D902989" w:rsidR="00E0265B" w:rsidRPr="0033411F" w:rsidRDefault="00E0265B" w:rsidP="00331788">
      <w:pPr>
        <w:pStyle w:val="20144"/>
        <w:ind w:firstLine="284"/>
        <w:rPr>
          <w:b/>
          <w:sz w:val="32"/>
        </w:rPr>
      </w:pPr>
      <w:r w:rsidRPr="0033411F">
        <w:rPr>
          <w:b/>
          <w:sz w:val="32"/>
        </w:rPr>
        <w:lastRenderedPageBreak/>
        <w:t xml:space="preserve">Задание </w:t>
      </w:r>
      <w:bookmarkStart w:id="0" w:name="_GoBack"/>
      <w:bookmarkEnd w:id="0"/>
      <w:r w:rsidRPr="0033411F">
        <w:rPr>
          <w:b/>
          <w:sz w:val="32"/>
        </w:rPr>
        <w:t>1</w:t>
      </w:r>
    </w:p>
    <w:p w14:paraId="7B706B0F" w14:textId="77777777" w:rsidR="00C138B5" w:rsidRDefault="00E0265B" w:rsidP="00C138B5">
      <w:pPr>
        <w:pStyle w:val="NormalWeb"/>
        <w:spacing w:line="360" w:lineRule="auto"/>
        <w:ind w:firstLine="284"/>
        <w:jc w:val="both"/>
        <w:rPr>
          <w:color w:val="000000"/>
          <w:sz w:val="28"/>
          <w:szCs w:val="27"/>
        </w:rPr>
      </w:pPr>
      <w:r w:rsidRPr="00AB79D3">
        <w:rPr>
          <w:b/>
          <w:sz w:val="28"/>
          <w:szCs w:val="28"/>
        </w:rPr>
        <w:t xml:space="preserve">Вариант </w:t>
      </w:r>
      <w:r w:rsidR="00C138B5" w:rsidRPr="00C138B5">
        <w:rPr>
          <w:b/>
          <w:sz w:val="28"/>
          <w:szCs w:val="28"/>
        </w:rPr>
        <w:t>1</w:t>
      </w:r>
      <w:r w:rsidRPr="0033411F">
        <w:rPr>
          <w:b/>
          <w:szCs w:val="28"/>
        </w:rPr>
        <w:t>:</w:t>
      </w:r>
      <w:r w:rsidR="00AB79D3">
        <w:rPr>
          <w:szCs w:val="28"/>
        </w:rPr>
        <w:t xml:space="preserve"> </w:t>
      </w:r>
      <w:proofErr w:type="gramStart"/>
      <w:r w:rsidR="00C138B5" w:rsidRPr="00C138B5">
        <w:rPr>
          <w:color w:val="000000"/>
          <w:sz w:val="28"/>
          <w:szCs w:val="27"/>
        </w:rPr>
        <w:t>В</w:t>
      </w:r>
      <w:proofErr w:type="gramEnd"/>
      <w:r w:rsidR="00C138B5" w:rsidRPr="00C138B5">
        <w:rPr>
          <w:color w:val="000000"/>
          <w:sz w:val="28"/>
          <w:szCs w:val="27"/>
        </w:rPr>
        <w:t xml:space="preserve"> каждом слове текста k-ю букву заменить заданным символом. Если k больше длины слова, корректировку не выполнять.</w:t>
      </w:r>
    </w:p>
    <w:p w14:paraId="58452E9F" w14:textId="4DB031B9" w:rsidR="00E0265B" w:rsidRPr="00C138B5" w:rsidRDefault="00E0265B" w:rsidP="00C138B5">
      <w:pPr>
        <w:pStyle w:val="NormalWeb"/>
        <w:spacing w:line="360" w:lineRule="auto"/>
        <w:jc w:val="both"/>
        <w:rPr>
          <w:b/>
          <w:color w:val="000000"/>
          <w:sz w:val="28"/>
          <w:szCs w:val="28"/>
        </w:rPr>
      </w:pPr>
      <w:r w:rsidRPr="00C138B5">
        <w:rPr>
          <w:b/>
          <w:color w:val="000000"/>
          <w:sz w:val="28"/>
          <w:szCs w:val="28"/>
        </w:rPr>
        <w:t>Код программы:</w:t>
      </w:r>
    </w:p>
    <w:p w14:paraId="22E4C8BD" w14:textId="34CC78B4" w:rsidR="00BD6B3C" w:rsidRPr="00C138B5" w:rsidRDefault="00BD6B3C" w:rsidP="00BD6B3C">
      <w:pPr>
        <w:autoSpaceDE w:val="0"/>
        <w:autoSpaceDN w:val="0"/>
        <w:adjustRightInd w:val="0"/>
        <w:rPr>
          <w:b/>
          <w:color w:val="000000" w:themeColor="text1"/>
          <w:sz w:val="28"/>
          <w:lang w:eastAsia="ru-RU"/>
        </w:rPr>
      </w:pPr>
      <w:r w:rsidRPr="00CB0F24">
        <w:rPr>
          <w:b/>
          <w:color w:val="000000" w:themeColor="text1"/>
          <w:sz w:val="28"/>
          <w:lang w:eastAsia="ru-RU"/>
        </w:rPr>
        <w:t>Файл</w:t>
      </w:r>
      <w:r w:rsidRPr="00C138B5">
        <w:rPr>
          <w:b/>
          <w:color w:val="000000" w:themeColor="text1"/>
          <w:sz w:val="28"/>
          <w:lang w:eastAsia="ru-RU"/>
        </w:rPr>
        <w:t xml:space="preserve"> </w:t>
      </w:r>
      <w:r>
        <w:rPr>
          <w:b/>
          <w:color w:val="000000" w:themeColor="text1"/>
          <w:sz w:val="28"/>
          <w:lang w:val="en-US" w:eastAsia="ru-RU"/>
        </w:rPr>
        <w:t>M</w:t>
      </w:r>
      <w:r w:rsidR="00C138B5">
        <w:rPr>
          <w:b/>
          <w:color w:val="000000" w:themeColor="text1"/>
          <w:sz w:val="28"/>
          <w:lang w:val="en-US" w:eastAsia="ru-RU"/>
        </w:rPr>
        <w:t>ain</w:t>
      </w:r>
      <w:r w:rsidRPr="00C138B5">
        <w:rPr>
          <w:b/>
          <w:color w:val="000000" w:themeColor="text1"/>
          <w:sz w:val="28"/>
          <w:lang w:eastAsia="ru-RU"/>
        </w:rPr>
        <w:t>.</w:t>
      </w:r>
      <w:r w:rsidRPr="00CB0F24">
        <w:rPr>
          <w:b/>
          <w:color w:val="000000" w:themeColor="text1"/>
          <w:sz w:val="28"/>
          <w:lang w:val="en-US" w:eastAsia="ru-RU"/>
        </w:rPr>
        <w:t>java</w:t>
      </w:r>
    </w:p>
    <w:p w14:paraId="4410175A" w14:textId="77777777" w:rsidR="00BD6B3C" w:rsidRPr="00C138B5" w:rsidRDefault="00BD6B3C" w:rsidP="00BD6B3C">
      <w:pPr>
        <w:autoSpaceDE w:val="0"/>
        <w:autoSpaceDN w:val="0"/>
        <w:adjustRightInd w:val="0"/>
        <w:rPr>
          <w:b/>
          <w:color w:val="000000" w:themeColor="text1"/>
          <w:sz w:val="28"/>
          <w:lang w:eastAsia="ru-RU"/>
        </w:rPr>
      </w:pPr>
    </w:p>
    <w:p w14:paraId="2F49C3DB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>package Reg1;</w:t>
      </w:r>
    </w:p>
    <w:p w14:paraId="3BEB6F37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521675D5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C138B5">
        <w:rPr>
          <w:rFonts w:ascii="Menlo" w:hAnsi="Menlo" w:cs="Menlo"/>
          <w:color w:val="000000" w:themeColor="text1"/>
          <w:lang w:val="en-US" w:eastAsia="ru-RU"/>
        </w:rPr>
        <w:t>java.io.IOException</w:t>
      </w:r>
      <w:proofErr w:type="spellEnd"/>
      <w:proofErr w:type="gramEnd"/>
      <w:r w:rsidRPr="00C138B5">
        <w:rPr>
          <w:rFonts w:ascii="Menlo" w:hAnsi="Menlo" w:cs="Menlo"/>
          <w:color w:val="000000" w:themeColor="text1"/>
          <w:lang w:val="en-US" w:eastAsia="ru-RU"/>
        </w:rPr>
        <w:t>;</w:t>
      </w:r>
    </w:p>
    <w:p w14:paraId="42B358F3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756843AE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>public class Reg1 {</w:t>
      </w:r>
    </w:p>
    <w:p w14:paraId="3BF96F82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6B37AD75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ab/>
        <w:t xml:space="preserve">public static void </w:t>
      </w:r>
      <w:proofErr w:type="gramStart"/>
      <w:r w:rsidRPr="00C138B5">
        <w:rPr>
          <w:rFonts w:ascii="Menlo" w:hAnsi="Menlo" w:cs="Menlo"/>
          <w:color w:val="000000" w:themeColor="text1"/>
          <w:lang w:val="en-US" w:eastAsia="ru-RU"/>
        </w:rPr>
        <w:t>main(</w:t>
      </w:r>
      <w:proofErr w:type="gramEnd"/>
      <w:r w:rsidRPr="00C138B5">
        <w:rPr>
          <w:rFonts w:ascii="Menlo" w:hAnsi="Menlo" w:cs="Menlo"/>
          <w:color w:val="000000" w:themeColor="text1"/>
          <w:lang w:val="en-US" w:eastAsia="ru-RU"/>
        </w:rPr>
        <w:t xml:space="preserve">String[] </w:t>
      </w:r>
      <w:proofErr w:type="spellStart"/>
      <w:r w:rsidRPr="00C138B5">
        <w:rPr>
          <w:rFonts w:ascii="Menlo" w:hAnsi="Menlo" w:cs="Menlo"/>
          <w:color w:val="000000" w:themeColor="text1"/>
          <w:lang w:val="en-US" w:eastAsia="ru-RU"/>
        </w:rPr>
        <w:t>args</w:t>
      </w:r>
      <w:proofErr w:type="spellEnd"/>
      <w:r w:rsidRPr="00C138B5">
        <w:rPr>
          <w:rFonts w:ascii="Menlo" w:hAnsi="Menlo" w:cs="Menlo"/>
          <w:color w:val="000000" w:themeColor="text1"/>
          <w:lang w:val="en-US" w:eastAsia="ru-RU"/>
        </w:rPr>
        <w:t xml:space="preserve">) throws </w:t>
      </w:r>
      <w:proofErr w:type="spellStart"/>
      <w:r w:rsidRPr="00C138B5">
        <w:rPr>
          <w:rFonts w:ascii="Menlo" w:hAnsi="Menlo" w:cs="Menlo"/>
          <w:color w:val="000000" w:themeColor="text1"/>
          <w:lang w:val="en-US" w:eastAsia="ru-RU"/>
        </w:rPr>
        <w:t>IOException</w:t>
      </w:r>
      <w:proofErr w:type="spellEnd"/>
      <w:r w:rsidRPr="00C138B5">
        <w:rPr>
          <w:rFonts w:ascii="Menlo" w:hAnsi="Menlo" w:cs="Menlo"/>
          <w:color w:val="000000" w:themeColor="text1"/>
          <w:lang w:val="en-US" w:eastAsia="ru-RU"/>
        </w:rPr>
        <w:t xml:space="preserve"> {</w:t>
      </w:r>
    </w:p>
    <w:p w14:paraId="52065C89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C138B5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C138B5">
        <w:rPr>
          <w:rFonts w:ascii="Menlo" w:hAnsi="Menlo" w:cs="Menlo"/>
          <w:color w:val="000000" w:themeColor="text1"/>
          <w:lang w:val="en-US" w:eastAsia="ru-RU"/>
        </w:rPr>
        <w:t xml:space="preserve"> k = 3;</w:t>
      </w:r>
    </w:p>
    <w:p w14:paraId="5918D77F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  <w:t>String letter = "a";</w:t>
      </w:r>
    </w:p>
    <w:p w14:paraId="29101A46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  <w:t xml:space="preserve">String </w:t>
      </w:r>
      <w:proofErr w:type="spellStart"/>
      <w:r w:rsidRPr="00C138B5">
        <w:rPr>
          <w:rFonts w:ascii="Menlo" w:hAnsi="Menlo" w:cs="Menlo"/>
          <w:color w:val="000000" w:themeColor="text1"/>
          <w:lang w:val="en-US" w:eastAsia="ru-RU"/>
        </w:rPr>
        <w:t>string</w:t>
      </w:r>
      <w:proofErr w:type="spellEnd"/>
      <w:r w:rsidRPr="00C138B5">
        <w:rPr>
          <w:rFonts w:ascii="Menlo" w:hAnsi="Menlo" w:cs="Menlo"/>
          <w:color w:val="000000" w:themeColor="text1"/>
          <w:lang w:val="en-US" w:eastAsia="ru-RU"/>
        </w:rPr>
        <w:t xml:space="preserve"> = "</w:t>
      </w:r>
      <w:proofErr w:type="spellStart"/>
      <w:r w:rsidRPr="00C138B5">
        <w:rPr>
          <w:rFonts w:ascii="Menlo" w:hAnsi="Menlo" w:cs="Menlo"/>
          <w:color w:val="000000" w:themeColor="text1"/>
          <w:lang w:val="en-US" w:eastAsia="ru-RU"/>
        </w:rPr>
        <w:t>jhbhyjhjh</w:t>
      </w:r>
      <w:proofErr w:type="spellEnd"/>
      <w:r w:rsidRPr="00C138B5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C138B5">
        <w:rPr>
          <w:rFonts w:ascii="Menlo" w:hAnsi="Menlo" w:cs="Menlo"/>
          <w:color w:val="000000" w:themeColor="text1"/>
          <w:lang w:val="en-US" w:eastAsia="ru-RU"/>
        </w:rPr>
        <w:t>hyfvfdcgvhbnj</w:t>
      </w:r>
      <w:proofErr w:type="spellEnd"/>
      <w:r w:rsidRPr="00C138B5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C138B5">
        <w:rPr>
          <w:rFonts w:ascii="Menlo" w:hAnsi="Menlo" w:cs="Menlo"/>
          <w:color w:val="000000" w:themeColor="text1"/>
          <w:lang w:val="en-US" w:eastAsia="ru-RU"/>
        </w:rPr>
        <w:t>xdfcfd</w:t>
      </w:r>
      <w:proofErr w:type="spellEnd"/>
      <w:r w:rsidRPr="00C138B5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C138B5">
        <w:rPr>
          <w:rFonts w:ascii="Menlo" w:hAnsi="Menlo" w:cs="Menlo"/>
          <w:color w:val="000000" w:themeColor="text1"/>
          <w:lang w:val="en-US" w:eastAsia="ru-RU"/>
        </w:rPr>
        <w:t>atvjknkj</w:t>
      </w:r>
      <w:proofErr w:type="spellEnd"/>
      <w:r w:rsidRPr="00C138B5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C138B5">
        <w:rPr>
          <w:rFonts w:ascii="Menlo" w:hAnsi="Menlo" w:cs="Menlo"/>
          <w:color w:val="000000" w:themeColor="text1"/>
          <w:lang w:val="en-US" w:eastAsia="ru-RU"/>
        </w:rPr>
        <w:t>vsajnkjn</w:t>
      </w:r>
      <w:proofErr w:type="spellEnd"/>
      <w:r w:rsidRPr="00C138B5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C138B5">
        <w:rPr>
          <w:rFonts w:ascii="Menlo" w:hAnsi="Menlo" w:cs="Menlo"/>
          <w:color w:val="000000" w:themeColor="text1"/>
          <w:lang w:val="en-US" w:eastAsia="ru-RU"/>
        </w:rPr>
        <w:t>sdc</w:t>
      </w:r>
      <w:proofErr w:type="spellEnd"/>
      <w:r w:rsidRPr="00C138B5">
        <w:rPr>
          <w:rFonts w:ascii="Menlo" w:hAnsi="Menlo" w:cs="Menlo"/>
          <w:color w:val="000000" w:themeColor="text1"/>
          <w:lang w:val="en-US" w:eastAsia="ru-RU"/>
        </w:rPr>
        <w:t>";</w:t>
      </w:r>
    </w:p>
    <w:p w14:paraId="69CCC1EC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proofErr w:type="gramStart"/>
      <w:r w:rsidRPr="00C138B5">
        <w:rPr>
          <w:rFonts w:ascii="Menlo" w:hAnsi="Menlo" w:cs="Menlo"/>
          <w:color w:val="000000" w:themeColor="text1"/>
          <w:lang w:val="en-US" w:eastAsia="ru-RU"/>
        </w:rPr>
        <w:t>String[</w:t>
      </w:r>
      <w:proofErr w:type="gramEnd"/>
      <w:r w:rsidRPr="00C138B5">
        <w:rPr>
          <w:rFonts w:ascii="Menlo" w:hAnsi="Menlo" w:cs="Menlo"/>
          <w:color w:val="000000" w:themeColor="text1"/>
          <w:lang w:val="en-US" w:eastAsia="ru-RU"/>
        </w:rPr>
        <w:t xml:space="preserve">] list = </w:t>
      </w:r>
      <w:proofErr w:type="spellStart"/>
      <w:r w:rsidRPr="00C138B5">
        <w:rPr>
          <w:rFonts w:ascii="Menlo" w:hAnsi="Menlo" w:cs="Menlo"/>
          <w:color w:val="000000" w:themeColor="text1"/>
          <w:lang w:val="en-US" w:eastAsia="ru-RU"/>
        </w:rPr>
        <w:t>string.split</w:t>
      </w:r>
      <w:proofErr w:type="spellEnd"/>
      <w:r w:rsidRPr="00C138B5">
        <w:rPr>
          <w:rFonts w:ascii="Menlo" w:hAnsi="Menlo" w:cs="Menlo"/>
          <w:color w:val="000000" w:themeColor="text1"/>
          <w:lang w:val="en-US" w:eastAsia="ru-RU"/>
        </w:rPr>
        <w:t>(" ");</w:t>
      </w:r>
    </w:p>
    <w:p w14:paraId="6F387A69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  <w:t>String res = "";</w:t>
      </w:r>
    </w:p>
    <w:p w14:paraId="64BCFBC3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  <w:t>for (String word: list) {</w:t>
      </w:r>
    </w:p>
    <w:p w14:paraId="41135E27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  <w:t>if (</w:t>
      </w:r>
      <w:proofErr w:type="spellStart"/>
      <w:proofErr w:type="gramStart"/>
      <w:r w:rsidRPr="00C138B5">
        <w:rPr>
          <w:rFonts w:ascii="Menlo" w:hAnsi="Menlo" w:cs="Menlo"/>
          <w:color w:val="000000" w:themeColor="text1"/>
          <w:lang w:val="en-US" w:eastAsia="ru-RU"/>
        </w:rPr>
        <w:t>word.length</w:t>
      </w:r>
      <w:proofErr w:type="spellEnd"/>
      <w:proofErr w:type="gramEnd"/>
      <w:r w:rsidRPr="00C138B5">
        <w:rPr>
          <w:rFonts w:ascii="Menlo" w:hAnsi="Menlo" w:cs="Menlo"/>
          <w:color w:val="000000" w:themeColor="text1"/>
          <w:lang w:val="en-US" w:eastAsia="ru-RU"/>
        </w:rPr>
        <w:t>() &gt; k) {</w:t>
      </w:r>
    </w:p>
    <w:p w14:paraId="1F0FD0BE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  <w:t xml:space="preserve">res += </w:t>
      </w:r>
      <w:proofErr w:type="spellStart"/>
      <w:proofErr w:type="gramStart"/>
      <w:r w:rsidRPr="00C138B5">
        <w:rPr>
          <w:rFonts w:ascii="Menlo" w:hAnsi="Menlo" w:cs="Menlo"/>
          <w:color w:val="000000" w:themeColor="text1"/>
          <w:lang w:val="en-US" w:eastAsia="ru-RU"/>
        </w:rPr>
        <w:t>word.substring</w:t>
      </w:r>
      <w:proofErr w:type="spellEnd"/>
      <w:proofErr w:type="gramEnd"/>
      <w:r w:rsidRPr="00C138B5">
        <w:rPr>
          <w:rFonts w:ascii="Menlo" w:hAnsi="Menlo" w:cs="Menlo"/>
          <w:color w:val="000000" w:themeColor="text1"/>
          <w:lang w:val="en-US" w:eastAsia="ru-RU"/>
        </w:rPr>
        <w:t xml:space="preserve">(0, k - 1) + letter + </w:t>
      </w:r>
      <w:proofErr w:type="spellStart"/>
      <w:r w:rsidRPr="00C138B5">
        <w:rPr>
          <w:rFonts w:ascii="Menlo" w:hAnsi="Menlo" w:cs="Menlo"/>
          <w:color w:val="000000" w:themeColor="text1"/>
          <w:lang w:val="en-US" w:eastAsia="ru-RU"/>
        </w:rPr>
        <w:t>word.substring</w:t>
      </w:r>
      <w:proofErr w:type="spellEnd"/>
      <w:r w:rsidRPr="00C138B5">
        <w:rPr>
          <w:rFonts w:ascii="Menlo" w:hAnsi="Menlo" w:cs="Menlo"/>
          <w:color w:val="000000" w:themeColor="text1"/>
          <w:lang w:val="en-US" w:eastAsia="ru-RU"/>
        </w:rPr>
        <w:t>(k) + " ";</w:t>
      </w:r>
    </w:p>
    <w:p w14:paraId="3CC7C2F2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  <w:t>} else {</w:t>
      </w:r>
    </w:p>
    <w:p w14:paraId="568E810C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  <w:t>res += word + " ";</w:t>
      </w:r>
    </w:p>
    <w:p w14:paraId="33F99FF9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0A7ADB8B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26450CEF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</w:p>
    <w:p w14:paraId="420DF175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C138B5">
        <w:rPr>
          <w:rFonts w:ascii="Menlo" w:hAnsi="Menlo" w:cs="Menlo"/>
          <w:color w:val="000000" w:themeColor="text1"/>
          <w:lang w:val="en-US" w:eastAsia="ru-RU"/>
        </w:rPr>
        <w:t>System.</w:t>
      </w:r>
      <w:r w:rsidRPr="00C138B5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out</w:t>
      </w:r>
      <w:r w:rsidRPr="00C138B5">
        <w:rPr>
          <w:rFonts w:ascii="Menlo" w:hAnsi="Menlo" w:cs="Menlo"/>
          <w:color w:val="000000" w:themeColor="text1"/>
          <w:lang w:val="en-US" w:eastAsia="ru-RU"/>
        </w:rPr>
        <w:t>.println</w:t>
      </w:r>
      <w:proofErr w:type="spellEnd"/>
      <w:r w:rsidRPr="00C138B5">
        <w:rPr>
          <w:rFonts w:ascii="Menlo" w:hAnsi="Menlo" w:cs="Menlo"/>
          <w:color w:val="000000" w:themeColor="text1"/>
          <w:lang w:val="en-US" w:eastAsia="ru-RU"/>
        </w:rPr>
        <w:t>(res);</w:t>
      </w:r>
    </w:p>
    <w:p w14:paraId="2BF4FE08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70C23B4A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66698389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>}</w:t>
      </w:r>
    </w:p>
    <w:p w14:paraId="331199D5" w14:textId="77777777" w:rsid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2CB9FD4B" w14:textId="77777777" w:rsidR="00BD6B3C" w:rsidRPr="00C138B5" w:rsidRDefault="00BD6B3C" w:rsidP="00BD6B3C">
      <w:pPr>
        <w:pStyle w:val="20144"/>
        <w:ind w:firstLine="0"/>
        <w:rPr>
          <w:b/>
          <w:color w:val="000000"/>
          <w:szCs w:val="28"/>
        </w:rPr>
      </w:pPr>
      <w:r>
        <w:rPr>
          <w:b/>
          <w:color w:val="000000"/>
          <w:szCs w:val="28"/>
        </w:rPr>
        <w:t>Вывод</w:t>
      </w:r>
      <w:r w:rsidRPr="00C138B5">
        <w:rPr>
          <w:b/>
          <w:color w:val="000000"/>
          <w:szCs w:val="28"/>
        </w:rPr>
        <w:t xml:space="preserve"> </w:t>
      </w:r>
      <w:r>
        <w:rPr>
          <w:b/>
          <w:color w:val="000000"/>
          <w:szCs w:val="28"/>
        </w:rPr>
        <w:t>программы</w:t>
      </w:r>
    </w:p>
    <w:p w14:paraId="001E7D4F" w14:textId="79BFE1BB" w:rsidR="00BD6B3C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proofErr w:type="spellStart"/>
      <w:r w:rsidRPr="00C138B5">
        <w:rPr>
          <w:rFonts w:ascii="Menlo" w:hAnsi="Menlo" w:cs="Menlo"/>
          <w:color w:val="000000" w:themeColor="text1"/>
          <w:lang w:val="en-US" w:eastAsia="ru-RU"/>
        </w:rPr>
        <w:t>jhahyjhjh</w:t>
      </w:r>
      <w:proofErr w:type="spellEnd"/>
      <w:r w:rsidRPr="00C138B5">
        <w:rPr>
          <w:rFonts w:ascii="Menlo" w:hAnsi="Menlo" w:cs="Menlo"/>
          <w:color w:val="000000" w:themeColor="text1"/>
          <w:lang w:eastAsia="ru-RU"/>
        </w:rPr>
        <w:t xml:space="preserve"> </w:t>
      </w:r>
      <w:proofErr w:type="spellStart"/>
      <w:r w:rsidRPr="00C138B5">
        <w:rPr>
          <w:rFonts w:ascii="Menlo" w:hAnsi="Menlo" w:cs="Menlo"/>
          <w:color w:val="000000" w:themeColor="text1"/>
          <w:lang w:val="en-US" w:eastAsia="ru-RU"/>
        </w:rPr>
        <w:t>hyavfdcgvhbnj</w:t>
      </w:r>
      <w:proofErr w:type="spellEnd"/>
      <w:r w:rsidRPr="00C138B5">
        <w:rPr>
          <w:rFonts w:ascii="Menlo" w:hAnsi="Menlo" w:cs="Menlo"/>
          <w:color w:val="000000" w:themeColor="text1"/>
          <w:lang w:eastAsia="ru-RU"/>
        </w:rPr>
        <w:t xml:space="preserve"> </w:t>
      </w:r>
      <w:proofErr w:type="spellStart"/>
      <w:r w:rsidRPr="00C138B5">
        <w:rPr>
          <w:rFonts w:ascii="Menlo" w:hAnsi="Menlo" w:cs="Menlo"/>
          <w:color w:val="000000" w:themeColor="text1"/>
          <w:lang w:val="en-US" w:eastAsia="ru-RU"/>
        </w:rPr>
        <w:t>xdacfd</w:t>
      </w:r>
      <w:proofErr w:type="spellEnd"/>
      <w:r w:rsidRPr="00C138B5">
        <w:rPr>
          <w:rFonts w:ascii="Menlo" w:hAnsi="Menlo" w:cs="Menlo"/>
          <w:color w:val="000000" w:themeColor="text1"/>
          <w:lang w:eastAsia="ru-RU"/>
        </w:rPr>
        <w:t xml:space="preserve"> </w:t>
      </w:r>
      <w:proofErr w:type="spellStart"/>
      <w:r w:rsidRPr="00C138B5">
        <w:rPr>
          <w:rFonts w:ascii="Menlo" w:hAnsi="Menlo" w:cs="Menlo"/>
          <w:color w:val="000000" w:themeColor="text1"/>
          <w:lang w:val="en-US" w:eastAsia="ru-RU"/>
        </w:rPr>
        <w:t>atajknkj</w:t>
      </w:r>
      <w:proofErr w:type="spellEnd"/>
      <w:r w:rsidRPr="00C138B5">
        <w:rPr>
          <w:rFonts w:ascii="Menlo" w:hAnsi="Menlo" w:cs="Menlo"/>
          <w:color w:val="000000" w:themeColor="text1"/>
          <w:lang w:eastAsia="ru-RU"/>
        </w:rPr>
        <w:t xml:space="preserve"> </w:t>
      </w:r>
      <w:proofErr w:type="spellStart"/>
      <w:r w:rsidRPr="00C138B5">
        <w:rPr>
          <w:rFonts w:ascii="Menlo" w:hAnsi="Menlo" w:cs="Menlo"/>
          <w:color w:val="000000" w:themeColor="text1"/>
          <w:lang w:val="en-US" w:eastAsia="ru-RU"/>
        </w:rPr>
        <w:t>vsajnkjn</w:t>
      </w:r>
      <w:proofErr w:type="spellEnd"/>
      <w:r w:rsidRPr="00C138B5">
        <w:rPr>
          <w:rFonts w:ascii="Menlo" w:hAnsi="Menlo" w:cs="Menlo"/>
          <w:color w:val="000000" w:themeColor="text1"/>
          <w:lang w:eastAsia="ru-RU"/>
        </w:rPr>
        <w:t xml:space="preserve"> </w:t>
      </w:r>
      <w:proofErr w:type="spellStart"/>
      <w:r w:rsidRPr="00C138B5">
        <w:rPr>
          <w:rFonts w:ascii="Menlo" w:hAnsi="Menlo" w:cs="Menlo"/>
          <w:color w:val="000000" w:themeColor="text1"/>
          <w:lang w:val="en-US" w:eastAsia="ru-RU"/>
        </w:rPr>
        <w:t>sdc</w:t>
      </w:r>
      <w:proofErr w:type="spellEnd"/>
      <w:r w:rsidRPr="00C138B5">
        <w:rPr>
          <w:rFonts w:ascii="Menlo" w:hAnsi="Menlo" w:cs="Menlo"/>
          <w:color w:val="000000" w:themeColor="text1"/>
          <w:lang w:eastAsia="ru-RU"/>
        </w:rPr>
        <w:t xml:space="preserve"> </w:t>
      </w:r>
    </w:p>
    <w:p w14:paraId="35F2138D" w14:textId="33946B71" w:rsidR="00BD6B3C" w:rsidRPr="00C138B5" w:rsidRDefault="00BD6B3C" w:rsidP="00BD6B3C">
      <w:pPr>
        <w:autoSpaceDE w:val="0"/>
        <w:autoSpaceDN w:val="0"/>
        <w:adjustRightInd w:val="0"/>
        <w:rPr>
          <w:rFonts w:ascii="Menlo" w:hAnsi="Menlo" w:cs="Menlo"/>
          <w:lang w:eastAsia="ru-RU"/>
        </w:rPr>
      </w:pPr>
      <w:r w:rsidRPr="00C138B5">
        <w:rPr>
          <w:rFonts w:ascii="Menlo" w:hAnsi="Menlo" w:cs="Menlo"/>
          <w:color w:val="D9E8F7"/>
          <w:lang w:eastAsia="ru-RU"/>
        </w:rPr>
        <w:tab/>
      </w:r>
    </w:p>
    <w:p w14:paraId="18228D49" w14:textId="7BD6A09B" w:rsidR="00E0265B" w:rsidRPr="0033411F" w:rsidRDefault="00E0265B" w:rsidP="00E0265B">
      <w:pPr>
        <w:pStyle w:val="20144"/>
        <w:rPr>
          <w:b/>
          <w:sz w:val="32"/>
        </w:rPr>
      </w:pPr>
      <w:r>
        <w:rPr>
          <w:b/>
          <w:sz w:val="32"/>
        </w:rPr>
        <w:t xml:space="preserve">Задание </w:t>
      </w:r>
      <w:r w:rsidR="00CB0F24">
        <w:rPr>
          <w:b/>
          <w:sz w:val="32"/>
        </w:rPr>
        <w:t>2</w:t>
      </w:r>
    </w:p>
    <w:p w14:paraId="3F3A4AD1" w14:textId="77777777" w:rsidR="00C138B5" w:rsidRDefault="00E0265B" w:rsidP="00CB0F24">
      <w:pPr>
        <w:pStyle w:val="20144"/>
        <w:rPr>
          <w:color w:val="000000"/>
          <w:szCs w:val="28"/>
        </w:rPr>
      </w:pPr>
      <w:r>
        <w:rPr>
          <w:b/>
          <w:szCs w:val="28"/>
        </w:rPr>
        <w:t xml:space="preserve">Вариант </w:t>
      </w:r>
      <w:r w:rsidR="00CB0F24">
        <w:rPr>
          <w:b/>
          <w:szCs w:val="28"/>
        </w:rPr>
        <w:t>6</w:t>
      </w:r>
      <w:proofErr w:type="gramStart"/>
      <w:r w:rsidRPr="0033411F">
        <w:rPr>
          <w:b/>
          <w:szCs w:val="28"/>
        </w:rPr>
        <w:t>:</w:t>
      </w:r>
      <w:r w:rsidRPr="0033411F">
        <w:rPr>
          <w:szCs w:val="28"/>
        </w:rPr>
        <w:t xml:space="preserve"> </w:t>
      </w:r>
      <w:r w:rsidR="00C138B5" w:rsidRPr="00C138B5">
        <w:rPr>
          <w:color w:val="000000"/>
          <w:szCs w:val="28"/>
        </w:rPr>
        <w:t>Напечатать</w:t>
      </w:r>
      <w:proofErr w:type="gramEnd"/>
      <w:r w:rsidR="00C138B5" w:rsidRPr="00C138B5">
        <w:rPr>
          <w:color w:val="000000"/>
          <w:szCs w:val="28"/>
        </w:rPr>
        <w:t xml:space="preserve"> без повторения слова текста, у которых первая и последняя буквы совпадают</w:t>
      </w:r>
    </w:p>
    <w:p w14:paraId="4A00C6FA" w14:textId="3A55017A" w:rsidR="006C5BAD" w:rsidRDefault="00E0265B" w:rsidP="00C138B5">
      <w:pPr>
        <w:pStyle w:val="20144"/>
        <w:ind w:firstLine="0"/>
        <w:rPr>
          <w:b/>
          <w:color w:val="000000"/>
          <w:szCs w:val="28"/>
        </w:rPr>
      </w:pPr>
      <w:r w:rsidRPr="0033411F">
        <w:rPr>
          <w:b/>
          <w:color w:val="000000"/>
          <w:szCs w:val="28"/>
        </w:rPr>
        <w:t>Код программы:</w:t>
      </w:r>
    </w:p>
    <w:p w14:paraId="53911F12" w14:textId="0C508E91" w:rsidR="00CB0F24" w:rsidRPr="00C138B5" w:rsidRDefault="00CB0F24" w:rsidP="00CB0F24">
      <w:pPr>
        <w:autoSpaceDE w:val="0"/>
        <w:autoSpaceDN w:val="0"/>
        <w:adjustRightInd w:val="0"/>
        <w:rPr>
          <w:b/>
          <w:color w:val="000000" w:themeColor="text1"/>
          <w:sz w:val="28"/>
          <w:lang w:eastAsia="ru-RU"/>
        </w:rPr>
      </w:pPr>
      <w:r w:rsidRPr="00CB0F24">
        <w:rPr>
          <w:b/>
          <w:color w:val="000000" w:themeColor="text1"/>
          <w:sz w:val="28"/>
          <w:lang w:eastAsia="ru-RU"/>
        </w:rPr>
        <w:t>Файл</w:t>
      </w:r>
      <w:r w:rsidRPr="00C138B5">
        <w:rPr>
          <w:b/>
          <w:color w:val="000000" w:themeColor="text1"/>
          <w:sz w:val="28"/>
          <w:lang w:eastAsia="ru-RU"/>
        </w:rPr>
        <w:t xml:space="preserve"> </w:t>
      </w:r>
      <w:r>
        <w:rPr>
          <w:b/>
          <w:color w:val="000000" w:themeColor="text1"/>
          <w:sz w:val="28"/>
          <w:lang w:val="en-US" w:eastAsia="ru-RU"/>
        </w:rPr>
        <w:t>Main</w:t>
      </w:r>
      <w:r w:rsidRPr="00C138B5">
        <w:rPr>
          <w:b/>
          <w:color w:val="000000" w:themeColor="text1"/>
          <w:sz w:val="28"/>
          <w:lang w:eastAsia="ru-RU"/>
        </w:rPr>
        <w:t>.</w:t>
      </w:r>
      <w:r w:rsidRPr="00CB0F24">
        <w:rPr>
          <w:b/>
          <w:color w:val="000000" w:themeColor="text1"/>
          <w:sz w:val="28"/>
          <w:lang w:val="en-US" w:eastAsia="ru-RU"/>
        </w:rPr>
        <w:t>java</w:t>
      </w:r>
    </w:p>
    <w:p w14:paraId="4D2ED201" w14:textId="77777777" w:rsidR="00CB0F24" w:rsidRPr="00C138B5" w:rsidRDefault="00CB0F24" w:rsidP="00CB0F24">
      <w:pPr>
        <w:autoSpaceDE w:val="0"/>
        <w:autoSpaceDN w:val="0"/>
        <w:adjustRightInd w:val="0"/>
        <w:rPr>
          <w:color w:val="000000" w:themeColor="text1"/>
          <w:sz w:val="28"/>
          <w:lang w:eastAsia="ru-RU"/>
        </w:rPr>
      </w:pPr>
    </w:p>
    <w:p w14:paraId="1E1A6EEB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>package Reg2;</w:t>
      </w:r>
    </w:p>
    <w:p w14:paraId="771DE32B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50A0D27E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C138B5">
        <w:rPr>
          <w:rFonts w:ascii="Menlo" w:hAnsi="Menlo" w:cs="Menlo"/>
          <w:color w:val="000000" w:themeColor="text1"/>
          <w:lang w:val="en-US" w:eastAsia="ru-RU"/>
        </w:rPr>
        <w:t>java.util</w:t>
      </w:r>
      <w:proofErr w:type="gramEnd"/>
      <w:r w:rsidRPr="00C138B5">
        <w:rPr>
          <w:rFonts w:ascii="Menlo" w:hAnsi="Menlo" w:cs="Menlo"/>
          <w:color w:val="000000" w:themeColor="text1"/>
          <w:lang w:val="en-US" w:eastAsia="ru-RU"/>
        </w:rPr>
        <w:t>.ArrayList</w:t>
      </w:r>
      <w:proofErr w:type="spellEnd"/>
      <w:r w:rsidRPr="00C138B5">
        <w:rPr>
          <w:rFonts w:ascii="Menlo" w:hAnsi="Menlo" w:cs="Menlo"/>
          <w:color w:val="000000" w:themeColor="text1"/>
          <w:lang w:val="en-US" w:eastAsia="ru-RU"/>
        </w:rPr>
        <w:t>;</w:t>
      </w:r>
    </w:p>
    <w:p w14:paraId="44B81EF0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6687BDFE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>public class Main {</w:t>
      </w:r>
    </w:p>
    <w:p w14:paraId="0090AD31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4950E434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ab/>
        <w:t xml:space="preserve">public static void </w:t>
      </w:r>
      <w:proofErr w:type="gramStart"/>
      <w:r w:rsidRPr="00C138B5">
        <w:rPr>
          <w:rFonts w:ascii="Menlo" w:hAnsi="Menlo" w:cs="Menlo"/>
          <w:color w:val="000000" w:themeColor="text1"/>
          <w:lang w:val="en-US" w:eastAsia="ru-RU"/>
        </w:rPr>
        <w:t>main(</w:t>
      </w:r>
      <w:proofErr w:type="gramEnd"/>
      <w:r w:rsidRPr="00C138B5">
        <w:rPr>
          <w:rFonts w:ascii="Menlo" w:hAnsi="Menlo" w:cs="Menlo"/>
          <w:color w:val="000000" w:themeColor="text1"/>
          <w:lang w:val="en-US" w:eastAsia="ru-RU"/>
        </w:rPr>
        <w:t xml:space="preserve">String[] </w:t>
      </w:r>
      <w:proofErr w:type="spellStart"/>
      <w:r w:rsidRPr="00C138B5">
        <w:rPr>
          <w:rFonts w:ascii="Menlo" w:hAnsi="Menlo" w:cs="Menlo"/>
          <w:color w:val="000000" w:themeColor="text1"/>
          <w:lang w:val="en-US" w:eastAsia="ru-RU"/>
        </w:rPr>
        <w:t>args</w:t>
      </w:r>
      <w:proofErr w:type="spellEnd"/>
      <w:r w:rsidRPr="00C138B5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3F4F6998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  <w:t xml:space="preserve">String </w:t>
      </w:r>
      <w:proofErr w:type="spellStart"/>
      <w:r w:rsidRPr="00C138B5">
        <w:rPr>
          <w:rFonts w:ascii="Menlo" w:hAnsi="Menlo" w:cs="Menlo"/>
          <w:color w:val="000000" w:themeColor="text1"/>
          <w:lang w:val="en-US" w:eastAsia="ru-RU"/>
        </w:rPr>
        <w:t>string</w:t>
      </w:r>
      <w:proofErr w:type="spellEnd"/>
      <w:r w:rsidRPr="00C138B5">
        <w:rPr>
          <w:rFonts w:ascii="Menlo" w:hAnsi="Menlo" w:cs="Menlo"/>
          <w:color w:val="000000" w:themeColor="text1"/>
          <w:lang w:val="en-US" w:eastAsia="ru-RU"/>
        </w:rPr>
        <w:t xml:space="preserve"> = "</w:t>
      </w:r>
      <w:proofErr w:type="spellStart"/>
      <w:r w:rsidRPr="00C138B5">
        <w:rPr>
          <w:rFonts w:ascii="Menlo" w:hAnsi="Menlo" w:cs="Menlo"/>
          <w:color w:val="000000" w:themeColor="text1"/>
          <w:lang w:val="en-US" w:eastAsia="ru-RU"/>
        </w:rPr>
        <w:t>ajhnha</w:t>
      </w:r>
      <w:proofErr w:type="spellEnd"/>
      <w:r w:rsidRPr="00C138B5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C138B5">
        <w:rPr>
          <w:rFonts w:ascii="Menlo" w:hAnsi="Menlo" w:cs="Menlo"/>
          <w:color w:val="000000" w:themeColor="text1"/>
          <w:lang w:val="en-US" w:eastAsia="ru-RU"/>
        </w:rPr>
        <w:t>dfn</w:t>
      </w:r>
      <w:proofErr w:type="spellEnd"/>
      <w:r w:rsidRPr="00C138B5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C138B5">
        <w:rPr>
          <w:rFonts w:ascii="Menlo" w:hAnsi="Menlo" w:cs="Menlo"/>
          <w:color w:val="000000" w:themeColor="text1"/>
          <w:lang w:val="en-US" w:eastAsia="ru-RU"/>
        </w:rPr>
        <w:t>jj</w:t>
      </w:r>
      <w:proofErr w:type="spellEnd"/>
      <w:r w:rsidRPr="00C138B5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C138B5">
        <w:rPr>
          <w:rFonts w:ascii="Menlo" w:hAnsi="Menlo" w:cs="Menlo"/>
          <w:color w:val="000000" w:themeColor="text1"/>
          <w:lang w:val="en-US" w:eastAsia="ru-RU"/>
        </w:rPr>
        <w:t>dcdl</w:t>
      </w:r>
      <w:proofErr w:type="spellEnd"/>
      <w:r w:rsidRPr="00C138B5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C138B5">
        <w:rPr>
          <w:rFonts w:ascii="Menlo" w:hAnsi="Menlo" w:cs="Menlo"/>
          <w:color w:val="000000" w:themeColor="text1"/>
          <w:lang w:val="en-US" w:eastAsia="ru-RU"/>
        </w:rPr>
        <w:t>ldl</w:t>
      </w:r>
      <w:proofErr w:type="spellEnd"/>
      <w:r w:rsidRPr="00C138B5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C138B5">
        <w:rPr>
          <w:rFonts w:ascii="Menlo" w:hAnsi="Menlo" w:cs="Menlo"/>
          <w:color w:val="000000" w:themeColor="text1"/>
          <w:lang w:val="en-US" w:eastAsia="ru-RU"/>
        </w:rPr>
        <w:t>ldl</w:t>
      </w:r>
      <w:proofErr w:type="spellEnd"/>
      <w:r w:rsidRPr="00C138B5">
        <w:rPr>
          <w:rFonts w:ascii="Menlo" w:hAnsi="Menlo" w:cs="Menlo"/>
          <w:color w:val="000000" w:themeColor="text1"/>
          <w:lang w:val="en-US" w:eastAsia="ru-RU"/>
        </w:rPr>
        <w:t>";</w:t>
      </w:r>
    </w:p>
    <w:p w14:paraId="6492D531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proofErr w:type="gramStart"/>
      <w:r w:rsidRPr="00C138B5">
        <w:rPr>
          <w:rFonts w:ascii="Menlo" w:hAnsi="Menlo" w:cs="Menlo"/>
          <w:color w:val="000000" w:themeColor="text1"/>
          <w:lang w:val="en-US" w:eastAsia="ru-RU"/>
        </w:rPr>
        <w:t>String[</w:t>
      </w:r>
      <w:proofErr w:type="gramEnd"/>
      <w:r w:rsidRPr="00C138B5">
        <w:rPr>
          <w:rFonts w:ascii="Menlo" w:hAnsi="Menlo" w:cs="Menlo"/>
          <w:color w:val="000000" w:themeColor="text1"/>
          <w:lang w:val="en-US" w:eastAsia="ru-RU"/>
        </w:rPr>
        <w:t xml:space="preserve">] list = </w:t>
      </w:r>
      <w:proofErr w:type="spellStart"/>
      <w:r w:rsidRPr="00C138B5">
        <w:rPr>
          <w:rFonts w:ascii="Menlo" w:hAnsi="Menlo" w:cs="Menlo"/>
          <w:color w:val="000000" w:themeColor="text1"/>
          <w:lang w:val="en-US" w:eastAsia="ru-RU"/>
        </w:rPr>
        <w:t>string.split</w:t>
      </w:r>
      <w:proofErr w:type="spellEnd"/>
      <w:r w:rsidRPr="00C138B5">
        <w:rPr>
          <w:rFonts w:ascii="Menlo" w:hAnsi="Menlo" w:cs="Menlo"/>
          <w:color w:val="000000" w:themeColor="text1"/>
          <w:lang w:val="en-US" w:eastAsia="ru-RU"/>
        </w:rPr>
        <w:t>(" ");</w:t>
      </w:r>
    </w:p>
    <w:p w14:paraId="7009A4FF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C138B5">
        <w:rPr>
          <w:rFonts w:ascii="Menlo" w:hAnsi="Menlo" w:cs="Menlo"/>
          <w:color w:val="000000" w:themeColor="text1"/>
          <w:lang w:val="en-US" w:eastAsia="ru-RU"/>
        </w:rPr>
        <w:t>ArrayList</w:t>
      </w:r>
      <w:proofErr w:type="spellEnd"/>
      <w:r w:rsidRPr="00C138B5">
        <w:rPr>
          <w:rFonts w:ascii="Menlo" w:hAnsi="Menlo" w:cs="Menlo"/>
          <w:color w:val="000000" w:themeColor="text1"/>
          <w:lang w:val="en-US" w:eastAsia="ru-RU"/>
        </w:rPr>
        <w:t xml:space="preserve">&lt;String&gt; result = new </w:t>
      </w:r>
      <w:proofErr w:type="spellStart"/>
      <w:r w:rsidRPr="00C138B5">
        <w:rPr>
          <w:rFonts w:ascii="Menlo" w:hAnsi="Menlo" w:cs="Menlo"/>
          <w:color w:val="000000" w:themeColor="text1"/>
          <w:lang w:val="en-US" w:eastAsia="ru-RU"/>
        </w:rPr>
        <w:t>ArrayList</w:t>
      </w:r>
      <w:proofErr w:type="spellEnd"/>
      <w:r w:rsidRPr="00C138B5">
        <w:rPr>
          <w:rFonts w:ascii="Menlo" w:hAnsi="Menlo" w:cs="Menlo"/>
          <w:color w:val="000000" w:themeColor="text1"/>
          <w:lang w:val="en-US" w:eastAsia="ru-RU"/>
        </w:rPr>
        <w:t>&lt;String</w:t>
      </w:r>
      <w:proofErr w:type="gramStart"/>
      <w:r w:rsidRPr="00C138B5">
        <w:rPr>
          <w:rFonts w:ascii="Menlo" w:hAnsi="Menlo" w:cs="Menlo"/>
          <w:color w:val="000000" w:themeColor="text1"/>
          <w:lang w:val="en-US" w:eastAsia="ru-RU"/>
        </w:rPr>
        <w:t>&gt;(</w:t>
      </w:r>
      <w:proofErr w:type="gramEnd"/>
      <w:r w:rsidRPr="00C138B5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3D0BAF91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  <w:t>for (String word: list) {</w:t>
      </w:r>
    </w:p>
    <w:p w14:paraId="045B1AEE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  <w:t>if (</w:t>
      </w:r>
      <w:proofErr w:type="spellStart"/>
      <w:proofErr w:type="gramStart"/>
      <w:r w:rsidRPr="00C138B5">
        <w:rPr>
          <w:rFonts w:ascii="Menlo" w:hAnsi="Menlo" w:cs="Menlo"/>
          <w:color w:val="000000" w:themeColor="text1"/>
          <w:lang w:val="en-US" w:eastAsia="ru-RU"/>
        </w:rPr>
        <w:t>word.charAt</w:t>
      </w:r>
      <w:proofErr w:type="spellEnd"/>
      <w:proofErr w:type="gramEnd"/>
      <w:r w:rsidRPr="00C138B5">
        <w:rPr>
          <w:rFonts w:ascii="Menlo" w:hAnsi="Menlo" w:cs="Menlo"/>
          <w:color w:val="000000" w:themeColor="text1"/>
          <w:lang w:val="en-US" w:eastAsia="ru-RU"/>
        </w:rPr>
        <w:t xml:space="preserve">(0) == </w:t>
      </w:r>
      <w:proofErr w:type="spellStart"/>
      <w:r w:rsidRPr="00C138B5">
        <w:rPr>
          <w:rFonts w:ascii="Menlo" w:hAnsi="Menlo" w:cs="Menlo"/>
          <w:color w:val="000000" w:themeColor="text1"/>
          <w:lang w:val="en-US" w:eastAsia="ru-RU"/>
        </w:rPr>
        <w:t>word.charAt</w:t>
      </w:r>
      <w:proofErr w:type="spellEnd"/>
      <w:r w:rsidRPr="00C138B5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r w:rsidRPr="00C138B5">
        <w:rPr>
          <w:rFonts w:ascii="Menlo" w:hAnsi="Menlo" w:cs="Menlo"/>
          <w:color w:val="000000" w:themeColor="text1"/>
          <w:lang w:val="en-US" w:eastAsia="ru-RU"/>
        </w:rPr>
        <w:t>word.length</w:t>
      </w:r>
      <w:proofErr w:type="spellEnd"/>
      <w:r w:rsidRPr="00C138B5">
        <w:rPr>
          <w:rFonts w:ascii="Menlo" w:hAnsi="Menlo" w:cs="Menlo"/>
          <w:color w:val="000000" w:themeColor="text1"/>
          <w:lang w:val="en-US" w:eastAsia="ru-RU"/>
        </w:rPr>
        <w:t>() - 1)) {</w:t>
      </w:r>
    </w:p>
    <w:p w14:paraId="3624DA5A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  <w:t xml:space="preserve">if </w:t>
      </w:r>
      <w:proofErr w:type="gramStart"/>
      <w:r w:rsidRPr="00C138B5">
        <w:rPr>
          <w:rFonts w:ascii="Menlo" w:hAnsi="Menlo" w:cs="Menlo"/>
          <w:color w:val="000000" w:themeColor="text1"/>
          <w:lang w:val="en-US" w:eastAsia="ru-RU"/>
        </w:rPr>
        <w:t>(!</w:t>
      </w:r>
      <w:proofErr w:type="spellStart"/>
      <w:r w:rsidRPr="00C138B5">
        <w:rPr>
          <w:rFonts w:ascii="Menlo" w:hAnsi="Menlo" w:cs="Menlo"/>
          <w:color w:val="000000" w:themeColor="text1"/>
          <w:lang w:val="en-US" w:eastAsia="ru-RU"/>
        </w:rPr>
        <w:t>result</w:t>
      </w:r>
      <w:proofErr w:type="gramEnd"/>
      <w:r w:rsidRPr="00C138B5">
        <w:rPr>
          <w:rFonts w:ascii="Menlo" w:hAnsi="Menlo" w:cs="Menlo"/>
          <w:color w:val="000000" w:themeColor="text1"/>
          <w:lang w:val="en-US" w:eastAsia="ru-RU"/>
        </w:rPr>
        <w:t>.contains</w:t>
      </w:r>
      <w:proofErr w:type="spellEnd"/>
      <w:r w:rsidRPr="00C138B5">
        <w:rPr>
          <w:rFonts w:ascii="Menlo" w:hAnsi="Menlo" w:cs="Menlo"/>
          <w:color w:val="000000" w:themeColor="text1"/>
          <w:lang w:val="en-US" w:eastAsia="ru-RU"/>
        </w:rPr>
        <w:t>(word)) {</w:t>
      </w:r>
    </w:p>
    <w:p w14:paraId="3ED989E2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C138B5">
        <w:rPr>
          <w:rFonts w:ascii="Menlo" w:hAnsi="Menlo" w:cs="Menlo"/>
          <w:color w:val="000000" w:themeColor="text1"/>
          <w:lang w:val="en-US" w:eastAsia="ru-RU"/>
        </w:rPr>
        <w:t>result.add</w:t>
      </w:r>
      <w:proofErr w:type="spellEnd"/>
      <w:r w:rsidRPr="00C138B5">
        <w:rPr>
          <w:rFonts w:ascii="Menlo" w:hAnsi="Menlo" w:cs="Menlo"/>
          <w:color w:val="000000" w:themeColor="text1"/>
          <w:lang w:val="en-US" w:eastAsia="ru-RU"/>
        </w:rPr>
        <w:t>(word);</w:t>
      </w:r>
    </w:p>
    <w:p w14:paraId="3A8B7F1D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  <w:t>};</w:t>
      </w:r>
    </w:p>
    <w:p w14:paraId="1498577A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336091ED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1ACB0A31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</w:p>
    <w:p w14:paraId="7A52AC26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  <w:t>for (String word: result) {</w:t>
      </w:r>
    </w:p>
    <w:p w14:paraId="50A33067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C138B5">
        <w:rPr>
          <w:rFonts w:ascii="Menlo" w:hAnsi="Menlo" w:cs="Menlo"/>
          <w:color w:val="000000" w:themeColor="text1"/>
          <w:lang w:val="en-US" w:eastAsia="ru-RU"/>
        </w:rPr>
        <w:t>System.</w:t>
      </w:r>
      <w:r w:rsidRPr="00C138B5">
        <w:rPr>
          <w:rFonts w:ascii="Menlo" w:hAnsi="Menlo" w:cs="Menlo"/>
          <w:bCs/>
          <w:i/>
          <w:iCs/>
          <w:color w:val="000000" w:themeColor="text1"/>
          <w:lang w:val="en-US" w:eastAsia="ru-RU"/>
        </w:rPr>
        <w:t>out</w:t>
      </w:r>
      <w:r w:rsidRPr="00C138B5">
        <w:rPr>
          <w:rFonts w:ascii="Menlo" w:hAnsi="Menlo" w:cs="Menlo"/>
          <w:color w:val="000000" w:themeColor="text1"/>
          <w:lang w:val="en-US" w:eastAsia="ru-RU"/>
        </w:rPr>
        <w:t>.println</w:t>
      </w:r>
      <w:proofErr w:type="spellEnd"/>
      <w:r w:rsidRPr="00C138B5">
        <w:rPr>
          <w:rFonts w:ascii="Menlo" w:hAnsi="Menlo" w:cs="Menlo"/>
          <w:color w:val="000000" w:themeColor="text1"/>
          <w:lang w:val="en-US" w:eastAsia="ru-RU"/>
        </w:rPr>
        <w:t>(word);</w:t>
      </w:r>
    </w:p>
    <w:p w14:paraId="1F84D056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eastAsia="ru-RU"/>
        </w:rPr>
        <w:t>}</w:t>
      </w:r>
    </w:p>
    <w:p w14:paraId="453942D1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C138B5">
        <w:rPr>
          <w:rFonts w:ascii="Menlo" w:hAnsi="Menlo" w:cs="Menlo"/>
          <w:color w:val="000000" w:themeColor="text1"/>
          <w:lang w:eastAsia="ru-RU"/>
        </w:rPr>
        <w:tab/>
      </w:r>
      <w:r w:rsidRPr="00C138B5">
        <w:rPr>
          <w:rFonts w:ascii="Menlo" w:hAnsi="Menlo" w:cs="Menlo"/>
          <w:color w:val="000000" w:themeColor="text1"/>
          <w:lang w:eastAsia="ru-RU"/>
        </w:rPr>
        <w:tab/>
      </w:r>
    </w:p>
    <w:p w14:paraId="40C52205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C138B5">
        <w:rPr>
          <w:rFonts w:ascii="Menlo" w:hAnsi="Menlo" w:cs="Menlo"/>
          <w:color w:val="000000" w:themeColor="text1"/>
          <w:lang w:eastAsia="ru-RU"/>
        </w:rPr>
        <w:tab/>
        <w:t>}</w:t>
      </w:r>
    </w:p>
    <w:p w14:paraId="65B6E857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</w:p>
    <w:p w14:paraId="34FC393B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C138B5">
        <w:rPr>
          <w:rFonts w:ascii="Menlo" w:hAnsi="Menlo" w:cs="Menlo"/>
          <w:color w:val="000000" w:themeColor="text1"/>
          <w:lang w:eastAsia="ru-RU"/>
        </w:rPr>
        <w:t>}</w:t>
      </w:r>
    </w:p>
    <w:p w14:paraId="0C00E440" w14:textId="77777777" w:rsidR="00CB0F24" w:rsidRPr="00C138B5" w:rsidRDefault="00CB0F24" w:rsidP="00CB0F24">
      <w:pPr>
        <w:autoSpaceDE w:val="0"/>
        <w:autoSpaceDN w:val="0"/>
        <w:adjustRightInd w:val="0"/>
        <w:rPr>
          <w:rFonts w:ascii="Menlo" w:hAnsi="Menlo" w:cs="Menlo"/>
          <w:lang w:eastAsia="ru-RU"/>
        </w:rPr>
      </w:pPr>
    </w:p>
    <w:p w14:paraId="2B2DA00A" w14:textId="5DDFCFDE" w:rsidR="00CB0F24" w:rsidRPr="00C138B5" w:rsidRDefault="00CB0F24" w:rsidP="00CB0F24">
      <w:pPr>
        <w:pStyle w:val="20144"/>
        <w:ind w:firstLine="0"/>
        <w:rPr>
          <w:b/>
          <w:color w:val="000000"/>
          <w:szCs w:val="28"/>
        </w:rPr>
      </w:pPr>
      <w:r>
        <w:rPr>
          <w:b/>
          <w:color w:val="000000"/>
          <w:szCs w:val="28"/>
        </w:rPr>
        <w:t>Вывод</w:t>
      </w:r>
      <w:r w:rsidRPr="00C138B5">
        <w:rPr>
          <w:b/>
          <w:color w:val="000000"/>
          <w:szCs w:val="28"/>
        </w:rPr>
        <w:t xml:space="preserve"> </w:t>
      </w:r>
      <w:r>
        <w:rPr>
          <w:b/>
          <w:color w:val="000000"/>
          <w:szCs w:val="28"/>
        </w:rPr>
        <w:t>программы</w:t>
      </w:r>
    </w:p>
    <w:p w14:paraId="728970AA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proofErr w:type="spellStart"/>
      <w:r w:rsidRPr="00C138B5">
        <w:rPr>
          <w:rFonts w:ascii="Menlo" w:hAnsi="Menlo" w:cs="Menlo"/>
          <w:color w:val="000000" w:themeColor="text1"/>
          <w:lang w:val="en-US" w:eastAsia="ru-RU"/>
        </w:rPr>
        <w:t>ajhnha</w:t>
      </w:r>
      <w:proofErr w:type="spellEnd"/>
    </w:p>
    <w:p w14:paraId="1DB41356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proofErr w:type="spellStart"/>
      <w:r w:rsidRPr="00C138B5">
        <w:rPr>
          <w:rFonts w:ascii="Menlo" w:hAnsi="Menlo" w:cs="Menlo"/>
          <w:color w:val="000000" w:themeColor="text1"/>
          <w:lang w:val="en-US" w:eastAsia="ru-RU"/>
        </w:rPr>
        <w:t>jj</w:t>
      </w:r>
      <w:proofErr w:type="spellEnd"/>
    </w:p>
    <w:p w14:paraId="20567B2C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proofErr w:type="spellStart"/>
      <w:r w:rsidRPr="00C138B5">
        <w:rPr>
          <w:rFonts w:ascii="Menlo" w:hAnsi="Menlo" w:cs="Menlo"/>
          <w:color w:val="000000" w:themeColor="text1"/>
          <w:lang w:val="en-US" w:eastAsia="ru-RU"/>
        </w:rPr>
        <w:t>ldl</w:t>
      </w:r>
      <w:proofErr w:type="spellEnd"/>
    </w:p>
    <w:p w14:paraId="3B769F91" w14:textId="6A4D6587" w:rsidR="00C37B1A" w:rsidRPr="0033411F" w:rsidRDefault="00C37B1A" w:rsidP="00C37B1A">
      <w:pPr>
        <w:pStyle w:val="20144"/>
        <w:spacing w:before="240"/>
        <w:rPr>
          <w:b/>
          <w:sz w:val="32"/>
        </w:rPr>
      </w:pPr>
      <w:r>
        <w:rPr>
          <w:b/>
          <w:sz w:val="32"/>
        </w:rPr>
        <w:t>Задание 3</w:t>
      </w:r>
      <w:r w:rsidRPr="0033411F">
        <w:rPr>
          <w:b/>
          <w:sz w:val="32"/>
        </w:rPr>
        <w:t>:</w:t>
      </w:r>
    </w:p>
    <w:p w14:paraId="465CC8AE" w14:textId="77777777" w:rsidR="00C138B5" w:rsidRDefault="00C37B1A" w:rsidP="00C37B1A">
      <w:pPr>
        <w:pStyle w:val="20144"/>
        <w:rPr>
          <w:color w:val="000000"/>
          <w:sz w:val="27"/>
          <w:szCs w:val="27"/>
        </w:rPr>
      </w:pPr>
      <w:r w:rsidRPr="0033411F">
        <w:rPr>
          <w:b/>
          <w:szCs w:val="28"/>
        </w:rPr>
        <w:t>Вариант</w:t>
      </w:r>
      <w:r>
        <w:rPr>
          <w:b/>
          <w:szCs w:val="28"/>
        </w:rPr>
        <w:t xml:space="preserve"> </w:t>
      </w:r>
      <w:r w:rsidR="00C138B5">
        <w:rPr>
          <w:b/>
          <w:szCs w:val="28"/>
        </w:rPr>
        <w:t>5</w:t>
      </w:r>
      <w:r w:rsidRPr="0033411F">
        <w:rPr>
          <w:b/>
          <w:szCs w:val="28"/>
        </w:rPr>
        <w:t>:</w:t>
      </w:r>
      <w:r w:rsidRPr="0033411F">
        <w:rPr>
          <w:szCs w:val="28"/>
        </w:rPr>
        <w:t xml:space="preserve"> </w:t>
      </w:r>
      <w:proofErr w:type="gramStart"/>
      <w:r w:rsidR="00C138B5" w:rsidRPr="00C138B5">
        <w:rPr>
          <w:color w:val="000000"/>
          <w:sz w:val="27"/>
          <w:szCs w:val="27"/>
        </w:rPr>
        <w:t>В</w:t>
      </w:r>
      <w:proofErr w:type="gramEnd"/>
      <w:r w:rsidR="00C138B5" w:rsidRPr="00C138B5">
        <w:rPr>
          <w:color w:val="000000"/>
          <w:sz w:val="27"/>
          <w:szCs w:val="27"/>
        </w:rPr>
        <w:t xml:space="preserve"> каждом предложении текста поменять местами первое слово с последним, не изменяя длины предложения.</w:t>
      </w:r>
    </w:p>
    <w:p w14:paraId="7E4DA7B0" w14:textId="5F0B0F74" w:rsidR="00C37B1A" w:rsidRPr="0033411F" w:rsidRDefault="00C37B1A" w:rsidP="00C138B5">
      <w:pPr>
        <w:pStyle w:val="20144"/>
        <w:ind w:firstLine="0"/>
        <w:rPr>
          <w:b/>
          <w:color w:val="000000"/>
          <w:szCs w:val="28"/>
        </w:rPr>
      </w:pPr>
      <w:r w:rsidRPr="0033411F">
        <w:rPr>
          <w:b/>
          <w:color w:val="000000"/>
          <w:szCs w:val="28"/>
        </w:rPr>
        <w:t>Код программы:</w:t>
      </w:r>
    </w:p>
    <w:p w14:paraId="3E8174C0" w14:textId="40CCC473" w:rsidR="00C37B1A" w:rsidRPr="00C138B5" w:rsidRDefault="00C37B1A" w:rsidP="00EA156C">
      <w:pPr>
        <w:pStyle w:val="20144"/>
        <w:ind w:firstLine="0"/>
        <w:jc w:val="left"/>
        <w:rPr>
          <w:b/>
          <w:color w:val="000000" w:themeColor="text1"/>
          <w:lang w:val="en-US"/>
        </w:rPr>
      </w:pPr>
      <w:r w:rsidRPr="00EA156C">
        <w:rPr>
          <w:b/>
          <w:color w:val="000000" w:themeColor="text1"/>
        </w:rPr>
        <w:t>Файл</w:t>
      </w:r>
      <w:r w:rsidRPr="00C138B5">
        <w:rPr>
          <w:b/>
          <w:color w:val="000000" w:themeColor="text1"/>
          <w:lang w:val="en-US"/>
        </w:rPr>
        <w:t xml:space="preserve"> </w:t>
      </w:r>
      <w:r w:rsidR="00C138B5">
        <w:rPr>
          <w:b/>
          <w:color w:val="000000" w:themeColor="text1"/>
          <w:lang w:val="en-US"/>
        </w:rPr>
        <w:t>Main</w:t>
      </w:r>
      <w:r w:rsidRPr="00C138B5">
        <w:rPr>
          <w:b/>
          <w:color w:val="000000" w:themeColor="text1"/>
          <w:lang w:val="en-US"/>
        </w:rPr>
        <w:t>.</w:t>
      </w:r>
      <w:r w:rsidRPr="00EA156C">
        <w:rPr>
          <w:b/>
          <w:color w:val="000000" w:themeColor="text1"/>
          <w:lang w:val="en-US"/>
        </w:rPr>
        <w:t>java</w:t>
      </w:r>
    </w:p>
    <w:p w14:paraId="2027AB9C" w14:textId="77777777" w:rsidR="00C138B5" w:rsidRPr="00C138B5" w:rsidRDefault="00C138B5" w:rsidP="00C138B5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package Reg3;</w:t>
      </w:r>
    </w:p>
    <w:p w14:paraId="2CEF3EB0" w14:textId="77777777" w:rsidR="00C138B5" w:rsidRPr="00C138B5" w:rsidRDefault="00C138B5" w:rsidP="00C138B5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</w:p>
    <w:p w14:paraId="7144B68F" w14:textId="77777777" w:rsidR="00C138B5" w:rsidRPr="00C138B5" w:rsidRDefault="00C138B5" w:rsidP="00C138B5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java.io.BufferedWriter</w:t>
      </w:r>
      <w:proofErr w:type="spellEnd"/>
      <w:proofErr w:type="gramEnd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;</w:t>
      </w:r>
    </w:p>
    <w:p w14:paraId="741C76DE" w14:textId="77777777" w:rsidR="00C138B5" w:rsidRPr="00C138B5" w:rsidRDefault="00C138B5" w:rsidP="00C138B5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java.io.File</w:t>
      </w:r>
      <w:proofErr w:type="spellEnd"/>
      <w:proofErr w:type="gramEnd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;</w:t>
      </w:r>
    </w:p>
    <w:p w14:paraId="03092AA6" w14:textId="77777777" w:rsidR="00C138B5" w:rsidRPr="00C138B5" w:rsidRDefault="00C138B5" w:rsidP="00C138B5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java.io.FileWriter</w:t>
      </w:r>
      <w:proofErr w:type="spellEnd"/>
      <w:proofErr w:type="gramEnd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;</w:t>
      </w:r>
    </w:p>
    <w:p w14:paraId="11B5C97F" w14:textId="77777777" w:rsidR="00C138B5" w:rsidRPr="00C138B5" w:rsidRDefault="00C138B5" w:rsidP="00C138B5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java.io.IOException</w:t>
      </w:r>
      <w:proofErr w:type="spellEnd"/>
      <w:proofErr w:type="gramEnd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;</w:t>
      </w:r>
    </w:p>
    <w:p w14:paraId="05FFC08B" w14:textId="77777777" w:rsidR="00C138B5" w:rsidRPr="00C138B5" w:rsidRDefault="00C138B5" w:rsidP="00C138B5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java.nio.file</w:t>
      </w:r>
      <w:proofErr w:type="gramEnd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.Files</w:t>
      </w:r>
      <w:proofErr w:type="spellEnd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;</w:t>
      </w:r>
    </w:p>
    <w:p w14:paraId="3F8A4FD7" w14:textId="77777777" w:rsidR="00C138B5" w:rsidRPr="00C138B5" w:rsidRDefault="00C138B5" w:rsidP="00C138B5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lastRenderedPageBreak/>
        <w:t xml:space="preserve">import </w:t>
      </w:r>
      <w:proofErr w:type="spellStart"/>
      <w:proofErr w:type="gramStart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java.nio.file</w:t>
      </w:r>
      <w:proofErr w:type="gramEnd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.Paths</w:t>
      </w:r>
      <w:proofErr w:type="spellEnd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;</w:t>
      </w:r>
    </w:p>
    <w:p w14:paraId="3825BF8D" w14:textId="77777777" w:rsidR="00C138B5" w:rsidRPr="00C138B5" w:rsidRDefault="00C138B5" w:rsidP="00C138B5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java.util</w:t>
      </w:r>
      <w:proofErr w:type="gramEnd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.ArrayList</w:t>
      </w:r>
      <w:proofErr w:type="spellEnd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;</w:t>
      </w:r>
    </w:p>
    <w:p w14:paraId="1B3252E6" w14:textId="77777777" w:rsidR="00C138B5" w:rsidRPr="00C138B5" w:rsidRDefault="00C138B5" w:rsidP="00C138B5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java.util</w:t>
      </w:r>
      <w:proofErr w:type="gramEnd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.List</w:t>
      </w:r>
      <w:proofErr w:type="spellEnd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;</w:t>
      </w:r>
    </w:p>
    <w:p w14:paraId="74A310C0" w14:textId="77777777" w:rsidR="00C138B5" w:rsidRPr="00C138B5" w:rsidRDefault="00C138B5" w:rsidP="00C138B5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java.util</w:t>
      </w:r>
      <w:proofErr w:type="gramEnd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.stream.Collectors</w:t>
      </w:r>
      <w:proofErr w:type="spellEnd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;</w:t>
      </w:r>
    </w:p>
    <w:p w14:paraId="2EC695BB" w14:textId="77777777" w:rsidR="00C138B5" w:rsidRPr="00C138B5" w:rsidRDefault="00C138B5" w:rsidP="00C138B5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java.util</w:t>
      </w:r>
      <w:proofErr w:type="gramEnd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.stream.Stream</w:t>
      </w:r>
      <w:proofErr w:type="spellEnd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;</w:t>
      </w:r>
    </w:p>
    <w:p w14:paraId="136AE3B4" w14:textId="77777777" w:rsidR="00C138B5" w:rsidRPr="00C138B5" w:rsidRDefault="00C138B5" w:rsidP="00C138B5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</w:p>
    <w:p w14:paraId="06AE2FC9" w14:textId="77777777" w:rsidR="00C138B5" w:rsidRPr="00C138B5" w:rsidRDefault="00C138B5" w:rsidP="00C138B5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public class Main {</w:t>
      </w:r>
    </w:p>
    <w:p w14:paraId="636BD8C1" w14:textId="77777777" w:rsidR="00C138B5" w:rsidRPr="00C138B5" w:rsidRDefault="00C138B5" w:rsidP="00C138B5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</w:p>
    <w:p w14:paraId="3B6760CB" w14:textId="77777777" w:rsidR="00C138B5" w:rsidRPr="00C138B5" w:rsidRDefault="00C138B5" w:rsidP="00C138B5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  <w:t xml:space="preserve">public static void </w:t>
      </w:r>
      <w:proofErr w:type="gramStart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main(</w:t>
      </w:r>
      <w:proofErr w:type="gramEnd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String[] </w:t>
      </w:r>
      <w:proofErr w:type="spellStart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args</w:t>
      </w:r>
      <w:proofErr w:type="spellEnd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) throws </w:t>
      </w:r>
      <w:proofErr w:type="spellStart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IOException</w:t>
      </w:r>
      <w:proofErr w:type="spellEnd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 {</w:t>
      </w:r>
    </w:p>
    <w:p w14:paraId="07F92F2E" w14:textId="77777777" w:rsidR="00C138B5" w:rsidRPr="00C138B5" w:rsidRDefault="00C138B5" w:rsidP="00C138B5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  <w:t>Stream&lt;String&gt; stream = Files.lines(Paths.get("/Users/liza_shch/eclipse-workspace/LR7/src/Reg3/test.txt"));</w:t>
      </w:r>
    </w:p>
    <w:p w14:paraId="7D93AC9B" w14:textId="77777777" w:rsidR="00C138B5" w:rsidRPr="00C138B5" w:rsidRDefault="00C138B5" w:rsidP="00C138B5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  <w:t xml:space="preserve">List&lt;String&gt; list = </w:t>
      </w:r>
      <w:proofErr w:type="spellStart"/>
      <w:proofErr w:type="gramStart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stream.collect</w:t>
      </w:r>
      <w:proofErr w:type="spellEnd"/>
      <w:proofErr w:type="gramEnd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Collectors.toList</w:t>
      </w:r>
      <w:proofErr w:type="spellEnd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());</w:t>
      </w:r>
    </w:p>
    <w:p w14:paraId="2551BFA7" w14:textId="77777777" w:rsidR="00C138B5" w:rsidRPr="00C138B5" w:rsidRDefault="00C138B5" w:rsidP="00C138B5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proofErr w:type="spellStart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ArrayList</w:t>
      </w:r>
      <w:proofErr w:type="spellEnd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&lt;String&gt; result = new </w:t>
      </w:r>
      <w:proofErr w:type="spellStart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ArrayList</w:t>
      </w:r>
      <w:proofErr w:type="spellEnd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&lt;String</w:t>
      </w:r>
      <w:proofErr w:type="gramStart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&gt;(</w:t>
      </w:r>
      <w:proofErr w:type="gramEnd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);</w:t>
      </w:r>
    </w:p>
    <w:p w14:paraId="4C32418F" w14:textId="77777777" w:rsidR="00C138B5" w:rsidRPr="00C138B5" w:rsidRDefault="00C138B5" w:rsidP="00C138B5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</w:p>
    <w:p w14:paraId="3F09E743" w14:textId="77777777" w:rsidR="00C138B5" w:rsidRPr="00C138B5" w:rsidRDefault="00C138B5" w:rsidP="00C138B5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  <w:t xml:space="preserve">for (String </w:t>
      </w:r>
      <w:proofErr w:type="spellStart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string</w:t>
      </w:r>
      <w:proofErr w:type="spellEnd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: list) {</w:t>
      </w:r>
    </w:p>
    <w:p w14:paraId="79F9C6C9" w14:textId="77777777" w:rsidR="00C138B5" w:rsidRPr="00C138B5" w:rsidRDefault="00C138B5" w:rsidP="00C138B5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String[</w:t>
      </w:r>
      <w:proofErr w:type="gramEnd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] words = </w:t>
      </w:r>
      <w:proofErr w:type="spellStart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string.substring</w:t>
      </w:r>
      <w:proofErr w:type="spellEnd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(0, </w:t>
      </w:r>
      <w:proofErr w:type="spellStart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string.length</w:t>
      </w:r>
      <w:proofErr w:type="spellEnd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() - 1).split(" ");</w:t>
      </w:r>
    </w:p>
    <w:p w14:paraId="7E4BF7DD" w14:textId="77777777" w:rsidR="00C138B5" w:rsidRPr="00C138B5" w:rsidRDefault="00C138B5" w:rsidP="00C138B5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  <w:t xml:space="preserve">String buffer = </w:t>
      </w:r>
      <w:proofErr w:type="gramStart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words[</w:t>
      </w:r>
      <w:proofErr w:type="gramEnd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0];</w:t>
      </w:r>
    </w:p>
    <w:p w14:paraId="4370DA63" w14:textId="77777777" w:rsidR="00C138B5" w:rsidRPr="00C138B5" w:rsidRDefault="00C138B5" w:rsidP="00C138B5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words[</w:t>
      </w:r>
      <w:proofErr w:type="gramEnd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0] = words[</w:t>
      </w:r>
      <w:proofErr w:type="spellStart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words.length</w:t>
      </w:r>
      <w:proofErr w:type="spellEnd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 - 1];</w:t>
      </w:r>
    </w:p>
    <w:p w14:paraId="5B76E09B" w14:textId="77777777" w:rsidR="00C138B5" w:rsidRPr="00C138B5" w:rsidRDefault="00C138B5" w:rsidP="00C138B5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words[</w:t>
      </w:r>
      <w:proofErr w:type="spellStart"/>
      <w:proofErr w:type="gramEnd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words.length</w:t>
      </w:r>
      <w:proofErr w:type="spellEnd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 - 1] = buffer;</w:t>
      </w:r>
    </w:p>
    <w:p w14:paraId="7A936F93" w14:textId="77777777" w:rsidR="00C138B5" w:rsidRPr="00C138B5" w:rsidRDefault="00C138B5" w:rsidP="00C138B5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  <w:t>String res = "";</w:t>
      </w:r>
    </w:p>
    <w:p w14:paraId="052C4F5F" w14:textId="77777777" w:rsidR="00C138B5" w:rsidRPr="00C138B5" w:rsidRDefault="00C138B5" w:rsidP="00C138B5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  <w:t>for (String word: words) {</w:t>
      </w:r>
    </w:p>
    <w:p w14:paraId="0FED9175" w14:textId="77777777" w:rsidR="00C138B5" w:rsidRPr="00C138B5" w:rsidRDefault="00C138B5" w:rsidP="00C138B5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  <w:t>res += word + " ";</w:t>
      </w:r>
    </w:p>
    <w:p w14:paraId="27F1F3D9" w14:textId="77777777" w:rsidR="00C138B5" w:rsidRPr="00C138B5" w:rsidRDefault="00C138B5" w:rsidP="00C138B5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  <w:t>}</w:t>
      </w:r>
    </w:p>
    <w:p w14:paraId="0824841B" w14:textId="77777777" w:rsidR="00C138B5" w:rsidRPr="00C138B5" w:rsidRDefault="00C138B5" w:rsidP="00C138B5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</w:p>
    <w:p w14:paraId="7BECC317" w14:textId="77777777" w:rsidR="00C138B5" w:rsidRPr="00C138B5" w:rsidRDefault="00C138B5" w:rsidP="00C138B5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  <w:t xml:space="preserve">res = </w:t>
      </w:r>
      <w:proofErr w:type="spellStart"/>
      <w:proofErr w:type="gramStart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res.substring</w:t>
      </w:r>
      <w:proofErr w:type="spellEnd"/>
      <w:proofErr w:type="gramEnd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(0, </w:t>
      </w:r>
      <w:proofErr w:type="spellStart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res.length</w:t>
      </w:r>
      <w:proofErr w:type="spellEnd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() - 1) + ".";</w:t>
      </w:r>
    </w:p>
    <w:p w14:paraId="45054DE7" w14:textId="77777777" w:rsidR="00C138B5" w:rsidRPr="00C138B5" w:rsidRDefault="00C138B5" w:rsidP="00C138B5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proofErr w:type="spellStart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result.add</w:t>
      </w:r>
      <w:proofErr w:type="spellEnd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(res);</w:t>
      </w:r>
    </w:p>
    <w:p w14:paraId="778A7D31" w14:textId="77777777" w:rsidR="00C138B5" w:rsidRPr="00C138B5" w:rsidRDefault="00C138B5" w:rsidP="00C138B5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  <w:t>}</w:t>
      </w:r>
    </w:p>
    <w:p w14:paraId="16F1BEAF" w14:textId="77777777" w:rsidR="00C138B5" w:rsidRPr="00C138B5" w:rsidRDefault="00C138B5" w:rsidP="00C138B5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</w:p>
    <w:p w14:paraId="532CF90B" w14:textId="77777777" w:rsidR="00C138B5" w:rsidRPr="00C138B5" w:rsidRDefault="00C138B5" w:rsidP="00C138B5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proofErr w:type="spellStart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BufferedWriter</w:t>
      </w:r>
      <w:proofErr w:type="spellEnd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 writer = new </w:t>
      </w:r>
      <w:proofErr w:type="spellStart"/>
      <w:proofErr w:type="gramStart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BufferedWriter</w:t>
      </w:r>
      <w:proofErr w:type="spellEnd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new </w:t>
      </w:r>
      <w:proofErr w:type="spellStart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FileWriter</w:t>
      </w:r>
      <w:proofErr w:type="spellEnd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(new File("/Users/liza_shch/eclipse-workspace/LR7/src/Reg3/result.txt")));</w:t>
      </w:r>
    </w:p>
    <w:p w14:paraId="7F5B010B" w14:textId="77777777" w:rsidR="00C138B5" w:rsidRPr="00C138B5" w:rsidRDefault="00C138B5" w:rsidP="00C138B5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        for (String line: result) {</w:t>
      </w:r>
    </w:p>
    <w:p w14:paraId="61441255" w14:textId="77777777" w:rsidR="00C138B5" w:rsidRPr="00C138B5" w:rsidRDefault="00C138B5" w:rsidP="00C138B5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        </w:t>
      </w: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writer.append</w:t>
      </w:r>
      <w:proofErr w:type="spellEnd"/>
      <w:proofErr w:type="gramEnd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(line);</w:t>
      </w:r>
    </w:p>
    <w:p w14:paraId="0B803327" w14:textId="77777777" w:rsidR="00C138B5" w:rsidRPr="00C138B5" w:rsidRDefault="00C138B5" w:rsidP="00C138B5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        </w:t>
      </w: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writer.newLine</w:t>
      </w:r>
      <w:proofErr w:type="spellEnd"/>
      <w:proofErr w:type="gramEnd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();</w:t>
      </w:r>
    </w:p>
    <w:p w14:paraId="503724B3" w14:textId="77777777" w:rsidR="00C138B5" w:rsidRPr="00C138B5" w:rsidRDefault="00C138B5" w:rsidP="00C138B5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lastRenderedPageBreak/>
        <w:t xml:space="preserve">        }</w:t>
      </w:r>
    </w:p>
    <w:p w14:paraId="6E87D671" w14:textId="77777777" w:rsidR="00C138B5" w:rsidRPr="00C138B5" w:rsidRDefault="00C138B5" w:rsidP="00C138B5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        </w:t>
      </w:r>
    </w:p>
    <w:p w14:paraId="6C3AB112" w14:textId="77777777" w:rsidR="00C138B5" w:rsidRPr="00C138B5" w:rsidRDefault="00C138B5" w:rsidP="00C138B5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writer.close</w:t>
      </w:r>
      <w:proofErr w:type="spellEnd"/>
      <w:proofErr w:type="gramEnd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();</w:t>
      </w:r>
    </w:p>
    <w:p w14:paraId="22A801D7" w14:textId="77777777" w:rsidR="00C138B5" w:rsidRPr="00C138B5" w:rsidRDefault="00C138B5" w:rsidP="00C138B5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stream.close</w:t>
      </w:r>
      <w:proofErr w:type="spellEnd"/>
      <w:proofErr w:type="gramEnd"/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();</w:t>
      </w:r>
    </w:p>
    <w:p w14:paraId="225B6A27" w14:textId="77777777" w:rsidR="00C138B5" w:rsidRPr="00C138B5" w:rsidRDefault="00C138B5" w:rsidP="00C138B5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  <w:t>}</w:t>
      </w: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ab/>
      </w:r>
    </w:p>
    <w:p w14:paraId="280413DD" w14:textId="77777777" w:rsidR="00C138B5" w:rsidRPr="00C138B5" w:rsidRDefault="00C138B5" w:rsidP="00C138B5">
      <w:pPr>
        <w:pStyle w:val="20144"/>
        <w:rPr>
          <w:rFonts w:ascii="Menlo" w:hAnsi="Menlo" w:cs="Menlo"/>
          <w:color w:val="000000" w:themeColor="text1"/>
          <w:sz w:val="24"/>
          <w:szCs w:val="24"/>
          <w:lang w:val="en-US" w:eastAsia="ru-RU"/>
        </w:rPr>
      </w:pPr>
    </w:p>
    <w:p w14:paraId="16FD6971" w14:textId="3F7AD9E1" w:rsidR="00EA156C" w:rsidRPr="00EA156C" w:rsidRDefault="00C138B5" w:rsidP="00C138B5">
      <w:pPr>
        <w:pStyle w:val="20144"/>
        <w:ind w:firstLine="0"/>
        <w:rPr>
          <w:lang w:val="en-US"/>
        </w:rPr>
      </w:pPr>
      <w:r w:rsidRPr="00C138B5">
        <w:rPr>
          <w:rFonts w:ascii="Menlo" w:hAnsi="Menlo" w:cs="Menlo"/>
          <w:color w:val="000000" w:themeColor="text1"/>
          <w:sz w:val="24"/>
          <w:szCs w:val="24"/>
          <w:lang w:val="en-US" w:eastAsia="ru-RU"/>
        </w:rPr>
        <w:t>}</w:t>
      </w:r>
    </w:p>
    <w:p w14:paraId="1907B7C5" w14:textId="09CFE266" w:rsidR="00C37B1A" w:rsidRPr="004E210B" w:rsidRDefault="00C37B1A" w:rsidP="00EA156C">
      <w:pPr>
        <w:pStyle w:val="20144"/>
        <w:ind w:firstLine="0"/>
        <w:jc w:val="left"/>
        <w:rPr>
          <w:b/>
          <w:lang w:val="en-US"/>
        </w:rPr>
      </w:pPr>
      <w:r w:rsidRPr="00EA156C">
        <w:rPr>
          <w:b/>
        </w:rPr>
        <w:t>Файл</w:t>
      </w:r>
      <w:r w:rsidRPr="00EA156C">
        <w:rPr>
          <w:b/>
          <w:lang w:val="en-US"/>
        </w:rPr>
        <w:t xml:space="preserve"> </w:t>
      </w:r>
      <w:r w:rsidR="00C138B5">
        <w:rPr>
          <w:b/>
          <w:lang w:val="en-US"/>
        </w:rPr>
        <w:t>test</w:t>
      </w:r>
      <w:r w:rsidRPr="00EA156C">
        <w:rPr>
          <w:b/>
          <w:lang w:val="en-US"/>
        </w:rPr>
        <w:t>.</w:t>
      </w:r>
      <w:r w:rsidR="00C138B5">
        <w:rPr>
          <w:b/>
          <w:lang w:val="en-US"/>
        </w:rPr>
        <w:t>txt</w:t>
      </w:r>
    </w:p>
    <w:p w14:paraId="000DD18D" w14:textId="77777777" w:rsidR="00C138B5" w:rsidRDefault="00C138B5" w:rsidP="00C138B5">
      <w:pPr>
        <w:autoSpaceDE w:val="0"/>
        <w:autoSpaceDN w:val="0"/>
        <w:adjustRightInd w:val="0"/>
        <w:rPr>
          <w:rFonts w:ascii="Menlo" w:hAnsi="Menlo" w:cs="Menlo"/>
          <w:lang w:val="en-US" w:eastAsia="ru-RU"/>
        </w:rPr>
      </w:pPr>
      <w:r>
        <w:rPr>
          <w:rFonts w:ascii="Menlo" w:hAnsi="Menlo" w:cs="Menlo"/>
          <w:lang w:val="en-US" w:eastAsia="ru-RU"/>
        </w:rPr>
        <w:t>word1 word2.</w:t>
      </w:r>
    </w:p>
    <w:p w14:paraId="2D2CC18D" w14:textId="77777777" w:rsidR="00C138B5" w:rsidRDefault="00C138B5" w:rsidP="00C138B5">
      <w:pPr>
        <w:autoSpaceDE w:val="0"/>
        <w:autoSpaceDN w:val="0"/>
        <w:adjustRightInd w:val="0"/>
        <w:rPr>
          <w:rFonts w:ascii="Menlo" w:hAnsi="Menlo" w:cs="Menlo"/>
          <w:lang w:val="en-US" w:eastAsia="ru-RU"/>
        </w:rPr>
      </w:pPr>
      <w:r>
        <w:rPr>
          <w:rFonts w:ascii="Menlo" w:hAnsi="Menlo" w:cs="Menlo"/>
          <w:lang w:val="en-US" w:eastAsia="ru-RU"/>
        </w:rPr>
        <w:t>word1 word2 word3.</w:t>
      </w:r>
    </w:p>
    <w:p w14:paraId="4A57DE54" w14:textId="290A01F6" w:rsidR="00EA156C" w:rsidRPr="00EA156C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>
        <w:rPr>
          <w:rFonts w:ascii="Menlo" w:hAnsi="Menlo" w:cs="Menlo"/>
          <w:lang w:val="en-US" w:eastAsia="ru-RU"/>
        </w:rPr>
        <w:t>word1 word2 word3 word4.</w:t>
      </w:r>
      <w:r w:rsidR="00EA156C" w:rsidRPr="00EA156C">
        <w:rPr>
          <w:rFonts w:ascii="Menlo" w:hAnsi="Menlo" w:cs="Menlo"/>
          <w:color w:val="000000" w:themeColor="text1"/>
          <w:lang w:val="en-US" w:eastAsia="ru-RU"/>
        </w:rPr>
        <w:tab/>
      </w:r>
    </w:p>
    <w:p w14:paraId="70293ACF" w14:textId="5C234EAF" w:rsidR="00C138B5" w:rsidRPr="00EA156C" w:rsidRDefault="00C138B5" w:rsidP="00C138B5">
      <w:pPr>
        <w:autoSpaceDE w:val="0"/>
        <w:autoSpaceDN w:val="0"/>
        <w:adjustRightInd w:val="0"/>
        <w:rPr>
          <w:lang w:val="en-US"/>
        </w:rPr>
      </w:pPr>
    </w:p>
    <w:p w14:paraId="7E70A608" w14:textId="16606B84" w:rsidR="00C37B1A" w:rsidRPr="00EA156C" w:rsidRDefault="00C37B1A" w:rsidP="00EA156C">
      <w:pPr>
        <w:pStyle w:val="20144"/>
        <w:ind w:firstLine="0"/>
        <w:rPr>
          <w:b/>
          <w:lang w:val="en-US"/>
        </w:rPr>
      </w:pPr>
      <w:r w:rsidRPr="00EA156C">
        <w:rPr>
          <w:b/>
        </w:rPr>
        <w:t>Файл</w:t>
      </w:r>
      <w:r w:rsidR="00EA156C" w:rsidRPr="00EA156C">
        <w:rPr>
          <w:b/>
          <w:lang w:val="en-US"/>
        </w:rPr>
        <w:t xml:space="preserve"> </w:t>
      </w:r>
      <w:r w:rsidR="00C138B5">
        <w:rPr>
          <w:b/>
          <w:lang w:val="en-US"/>
        </w:rPr>
        <w:t>result</w:t>
      </w:r>
      <w:r w:rsidRPr="00EA156C">
        <w:rPr>
          <w:b/>
          <w:lang w:val="en-US"/>
        </w:rPr>
        <w:t>.</w:t>
      </w:r>
      <w:r w:rsidR="00C138B5">
        <w:rPr>
          <w:b/>
          <w:lang w:val="en-US"/>
        </w:rPr>
        <w:t>txt</w:t>
      </w:r>
    </w:p>
    <w:p w14:paraId="52B5B46E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>word2 word1.</w:t>
      </w:r>
    </w:p>
    <w:p w14:paraId="1FD7D4C7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>word3 word2 word1.</w:t>
      </w:r>
    </w:p>
    <w:p w14:paraId="23BC9810" w14:textId="158356E7" w:rsidR="00EA156C" w:rsidRPr="00EA156C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>word4 word2 word3 word1.</w:t>
      </w:r>
      <w:r w:rsidR="00EA156C" w:rsidRPr="00EA156C">
        <w:rPr>
          <w:rFonts w:ascii="Menlo" w:hAnsi="Menlo" w:cs="Menlo"/>
          <w:color w:val="000000" w:themeColor="text1"/>
          <w:lang w:val="en-US" w:eastAsia="ru-RU"/>
        </w:rPr>
        <w:tab/>
      </w:r>
    </w:p>
    <w:p w14:paraId="0789F4E0" w14:textId="77777777" w:rsidR="00C138B5" w:rsidRDefault="00C138B5" w:rsidP="00266601">
      <w:pPr>
        <w:pStyle w:val="20144"/>
        <w:ind w:firstLine="0"/>
        <w:jc w:val="left"/>
        <w:rPr>
          <w:b/>
        </w:rPr>
      </w:pPr>
    </w:p>
    <w:p w14:paraId="2846C7EE" w14:textId="6AA99A1B" w:rsidR="009C7502" w:rsidRPr="00266601" w:rsidRDefault="009C7502" w:rsidP="00266601">
      <w:pPr>
        <w:pStyle w:val="20144"/>
        <w:ind w:firstLine="0"/>
        <w:jc w:val="left"/>
      </w:pPr>
      <w:r>
        <w:rPr>
          <w:b/>
          <w:sz w:val="32"/>
        </w:rPr>
        <w:t>Задание 4</w:t>
      </w:r>
      <w:r w:rsidRPr="0033411F">
        <w:rPr>
          <w:b/>
          <w:sz w:val="32"/>
        </w:rPr>
        <w:t>:</w:t>
      </w:r>
    </w:p>
    <w:p w14:paraId="61EAC233" w14:textId="77777777" w:rsidR="00C138B5" w:rsidRDefault="009C7502" w:rsidP="00C138B5">
      <w:pPr>
        <w:pStyle w:val="20144"/>
        <w:rPr>
          <w:color w:val="000000"/>
          <w:szCs w:val="27"/>
        </w:rPr>
      </w:pPr>
      <w:r w:rsidRPr="0033411F">
        <w:rPr>
          <w:b/>
          <w:szCs w:val="28"/>
        </w:rPr>
        <w:t>Вариант</w:t>
      </w:r>
      <w:r>
        <w:rPr>
          <w:b/>
          <w:szCs w:val="28"/>
        </w:rPr>
        <w:t xml:space="preserve"> </w:t>
      </w:r>
      <w:r w:rsidR="00C138B5" w:rsidRPr="00C138B5">
        <w:rPr>
          <w:b/>
          <w:szCs w:val="28"/>
        </w:rPr>
        <w:t>7</w:t>
      </w:r>
      <w:proofErr w:type="gramStart"/>
      <w:r w:rsidRPr="0033411F">
        <w:rPr>
          <w:b/>
          <w:szCs w:val="28"/>
        </w:rPr>
        <w:t>:</w:t>
      </w:r>
      <w:r w:rsidRPr="0033411F">
        <w:rPr>
          <w:szCs w:val="28"/>
        </w:rPr>
        <w:t xml:space="preserve"> </w:t>
      </w:r>
      <w:r w:rsidR="00C138B5" w:rsidRPr="00C138B5">
        <w:rPr>
          <w:color w:val="000000"/>
          <w:szCs w:val="27"/>
        </w:rPr>
        <w:t>Подсчитать</w:t>
      </w:r>
      <w:proofErr w:type="gramEnd"/>
      <w:r w:rsidR="00C138B5" w:rsidRPr="00C138B5">
        <w:rPr>
          <w:color w:val="000000"/>
          <w:szCs w:val="27"/>
        </w:rPr>
        <w:t>, сколько слов в заданном тексте начинается с прописной буквы.</w:t>
      </w:r>
    </w:p>
    <w:p w14:paraId="04BCFD77" w14:textId="56F72246" w:rsidR="009C7502" w:rsidRDefault="009C7502" w:rsidP="00C138B5">
      <w:pPr>
        <w:pStyle w:val="20144"/>
        <w:ind w:firstLine="0"/>
        <w:rPr>
          <w:b/>
          <w:color w:val="000000"/>
          <w:szCs w:val="28"/>
        </w:rPr>
      </w:pPr>
      <w:r w:rsidRPr="0033411F">
        <w:rPr>
          <w:b/>
          <w:color w:val="000000"/>
          <w:szCs w:val="28"/>
        </w:rPr>
        <w:t>Код программы:</w:t>
      </w:r>
    </w:p>
    <w:p w14:paraId="1E82D3CD" w14:textId="4A038E7B" w:rsidR="009C7502" w:rsidRPr="00C138B5" w:rsidRDefault="009C7502" w:rsidP="00C138B5">
      <w:pPr>
        <w:pStyle w:val="20144"/>
        <w:ind w:firstLine="0"/>
        <w:rPr>
          <w:b/>
          <w:color w:val="000000"/>
          <w:szCs w:val="28"/>
          <w:lang w:val="en-US"/>
        </w:rPr>
      </w:pPr>
      <w:r w:rsidRPr="00C138B5">
        <w:rPr>
          <w:b/>
          <w:color w:val="000000"/>
          <w:szCs w:val="28"/>
        </w:rPr>
        <w:t>Файл</w:t>
      </w:r>
      <w:r w:rsidRPr="00C138B5">
        <w:rPr>
          <w:b/>
          <w:color w:val="000000"/>
          <w:szCs w:val="28"/>
          <w:lang w:val="en-US"/>
        </w:rPr>
        <w:t xml:space="preserve"> </w:t>
      </w:r>
      <w:r w:rsidR="00C138B5" w:rsidRPr="00C138B5">
        <w:rPr>
          <w:b/>
          <w:color w:val="000000"/>
          <w:szCs w:val="28"/>
          <w:lang w:val="en-US"/>
        </w:rPr>
        <w:t>Main</w:t>
      </w:r>
      <w:r w:rsidRPr="00C138B5">
        <w:rPr>
          <w:b/>
          <w:color w:val="000000"/>
          <w:szCs w:val="28"/>
          <w:lang w:val="en-US"/>
        </w:rPr>
        <w:t>.java:</w:t>
      </w:r>
    </w:p>
    <w:p w14:paraId="17151CF9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>package Reg4;</w:t>
      </w:r>
    </w:p>
    <w:p w14:paraId="20052C1D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017A2A77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C138B5">
        <w:rPr>
          <w:rFonts w:ascii="Menlo" w:hAnsi="Menlo" w:cs="Menlo"/>
          <w:color w:val="000000" w:themeColor="text1"/>
          <w:lang w:val="en-US" w:eastAsia="ru-RU"/>
        </w:rPr>
        <w:t>java.io.IOException</w:t>
      </w:r>
      <w:proofErr w:type="spellEnd"/>
      <w:proofErr w:type="gramEnd"/>
      <w:r w:rsidRPr="00C138B5">
        <w:rPr>
          <w:rFonts w:ascii="Menlo" w:hAnsi="Menlo" w:cs="Menlo"/>
          <w:color w:val="000000" w:themeColor="text1"/>
          <w:lang w:val="en-US" w:eastAsia="ru-RU"/>
        </w:rPr>
        <w:t>;</w:t>
      </w:r>
    </w:p>
    <w:p w14:paraId="46BBB953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C138B5">
        <w:rPr>
          <w:rFonts w:ascii="Menlo" w:hAnsi="Menlo" w:cs="Menlo"/>
          <w:color w:val="000000" w:themeColor="text1"/>
          <w:lang w:val="en-US" w:eastAsia="ru-RU"/>
        </w:rPr>
        <w:t>java.nio.file</w:t>
      </w:r>
      <w:proofErr w:type="gramEnd"/>
      <w:r w:rsidRPr="00C138B5">
        <w:rPr>
          <w:rFonts w:ascii="Menlo" w:hAnsi="Menlo" w:cs="Menlo"/>
          <w:color w:val="000000" w:themeColor="text1"/>
          <w:lang w:val="en-US" w:eastAsia="ru-RU"/>
        </w:rPr>
        <w:t>.Files</w:t>
      </w:r>
      <w:proofErr w:type="spellEnd"/>
      <w:r w:rsidRPr="00C138B5">
        <w:rPr>
          <w:rFonts w:ascii="Menlo" w:hAnsi="Menlo" w:cs="Menlo"/>
          <w:color w:val="000000" w:themeColor="text1"/>
          <w:lang w:val="en-US" w:eastAsia="ru-RU"/>
        </w:rPr>
        <w:t>;</w:t>
      </w:r>
    </w:p>
    <w:p w14:paraId="2AC1716F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C138B5">
        <w:rPr>
          <w:rFonts w:ascii="Menlo" w:hAnsi="Menlo" w:cs="Menlo"/>
          <w:color w:val="000000" w:themeColor="text1"/>
          <w:lang w:val="en-US" w:eastAsia="ru-RU"/>
        </w:rPr>
        <w:t>java.nio.file</w:t>
      </w:r>
      <w:proofErr w:type="gramEnd"/>
      <w:r w:rsidRPr="00C138B5">
        <w:rPr>
          <w:rFonts w:ascii="Menlo" w:hAnsi="Menlo" w:cs="Menlo"/>
          <w:color w:val="000000" w:themeColor="text1"/>
          <w:lang w:val="en-US" w:eastAsia="ru-RU"/>
        </w:rPr>
        <w:t>.Paths</w:t>
      </w:r>
      <w:proofErr w:type="spellEnd"/>
      <w:r w:rsidRPr="00C138B5">
        <w:rPr>
          <w:rFonts w:ascii="Menlo" w:hAnsi="Menlo" w:cs="Menlo"/>
          <w:color w:val="000000" w:themeColor="text1"/>
          <w:lang w:val="en-US" w:eastAsia="ru-RU"/>
        </w:rPr>
        <w:t>;</w:t>
      </w:r>
    </w:p>
    <w:p w14:paraId="5A296AD1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C138B5">
        <w:rPr>
          <w:rFonts w:ascii="Menlo" w:hAnsi="Menlo" w:cs="Menlo"/>
          <w:color w:val="000000" w:themeColor="text1"/>
          <w:lang w:val="en-US" w:eastAsia="ru-RU"/>
        </w:rPr>
        <w:t>java.util</w:t>
      </w:r>
      <w:proofErr w:type="gramEnd"/>
      <w:r w:rsidRPr="00C138B5">
        <w:rPr>
          <w:rFonts w:ascii="Menlo" w:hAnsi="Menlo" w:cs="Menlo"/>
          <w:color w:val="000000" w:themeColor="text1"/>
          <w:lang w:val="en-US" w:eastAsia="ru-RU"/>
        </w:rPr>
        <w:t>.List</w:t>
      </w:r>
      <w:proofErr w:type="spellEnd"/>
      <w:r w:rsidRPr="00C138B5">
        <w:rPr>
          <w:rFonts w:ascii="Menlo" w:hAnsi="Menlo" w:cs="Menlo"/>
          <w:color w:val="000000" w:themeColor="text1"/>
          <w:lang w:val="en-US" w:eastAsia="ru-RU"/>
        </w:rPr>
        <w:t>;</w:t>
      </w:r>
    </w:p>
    <w:p w14:paraId="01F3B650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C138B5">
        <w:rPr>
          <w:rFonts w:ascii="Menlo" w:hAnsi="Menlo" w:cs="Menlo"/>
          <w:color w:val="000000" w:themeColor="text1"/>
          <w:lang w:val="en-US" w:eastAsia="ru-RU"/>
        </w:rPr>
        <w:t>java.util</w:t>
      </w:r>
      <w:proofErr w:type="gramEnd"/>
      <w:r w:rsidRPr="00C138B5">
        <w:rPr>
          <w:rFonts w:ascii="Menlo" w:hAnsi="Menlo" w:cs="Menlo"/>
          <w:color w:val="000000" w:themeColor="text1"/>
          <w:lang w:val="en-US" w:eastAsia="ru-RU"/>
        </w:rPr>
        <w:t>.stream.Collectors</w:t>
      </w:r>
      <w:proofErr w:type="spellEnd"/>
      <w:r w:rsidRPr="00C138B5">
        <w:rPr>
          <w:rFonts w:ascii="Menlo" w:hAnsi="Menlo" w:cs="Menlo"/>
          <w:color w:val="000000" w:themeColor="text1"/>
          <w:lang w:val="en-US" w:eastAsia="ru-RU"/>
        </w:rPr>
        <w:t>;</w:t>
      </w:r>
    </w:p>
    <w:p w14:paraId="7DA5BB21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C138B5">
        <w:rPr>
          <w:rFonts w:ascii="Menlo" w:hAnsi="Menlo" w:cs="Menlo"/>
          <w:color w:val="000000" w:themeColor="text1"/>
          <w:lang w:val="en-US" w:eastAsia="ru-RU"/>
        </w:rPr>
        <w:t>java.util</w:t>
      </w:r>
      <w:proofErr w:type="gramEnd"/>
      <w:r w:rsidRPr="00C138B5">
        <w:rPr>
          <w:rFonts w:ascii="Menlo" w:hAnsi="Menlo" w:cs="Menlo"/>
          <w:color w:val="000000" w:themeColor="text1"/>
          <w:lang w:val="en-US" w:eastAsia="ru-RU"/>
        </w:rPr>
        <w:t>.stream.Stream</w:t>
      </w:r>
      <w:proofErr w:type="spellEnd"/>
      <w:r w:rsidRPr="00C138B5">
        <w:rPr>
          <w:rFonts w:ascii="Menlo" w:hAnsi="Menlo" w:cs="Menlo"/>
          <w:color w:val="000000" w:themeColor="text1"/>
          <w:lang w:val="en-US" w:eastAsia="ru-RU"/>
        </w:rPr>
        <w:t>;</w:t>
      </w:r>
    </w:p>
    <w:p w14:paraId="5A08D74D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20388E8D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>public class Main {</w:t>
      </w:r>
    </w:p>
    <w:p w14:paraId="34C16814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7AC28B39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ab/>
        <w:t xml:space="preserve">public static void </w:t>
      </w:r>
      <w:proofErr w:type="gramStart"/>
      <w:r w:rsidRPr="00C138B5">
        <w:rPr>
          <w:rFonts w:ascii="Menlo" w:hAnsi="Menlo" w:cs="Menlo"/>
          <w:color w:val="000000" w:themeColor="text1"/>
          <w:lang w:val="en-US" w:eastAsia="ru-RU"/>
        </w:rPr>
        <w:t>main(</w:t>
      </w:r>
      <w:proofErr w:type="gramEnd"/>
      <w:r w:rsidRPr="00C138B5">
        <w:rPr>
          <w:rFonts w:ascii="Menlo" w:hAnsi="Menlo" w:cs="Menlo"/>
          <w:color w:val="000000" w:themeColor="text1"/>
          <w:lang w:val="en-US" w:eastAsia="ru-RU"/>
        </w:rPr>
        <w:t xml:space="preserve">String[] </w:t>
      </w:r>
      <w:proofErr w:type="spellStart"/>
      <w:r w:rsidRPr="00C138B5">
        <w:rPr>
          <w:rFonts w:ascii="Menlo" w:hAnsi="Menlo" w:cs="Menlo"/>
          <w:color w:val="000000" w:themeColor="text1"/>
          <w:lang w:val="en-US" w:eastAsia="ru-RU"/>
        </w:rPr>
        <w:t>args</w:t>
      </w:r>
      <w:proofErr w:type="spellEnd"/>
      <w:r w:rsidRPr="00C138B5">
        <w:rPr>
          <w:rFonts w:ascii="Menlo" w:hAnsi="Menlo" w:cs="Menlo"/>
          <w:color w:val="000000" w:themeColor="text1"/>
          <w:lang w:val="en-US" w:eastAsia="ru-RU"/>
        </w:rPr>
        <w:t xml:space="preserve">) throws </w:t>
      </w:r>
      <w:proofErr w:type="spellStart"/>
      <w:r w:rsidRPr="00C138B5">
        <w:rPr>
          <w:rFonts w:ascii="Menlo" w:hAnsi="Menlo" w:cs="Menlo"/>
          <w:color w:val="000000" w:themeColor="text1"/>
          <w:lang w:val="en-US" w:eastAsia="ru-RU"/>
        </w:rPr>
        <w:t>IOException</w:t>
      </w:r>
      <w:proofErr w:type="spellEnd"/>
      <w:r w:rsidRPr="00C138B5">
        <w:rPr>
          <w:rFonts w:ascii="Menlo" w:hAnsi="Menlo" w:cs="Menlo"/>
          <w:color w:val="000000" w:themeColor="text1"/>
          <w:lang w:val="en-US" w:eastAsia="ru-RU"/>
        </w:rPr>
        <w:t xml:space="preserve"> {</w:t>
      </w:r>
    </w:p>
    <w:p w14:paraId="1464003F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  <w:t xml:space="preserve">Stream&lt;String&gt; </w:t>
      </w:r>
      <w:r w:rsidRPr="00C138B5">
        <w:rPr>
          <w:rFonts w:ascii="Menlo" w:hAnsi="Menlo" w:cs="Menlo"/>
          <w:color w:val="000000" w:themeColor="text1"/>
          <w:u w:val="single"/>
          <w:lang w:val="en-US" w:eastAsia="ru-RU"/>
        </w:rPr>
        <w:t>stream</w:t>
      </w:r>
      <w:r w:rsidRPr="00C138B5">
        <w:rPr>
          <w:rFonts w:ascii="Menlo" w:hAnsi="Menlo" w:cs="Menlo"/>
          <w:color w:val="000000" w:themeColor="text1"/>
          <w:lang w:val="en-US" w:eastAsia="ru-RU"/>
        </w:rPr>
        <w:t xml:space="preserve"> = Files.</w:t>
      </w:r>
      <w:r w:rsidRPr="00C138B5">
        <w:rPr>
          <w:rFonts w:ascii="Menlo" w:hAnsi="Menlo" w:cs="Menlo"/>
          <w:i/>
          <w:iCs/>
          <w:color w:val="000000" w:themeColor="text1"/>
          <w:lang w:val="en-US" w:eastAsia="ru-RU"/>
        </w:rPr>
        <w:t>lines</w:t>
      </w:r>
      <w:r w:rsidRPr="00C138B5">
        <w:rPr>
          <w:rFonts w:ascii="Menlo" w:hAnsi="Menlo" w:cs="Menlo"/>
          <w:color w:val="000000" w:themeColor="text1"/>
          <w:lang w:val="en-US" w:eastAsia="ru-RU"/>
        </w:rPr>
        <w:t>(Paths.</w:t>
      </w:r>
      <w:r w:rsidRPr="00C138B5">
        <w:rPr>
          <w:rFonts w:ascii="Menlo" w:hAnsi="Menlo" w:cs="Menlo"/>
          <w:i/>
          <w:iCs/>
          <w:color w:val="000000" w:themeColor="text1"/>
          <w:lang w:val="en-US" w:eastAsia="ru-RU"/>
        </w:rPr>
        <w:t>get</w:t>
      </w:r>
      <w:r w:rsidRPr="00C138B5">
        <w:rPr>
          <w:rFonts w:ascii="Menlo" w:hAnsi="Menlo" w:cs="Menlo"/>
          <w:color w:val="000000" w:themeColor="text1"/>
          <w:lang w:val="en-US" w:eastAsia="ru-RU"/>
        </w:rPr>
        <w:t>("/Users/liza_shch/eclipse-workspace/LR7/src/Reg4/test.txt"));</w:t>
      </w:r>
    </w:p>
    <w:p w14:paraId="5B6A3226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  <w:t xml:space="preserve">List&lt;String&gt; list = </w:t>
      </w:r>
      <w:proofErr w:type="spellStart"/>
      <w:proofErr w:type="gramStart"/>
      <w:r w:rsidRPr="00C138B5">
        <w:rPr>
          <w:rFonts w:ascii="Menlo" w:hAnsi="Menlo" w:cs="Menlo"/>
          <w:color w:val="000000" w:themeColor="text1"/>
          <w:lang w:val="en-US" w:eastAsia="ru-RU"/>
        </w:rPr>
        <w:t>stream.collect</w:t>
      </w:r>
      <w:proofErr w:type="spellEnd"/>
      <w:proofErr w:type="gramEnd"/>
      <w:r w:rsidRPr="00C138B5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r w:rsidRPr="00C138B5">
        <w:rPr>
          <w:rFonts w:ascii="Menlo" w:hAnsi="Menlo" w:cs="Menlo"/>
          <w:color w:val="000000" w:themeColor="text1"/>
          <w:lang w:val="en-US" w:eastAsia="ru-RU"/>
        </w:rPr>
        <w:t>Collectors.</w:t>
      </w:r>
      <w:r w:rsidRPr="00C138B5">
        <w:rPr>
          <w:rFonts w:ascii="Menlo" w:hAnsi="Menlo" w:cs="Menlo"/>
          <w:i/>
          <w:iCs/>
          <w:color w:val="000000" w:themeColor="text1"/>
          <w:lang w:val="en-US" w:eastAsia="ru-RU"/>
        </w:rPr>
        <w:t>toList</w:t>
      </w:r>
      <w:proofErr w:type="spellEnd"/>
      <w:r w:rsidRPr="00C138B5">
        <w:rPr>
          <w:rFonts w:ascii="Menlo" w:hAnsi="Menlo" w:cs="Menlo"/>
          <w:color w:val="000000" w:themeColor="text1"/>
          <w:lang w:val="en-US" w:eastAsia="ru-RU"/>
        </w:rPr>
        <w:t>());</w:t>
      </w:r>
    </w:p>
    <w:p w14:paraId="1412BDAA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C138B5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C138B5">
        <w:rPr>
          <w:rFonts w:ascii="Menlo" w:hAnsi="Menlo" w:cs="Menlo"/>
          <w:color w:val="000000" w:themeColor="text1"/>
          <w:lang w:val="en-US" w:eastAsia="ru-RU"/>
        </w:rPr>
        <w:t xml:space="preserve"> count = 0;</w:t>
      </w:r>
    </w:p>
    <w:p w14:paraId="2E02DEC7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  <w:t xml:space="preserve">for (String </w:t>
      </w:r>
      <w:proofErr w:type="spellStart"/>
      <w:r w:rsidRPr="00C138B5">
        <w:rPr>
          <w:rFonts w:ascii="Menlo" w:hAnsi="Menlo" w:cs="Menlo"/>
          <w:color w:val="000000" w:themeColor="text1"/>
          <w:lang w:val="en-US" w:eastAsia="ru-RU"/>
        </w:rPr>
        <w:t>string</w:t>
      </w:r>
      <w:proofErr w:type="spellEnd"/>
      <w:r w:rsidRPr="00C138B5">
        <w:rPr>
          <w:rFonts w:ascii="Menlo" w:hAnsi="Menlo" w:cs="Menlo"/>
          <w:color w:val="000000" w:themeColor="text1"/>
          <w:lang w:val="en-US" w:eastAsia="ru-RU"/>
        </w:rPr>
        <w:t>: list) {</w:t>
      </w:r>
    </w:p>
    <w:p w14:paraId="3F293EBA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proofErr w:type="gramStart"/>
      <w:r w:rsidRPr="00C138B5">
        <w:rPr>
          <w:rFonts w:ascii="Menlo" w:hAnsi="Menlo" w:cs="Menlo"/>
          <w:color w:val="000000" w:themeColor="text1"/>
          <w:lang w:val="en-US" w:eastAsia="ru-RU"/>
        </w:rPr>
        <w:t>String[</w:t>
      </w:r>
      <w:proofErr w:type="gramEnd"/>
      <w:r w:rsidRPr="00C138B5">
        <w:rPr>
          <w:rFonts w:ascii="Menlo" w:hAnsi="Menlo" w:cs="Menlo"/>
          <w:color w:val="000000" w:themeColor="text1"/>
          <w:lang w:val="en-US" w:eastAsia="ru-RU"/>
        </w:rPr>
        <w:t xml:space="preserve">] words = </w:t>
      </w:r>
      <w:proofErr w:type="spellStart"/>
      <w:r w:rsidRPr="00C138B5">
        <w:rPr>
          <w:rFonts w:ascii="Menlo" w:hAnsi="Menlo" w:cs="Menlo"/>
          <w:color w:val="000000" w:themeColor="text1"/>
          <w:lang w:val="en-US" w:eastAsia="ru-RU"/>
        </w:rPr>
        <w:t>string.split</w:t>
      </w:r>
      <w:proofErr w:type="spellEnd"/>
      <w:r w:rsidRPr="00C138B5">
        <w:rPr>
          <w:rFonts w:ascii="Menlo" w:hAnsi="Menlo" w:cs="Menlo"/>
          <w:color w:val="000000" w:themeColor="text1"/>
          <w:lang w:val="en-US" w:eastAsia="ru-RU"/>
        </w:rPr>
        <w:t>(" ");</w:t>
      </w:r>
    </w:p>
    <w:p w14:paraId="2C583585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  <w:t>if (</w:t>
      </w:r>
      <w:proofErr w:type="gramStart"/>
      <w:r w:rsidRPr="00C138B5">
        <w:rPr>
          <w:rFonts w:ascii="Menlo" w:hAnsi="Menlo" w:cs="Menlo"/>
          <w:color w:val="000000" w:themeColor="text1"/>
          <w:lang w:val="en-US" w:eastAsia="ru-RU"/>
        </w:rPr>
        <w:t>words[</w:t>
      </w:r>
      <w:proofErr w:type="gramEnd"/>
      <w:r w:rsidRPr="00C138B5">
        <w:rPr>
          <w:rFonts w:ascii="Menlo" w:hAnsi="Menlo" w:cs="Menlo"/>
          <w:color w:val="000000" w:themeColor="text1"/>
          <w:lang w:val="en-US" w:eastAsia="ru-RU"/>
        </w:rPr>
        <w:t>0].substring(0, 1).matches("[a-z]")) {</w:t>
      </w:r>
    </w:p>
    <w:p w14:paraId="4F0A01E3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lastRenderedPageBreak/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  <w:t>count += 1;</w:t>
      </w:r>
    </w:p>
    <w:p w14:paraId="4DF741BF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21A225E3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649445B6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</w:p>
    <w:p w14:paraId="27434590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r w:rsidRPr="00C138B5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C138B5">
        <w:rPr>
          <w:rFonts w:ascii="Menlo" w:hAnsi="Menlo" w:cs="Menlo"/>
          <w:color w:val="000000" w:themeColor="text1"/>
          <w:lang w:val="en-US" w:eastAsia="ru-RU"/>
        </w:rPr>
        <w:t>System.</w:t>
      </w:r>
      <w:r w:rsidRPr="00C138B5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out</w:t>
      </w:r>
      <w:r w:rsidRPr="00C138B5">
        <w:rPr>
          <w:rFonts w:ascii="Menlo" w:hAnsi="Menlo" w:cs="Menlo"/>
          <w:color w:val="000000" w:themeColor="text1"/>
          <w:lang w:val="en-US" w:eastAsia="ru-RU"/>
        </w:rPr>
        <w:t>.println</w:t>
      </w:r>
      <w:proofErr w:type="spellEnd"/>
      <w:r w:rsidRPr="00C138B5">
        <w:rPr>
          <w:rFonts w:ascii="Menlo" w:hAnsi="Menlo" w:cs="Menlo"/>
          <w:color w:val="000000" w:themeColor="text1"/>
          <w:lang w:val="en-US" w:eastAsia="ru-RU"/>
        </w:rPr>
        <w:t>(count);</w:t>
      </w:r>
    </w:p>
    <w:p w14:paraId="5AD0751C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0A299E2C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79A5C025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>}</w:t>
      </w:r>
    </w:p>
    <w:p w14:paraId="2D0B6DCA" w14:textId="66C93430" w:rsid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7BBACEB4" w14:textId="4898B9F0" w:rsid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4338AB5A" w14:textId="421DA7D1" w:rsidR="00F42DD0" w:rsidRPr="00C138B5" w:rsidRDefault="00F42DD0" w:rsidP="00C138B5">
      <w:pPr>
        <w:pStyle w:val="20144"/>
        <w:ind w:firstLine="0"/>
        <w:rPr>
          <w:b/>
          <w:color w:val="000000"/>
          <w:szCs w:val="28"/>
          <w:lang w:val="en-US"/>
        </w:rPr>
      </w:pPr>
      <w:r w:rsidRPr="00C138B5">
        <w:rPr>
          <w:b/>
          <w:color w:val="000000"/>
          <w:szCs w:val="28"/>
        </w:rPr>
        <w:t>Файл</w:t>
      </w:r>
      <w:r w:rsidRPr="00C138B5">
        <w:rPr>
          <w:b/>
          <w:color w:val="000000"/>
          <w:szCs w:val="28"/>
          <w:lang w:val="en-US"/>
        </w:rPr>
        <w:t xml:space="preserve"> </w:t>
      </w:r>
      <w:r w:rsidR="00C138B5">
        <w:rPr>
          <w:b/>
          <w:color w:val="000000"/>
          <w:szCs w:val="28"/>
          <w:lang w:val="en-US"/>
        </w:rPr>
        <w:t>test</w:t>
      </w:r>
      <w:r w:rsidRPr="00C138B5">
        <w:rPr>
          <w:b/>
          <w:color w:val="000000"/>
          <w:szCs w:val="28"/>
          <w:lang w:val="en-US"/>
        </w:rPr>
        <w:t>.</w:t>
      </w:r>
      <w:r w:rsidR="00C138B5">
        <w:rPr>
          <w:b/>
          <w:color w:val="000000"/>
          <w:szCs w:val="28"/>
          <w:lang w:val="en-US"/>
        </w:rPr>
        <w:t>txt</w:t>
      </w:r>
    </w:p>
    <w:p w14:paraId="6D1F5CD7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proofErr w:type="spellStart"/>
      <w:r w:rsidRPr="00C138B5">
        <w:rPr>
          <w:rFonts w:ascii="Menlo" w:hAnsi="Menlo" w:cs="Menlo"/>
          <w:color w:val="000000" w:themeColor="text1"/>
          <w:lang w:val="en-US" w:eastAsia="ru-RU"/>
        </w:rPr>
        <w:t>whcbdc</w:t>
      </w:r>
      <w:proofErr w:type="spellEnd"/>
      <w:r w:rsidRPr="00C138B5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C138B5">
        <w:rPr>
          <w:rFonts w:ascii="Menlo" w:hAnsi="Menlo" w:cs="Menlo"/>
          <w:color w:val="000000" w:themeColor="text1"/>
          <w:lang w:val="en-US" w:eastAsia="ru-RU"/>
        </w:rPr>
        <w:t>Hbdjc</w:t>
      </w:r>
      <w:proofErr w:type="spellEnd"/>
      <w:r w:rsidRPr="00C138B5">
        <w:rPr>
          <w:rFonts w:ascii="Menlo" w:hAnsi="Menlo" w:cs="Menlo"/>
          <w:color w:val="000000" w:themeColor="text1"/>
          <w:lang w:val="en-US" w:eastAsia="ru-RU"/>
        </w:rPr>
        <w:t xml:space="preserve"> HJ.</w:t>
      </w:r>
    </w:p>
    <w:p w14:paraId="673990D3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proofErr w:type="spellStart"/>
      <w:r w:rsidRPr="00C138B5">
        <w:rPr>
          <w:rFonts w:ascii="Menlo" w:hAnsi="Menlo" w:cs="Menlo"/>
          <w:color w:val="000000" w:themeColor="text1"/>
          <w:lang w:val="en-US" w:eastAsia="ru-RU"/>
        </w:rPr>
        <w:t>Wjdfnc</w:t>
      </w:r>
      <w:proofErr w:type="spellEnd"/>
      <w:r w:rsidRPr="00C138B5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C138B5">
        <w:rPr>
          <w:rFonts w:ascii="Menlo" w:hAnsi="Menlo" w:cs="Menlo"/>
          <w:color w:val="000000" w:themeColor="text1"/>
          <w:lang w:val="en-US" w:eastAsia="ru-RU"/>
        </w:rPr>
        <w:t>kjdnfc</w:t>
      </w:r>
      <w:proofErr w:type="spellEnd"/>
      <w:r w:rsidRPr="00C138B5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C138B5">
        <w:rPr>
          <w:rFonts w:ascii="Menlo" w:hAnsi="Menlo" w:cs="Menlo"/>
          <w:color w:val="000000" w:themeColor="text1"/>
          <w:lang w:val="en-US" w:eastAsia="ru-RU"/>
        </w:rPr>
        <w:t>dkjfnc</w:t>
      </w:r>
      <w:proofErr w:type="spellEnd"/>
      <w:r w:rsidRPr="00C138B5">
        <w:rPr>
          <w:rFonts w:ascii="Menlo" w:hAnsi="Menlo" w:cs="Menlo"/>
          <w:color w:val="000000" w:themeColor="text1"/>
          <w:lang w:val="en-US" w:eastAsia="ru-RU"/>
        </w:rPr>
        <w:t>.</w:t>
      </w:r>
    </w:p>
    <w:p w14:paraId="2675DE13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 xml:space="preserve">p </w:t>
      </w:r>
      <w:proofErr w:type="spellStart"/>
      <w:r w:rsidRPr="00C138B5">
        <w:rPr>
          <w:rFonts w:ascii="Menlo" w:hAnsi="Menlo" w:cs="Menlo"/>
          <w:color w:val="000000" w:themeColor="text1"/>
          <w:lang w:val="en-US" w:eastAsia="ru-RU"/>
        </w:rPr>
        <w:t>sckm</w:t>
      </w:r>
      <w:proofErr w:type="spellEnd"/>
      <w:r w:rsidRPr="00C138B5">
        <w:rPr>
          <w:rFonts w:ascii="Menlo" w:hAnsi="Menlo" w:cs="Menlo"/>
          <w:color w:val="000000" w:themeColor="text1"/>
          <w:lang w:val="en-US" w:eastAsia="ru-RU"/>
        </w:rPr>
        <w:t>.</w:t>
      </w:r>
    </w:p>
    <w:p w14:paraId="12D53634" w14:textId="77777777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>PPPP.</w:t>
      </w:r>
    </w:p>
    <w:p w14:paraId="4B911E21" w14:textId="78D0D074" w:rsidR="00F42DD0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138B5">
        <w:rPr>
          <w:rFonts w:ascii="Menlo" w:hAnsi="Menlo" w:cs="Menlo"/>
          <w:color w:val="000000" w:themeColor="text1"/>
          <w:lang w:val="en-US" w:eastAsia="ru-RU"/>
        </w:rPr>
        <w:t>p.</w:t>
      </w:r>
    </w:p>
    <w:p w14:paraId="7151675D" w14:textId="5AF74662" w:rsid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5B53F125" w14:textId="06F7F54F" w:rsidR="00F42DD0" w:rsidRPr="00F42DD0" w:rsidRDefault="00F42DD0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40A03805" w14:textId="2301B910" w:rsidR="00F42DD0" w:rsidRPr="00C138B5" w:rsidRDefault="00C138B5" w:rsidP="00F42DD0">
      <w:pPr>
        <w:autoSpaceDE w:val="0"/>
        <w:autoSpaceDN w:val="0"/>
        <w:adjustRightInd w:val="0"/>
        <w:rPr>
          <w:b/>
          <w:color w:val="000000" w:themeColor="text1"/>
          <w:sz w:val="28"/>
          <w:lang w:eastAsia="ru-RU"/>
        </w:rPr>
      </w:pPr>
      <w:r w:rsidRPr="00C138B5">
        <w:rPr>
          <w:b/>
          <w:color w:val="000000" w:themeColor="text1"/>
          <w:sz w:val="28"/>
          <w:lang w:eastAsia="ru-RU"/>
        </w:rPr>
        <w:t>Вывод программы:</w:t>
      </w:r>
    </w:p>
    <w:p w14:paraId="14255C4E" w14:textId="77777777" w:rsidR="00C138B5" w:rsidRPr="00C138B5" w:rsidRDefault="00C138B5" w:rsidP="00F42DD0">
      <w:pPr>
        <w:autoSpaceDE w:val="0"/>
        <w:autoSpaceDN w:val="0"/>
        <w:adjustRightInd w:val="0"/>
        <w:rPr>
          <w:rFonts w:ascii="Menlo" w:hAnsi="Menlo" w:cs="Menlo"/>
          <w:b/>
          <w:color w:val="000000" w:themeColor="text1"/>
          <w:lang w:eastAsia="ru-RU"/>
        </w:rPr>
      </w:pPr>
    </w:p>
    <w:p w14:paraId="0024F16F" w14:textId="7852DD5F" w:rsidR="00C138B5" w:rsidRPr="00C138B5" w:rsidRDefault="00C138B5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>
        <w:rPr>
          <w:rFonts w:ascii="Menlo" w:hAnsi="Menlo" w:cs="Menlo"/>
          <w:color w:val="000000" w:themeColor="text1"/>
          <w:lang w:eastAsia="ru-RU"/>
        </w:rPr>
        <w:t>3</w:t>
      </w:r>
    </w:p>
    <w:p w14:paraId="0062AF88" w14:textId="35858720" w:rsidR="00C138B5" w:rsidRPr="00C138B5" w:rsidRDefault="00C138B5" w:rsidP="00F42DD0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</w:p>
    <w:p w14:paraId="25C10448" w14:textId="6A13CCF2" w:rsidR="009C7502" w:rsidRDefault="009C7502" w:rsidP="00C138B5">
      <w:pPr>
        <w:pStyle w:val="20144"/>
        <w:ind w:firstLine="0"/>
        <w:jc w:val="left"/>
      </w:pPr>
      <w:r w:rsidRPr="00965AD5">
        <w:rPr>
          <w:b/>
        </w:rPr>
        <w:t>Вывод:</w:t>
      </w:r>
      <w:r>
        <w:t xml:space="preserve"> </w:t>
      </w:r>
      <w:r w:rsidR="00965AD5">
        <w:t>Программ</w:t>
      </w:r>
      <w:r w:rsidR="00D82DBC">
        <w:t>ы</w:t>
      </w:r>
      <w:r w:rsidR="00965AD5">
        <w:t xml:space="preserve"> работа</w:t>
      </w:r>
      <w:r w:rsidR="00D82DBC">
        <w:t>ю</w:t>
      </w:r>
      <w:r w:rsidR="00965AD5">
        <w:t>т корректно.</w:t>
      </w:r>
    </w:p>
    <w:p w14:paraId="273DA49A" w14:textId="77777777" w:rsidR="009C7502" w:rsidRPr="00965AD5" w:rsidRDefault="009C7502" w:rsidP="009C7502">
      <w:pPr>
        <w:pStyle w:val="20144"/>
        <w:spacing w:after="240"/>
        <w:jc w:val="left"/>
      </w:pPr>
    </w:p>
    <w:p w14:paraId="13F61EA1" w14:textId="77777777" w:rsidR="00C37B1A" w:rsidRPr="009C7502" w:rsidRDefault="00C37B1A" w:rsidP="009C7502">
      <w:pPr>
        <w:pStyle w:val="20144"/>
        <w:spacing w:after="240"/>
      </w:pPr>
    </w:p>
    <w:sectPr w:rsidR="00C37B1A" w:rsidRPr="009C7502" w:rsidSect="00CB0F24">
      <w:footerReference w:type="even" r:id="rId9"/>
      <w:footerReference w:type="default" r:id="rId10"/>
      <w:headerReference w:type="first" r:id="rId11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0AFBC" w14:textId="77777777" w:rsidR="00053919" w:rsidRDefault="00053919">
      <w:r>
        <w:separator/>
      </w:r>
    </w:p>
  </w:endnote>
  <w:endnote w:type="continuationSeparator" w:id="0">
    <w:p w14:paraId="5BD596D8" w14:textId="77777777" w:rsidR="00053919" w:rsidRDefault="00053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D4666" w14:textId="77777777" w:rsidR="00D45AF7" w:rsidRDefault="00D45AF7" w:rsidP="0076286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1280B6" w14:textId="77777777" w:rsidR="00D45AF7" w:rsidRDefault="00D45AF7" w:rsidP="0076286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3094B" w14:textId="35FFA773" w:rsidR="00D45AF7" w:rsidRPr="000D01F7" w:rsidRDefault="00D45AF7" w:rsidP="0076286C">
    <w:pPr>
      <w:pStyle w:val="Footer"/>
      <w:framePr w:wrap="around" w:vAnchor="text" w:hAnchor="margin" w:xAlign="center" w:y="1"/>
      <w:rPr>
        <w:rStyle w:val="PageNumber"/>
        <w:sz w:val="24"/>
        <w:szCs w:val="26"/>
      </w:rPr>
    </w:pPr>
    <w:r w:rsidRPr="000D01F7">
      <w:rPr>
        <w:rStyle w:val="PageNumber"/>
        <w:sz w:val="24"/>
        <w:szCs w:val="26"/>
      </w:rPr>
      <w:fldChar w:fldCharType="begin"/>
    </w:r>
    <w:r w:rsidRPr="000D01F7">
      <w:rPr>
        <w:rStyle w:val="PageNumber"/>
        <w:sz w:val="24"/>
        <w:szCs w:val="26"/>
      </w:rPr>
      <w:instrText xml:space="preserve">PAGE  </w:instrText>
    </w:r>
    <w:r w:rsidRPr="000D01F7">
      <w:rPr>
        <w:rStyle w:val="PageNumber"/>
        <w:sz w:val="24"/>
        <w:szCs w:val="26"/>
      </w:rPr>
      <w:fldChar w:fldCharType="separate"/>
    </w:r>
    <w:r w:rsidR="00965AD5">
      <w:rPr>
        <w:rStyle w:val="PageNumber"/>
        <w:noProof/>
        <w:sz w:val="24"/>
        <w:szCs w:val="26"/>
      </w:rPr>
      <w:t>12</w:t>
    </w:r>
    <w:r w:rsidRPr="000D01F7">
      <w:rPr>
        <w:rStyle w:val="PageNumber"/>
        <w:sz w:val="24"/>
        <w:szCs w:val="26"/>
      </w:rPr>
      <w:fldChar w:fldCharType="end"/>
    </w:r>
  </w:p>
  <w:p w14:paraId="7D184C59" w14:textId="77777777" w:rsidR="00D45AF7" w:rsidRDefault="00D45AF7" w:rsidP="0076286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89DC5" w14:textId="77777777" w:rsidR="00053919" w:rsidRDefault="00053919">
      <w:r>
        <w:separator/>
      </w:r>
    </w:p>
  </w:footnote>
  <w:footnote w:type="continuationSeparator" w:id="0">
    <w:p w14:paraId="70B46649" w14:textId="77777777" w:rsidR="00053919" w:rsidRDefault="000539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83B1C" w14:textId="77777777" w:rsidR="00D45AF7" w:rsidRPr="00627068" w:rsidRDefault="00D45AF7" w:rsidP="0076286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8EF855CC"/>
    <w:lvl w:ilvl="0">
      <w:start w:val="1"/>
      <w:numFmt w:val="decimal"/>
      <w:lvlRestart w:val="0"/>
      <w:pStyle w:val="ListNumber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713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cs="Times New Roman" w:hint="default"/>
        <w:i w:val="0"/>
      </w:rPr>
    </w:lvl>
  </w:abstractNum>
  <w:abstractNum w:abstractNumId="1" w15:restartNumberingAfterBreak="0">
    <w:nsid w:val="02F06FE7"/>
    <w:multiLevelType w:val="hybridMultilevel"/>
    <w:tmpl w:val="4A062256"/>
    <w:lvl w:ilvl="0" w:tplc="8222F6AA">
      <w:start w:val="1"/>
      <w:numFmt w:val="decimal"/>
      <w:pStyle w:val="NoSpacing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4B36677"/>
    <w:multiLevelType w:val="hybridMultilevel"/>
    <w:tmpl w:val="E88266A0"/>
    <w:lvl w:ilvl="0" w:tplc="CEDEC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4D7249"/>
    <w:multiLevelType w:val="hybridMultilevel"/>
    <w:tmpl w:val="CA9AF788"/>
    <w:lvl w:ilvl="0" w:tplc="6B5E4F18">
      <w:start w:val="1"/>
      <w:numFmt w:val="russianLower"/>
      <w:pStyle w:val="2014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40A"/>
    <w:multiLevelType w:val="hybridMultilevel"/>
    <w:tmpl w:val="EE94234E"/>
    <w:lvl w:ilvl="0" w:tplc="7AF0E2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870D8F"/>
    <w:multiLevelType w:val="hybridMultilevel"/>
    <w:tmpl w:val="BEA8B24A"/>
    <w:lvl w:ilvl="0" w:tplc="F7BA3C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816ECD"/>
    <w:multiLevelType w:val="hybridMultilevel"/>
    <w:tmpl w:val="7474F220"/>
    <w:lvl w:ilvl="0" w:tplc="7A6AB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E5A2C"/>
    <w:multiLevelType w:val="hybridMultilevel"/>
    <w:tmpl w:val="12DC09EA"/>
    <w:lvl w:ilvl="0" w:tplc="EDDA8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B7830"/>
    <w:multiLevelType w:val="multilevel"/>
    <w:tmpl w:val="E71CDEAC"/>
    <w:lvl w:ilvl="0">
      <w:start w:val="1"/>
      <w:numFmt w:val="decimal"/>
      <w:pStyle w:val="2014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141"/>
      <w:suff w:val="space"/>
      <w:lvlText w:val="%1.%2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pStyle w:val="2014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201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141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924283"/>
    <w:multiLevelType w:val="hybridMultilevel"/>
    <w:tmpl w:val="B5EA7560"/>
    <w:lvl w:ilvl="0" w:tplc="6BE0E998">
      <w:start w:val="1"/>
      <w:numFmt w:val="bullet"/>
      <w:pStyle w:val="20143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85E09"/>
    <w:multiLevelType w:val="hybridMultilevel"/>
    <w:tmpl w:val="DE9218CA"/>
    <w:lvl w:ilvl="0" w:tplc="FBAA3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5E7D48"/>
    <w:multiLevelType w:val="hybridMultilevel"/>
    <w:tmpl w:val="957097C8"/>
    <w:lvl w:ilvl="0" w:tplc="CFFC75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1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FA2"/>
    <w:rsid w:val="00001031"/>
    <w:rsid w:val="00001080"/>
    <w:rsid w:val="00001314"/>
    <w:rsid w:val="00001885"/>
    <w:rsid w:val="00002CCC"/>
    <w:rsid w:val="00002D7F"/>
    <w:rsid w:val="00004F13"/>
    <w:rsid w:val="000057F6"/>
    <w:rsid w:val="00005A78"/>
    <w:rsid w:val="0000635E"/>
    <w:rsid w:val="0000664B"/>
    <w:rsid w:val="0000796D"/>
    <w:rsid w:val="0001034F"/>
    <w:rsid w:val="00021901"/>
    <w:rsid w:val="00022CB9"/>
    <w:rsid w:val="00025585"/>
    <w:rsid w:val="00025EC3"/>
    <w:rsid w:val="0003069A"/>
    <w:rsid w:val="00031F84"/>
    <w:rsid w:val="00034D62"/>
    <w:rsid w:val="00034E52"/>
    <w:rsid w:val="00034FDF"/>
    <w:rsid w:val="00035635"/>
    <w:rsid w:val="00040296"/>
    <w:rsid w:val="00042381"/>
    <w:rsid w:val="000438FC"/>
    <w:rsid w:val="00043C46"/>
    <w:rsid w:val="00043F25"/>
    <w:rsid w:val="00045267"/>
    <w:rsid w:val="000459F1"/>
    <w:rsid w:val="000509ED"/>
    <w:rsid w:val="000514B4"/>
    <w:rsid w:val="000532F9"/>
    <w:rsid w:val="00053919"/>
    <w:rsid w:val="00056D11"/>
    <w:rsid w:val="00062C74"/>
    <w:rsid w:val="00063EBE"/>
    <w:rsid w:val="00065167"/>
    <w:rsid w:val="00066135"/>
    <w:rsid w:val="000671A7"/>
    <w:rsid w:val="00067C65"/>
    <w:rsid w:val="00067E57"/>
    <w:rsid w:val="00071A70"/>
    <w:rsid w:val="00073F1D"/>
    <w:rsid w:val="00076031"/>
    <w:rsid w:val="0008058C"/>
    <w:rsid w:val="0008093E"/>
    <w:rsid w:val="00081042"/>
    <w:rsid w:val="0008243B"/>
    <w:rsid w:val="0008379C"/>
    <w:rsid w:val="0008396D"/>
    <w:rsid w:val="00084D25"/>
    <w:rsid w:val="00085F81"/>
    <w:rsid w:val="00086AD4"/>
    <w:rsid w:val="0008722F"/>
    <w:rsid w:val="000876BA"/>
    <w:rsid w:val="00087F34"/>
    <w:rsid w:val="000921BE"/>
    <w:rsid w:val="0009283F"/>
    <w:rsid w:val="00092FEC"/>
    <w:rsid w:val="000A09F3"/>
    <w:rsid w:val="000A20D0"/>
    <w:rsid w:val="000A58FE"/>
    <w:rsid w:val="000B0664"/>
    <w:rsid w:val="000B0701"/>
    <w:rsid w:val="000B0CBA"/>
    <w:rsid w:val="000B326B"/>
    <w:rsid w:val="000B679C"/>
    <w:rsid w:val="000B77F1"/>
    <w:rsid w:val="000C0A52"/>
    <w:rsid w:val="000C115F"/>
    <w:rsid w:val="000C2054"/>
    <w:rsid w:val="000C5E63"/>
    <w:rsid w:val="000C6B8B"/>
    <w:rsid w:val="000C74E3"/>
    <w:rsid w:val="000D1F0F"/>
    <w:rsid w:val="000D2259"/>
    <w:rsid w:val="000D5799"/>
    <w:rsid w:val="000D7A10"/>
    <w:rsid w:val="000E083B"/>
    <w:rsid w:val="000E10EC"/>
    <w:rsid w:val="000E15C6"/>
    <w:rsid w:val="000E34CC"/>
    <w:rsid w:val="000E38EA"/>
    <w:rsid w:val="000E4D62"/>
    <w:rsid w:val="000E53E6"/>
    <w:rsid w:val="000E5ADD"/>
    <w:rsid w:val="000F02EF"/>
    <w:rsid w:val="000F0383"/>
    <w:rsid w:val="000F34B1"/>
    <w:rsid w:val="000F3605"/>
    <w:rsid w:val="000F3625"/>
    <w:rsid w:val="000F3DB4"/>
    <w:rsid w:val="000F4E10"/>
    <w:rsid w:val="000F6D2A"/>
    <w:rsid w:val="000F70C4"/>
    <w:rsid w:val="000F755E"/>
    <w:rsid w:val="00101826"/>
    <w:rsid w:val="001045F5"/>
    <w:rsid w:val="00104CA0"/>
    <w:rsid w:val="00106840"/>
    <w:rsid w:val="00107D7D"/>
    <w:rsid w:val="0011014F"/>
    <w:rsid w:val="0011109B"/>
    <w:rsid w:val="00113146"/>
    <w:rsid w:val="001132AB"/>
    <w:rsid w:val="00113939"/>
    <w:rsid w:val="0011406C"/>
    <w:rsid w:val="0011467C"/>
    <w:rsid w:val="00115A66"/>
    <w:rsid w:val="0011659F"/>
    <w:rsid w:val="0012268F"/>
    <w:rsid w:val="00122D49"/>
    <w:rsid w:val="00122E23"/>
    <w:rsid w:val="00122E72"/>
    <w:rsid w:val="0012344F"/>
    <w:rsid w:val="00123770"/>
    <w:rsid w:val="00124E1D"/>
    <w:rsid w:val="001304C2"/>
    <w:rsid w:val="00132FCA"/>
    <w:rsid w:val="00133248"/>
    <w:rsid w:val="00134B65"/>
    <w:rsid w:val="00134F17"/>
    <w:rsid w:val="001371C1"/>
    <w:rsid w:val="00141060"/>
    <w:rsid w:val="001416F4"/>
    <w:rsid w:val="00141A1B"/>
    <w:rsid w:val="00141D99"/>
    <w:rsid w:val="001421E2"/>
    <w:rsid w:val="001431A2"/>
    <w:rsid w:val="00143FAD"/>
    <w:rsid w:val="00144461"/>
    <w:rsid w:val="001444DC"/>
    <w:rsid w:val="0014746D"/>
    <w:rsid w:val="001476C3"/>
    <w:rsid w:val="00152DCF"/>
    <w:rsid w:val="001537FA"/>
    <w:rsid w:val="00153A9A"/>
    <w:rsid w:val="00153FC5"/>
    <w:rsid w:val="0015438E"/>
    <w:rsid w:val="001550E2"/>
    <w:rsid w:val="0015579D"/>
    <w:rsid w:val="00157AC4"/>
    <w:rsid w:val="00160903"/>
    <w:rsid w:val="00162F2D"/>
    <w:rsid w:val="00171FA3"/>
    <w:rsid w:val="00171FE3"/>
    <w:rsid w:val="001753D7"/>
    <w:rsid w:val="0017648A"/>
    <w:rsid w:val="0018002A"/>
    <w:rsid w:val="0018037A"/>
    <w:rsid w:val="00181C64"/>
    <w:rsid w:val="001825D1"/>
    <w:rsid w:val="00182A24"/>
    <w:rsid w:val="001830CA"/>
    <w:rsid w:val="0018430D"/>
    <w:rsid w:val="00184949"/>
    <w:rsid w:val="00184D23"/>
    <w:rsid w:val="00184FA3"/>
    <w:rsid w:val="00186783"/>
    <w:rsid w:val="00187F59"/>
    <w:rsid w:val="00191004"/>
    <w:rsid w:val="001912A4"/>
    <w:rsid w:val="00192345"/>
    <w:rsid w:val="00192350"/>
    <w:rsid w:val="00192DBC"/>
    <w:rsid w:val="00192F8E"/>
    <w:rsid w:val="0019342E"/>
    <w:rsid w:val="0019396C"/>
    <w:rsid w:val="001952AF"/>
    <w:rsid w:val="001957AB"/>
    <w:rsid w:val="00195AE7"/>
    <w:rsid w:val="00195E64"/>
    <w:rsid w:val="001960BA"/>
    <w:rsid w:val="00197D35"/>
    <w:rsid w:val="001A077C"/>
    <w:rsid w:val="001A46F3"/>
    <w:rsid w:val="001A585D"/>
    <w:rsid w:val="001A5867"/>
    <w:rsid w:val="001A5A1F"/>
    <w:rsid w:val="001A5BCC"/>
    <w:rsid w:val="001A6F48"/>
    <w:rsid w:val="001A7BD7"/>
    <w:rsid w:val="001B0077"/>
    <w:rsid w:val="001B125D"/>
    <w:rsid w:val="001B6D53"/>
    <w:rsid w:val="001B730B"/>
    <w:rsid w:val="001C0D22"/>
    <w:rsid w:val="001C17A9"/>
    <w:rsid w:val="001C1F94"/>
    <w:rsid w:val="001C26FA"/>
    <w:rsid w:val="001C3359"/>
    <w:rsid w:val="001C3DE3"/>
    <w:rsid w:val="001C4252"/>
    <w:rsid w:val="001C43FD"/>
    <w:rsid w:val="001C4DA3"/>
    <w:rsid w:val="001C5543"/>
    <w:rsid w:val="001D1B44"/>
    <w:rsid w:val="001D22A3"/>
    <w:rsid w:val="001D30B0"/>
    <w:rsid w:val="001D30B6"/>
    <w:rsid w:val="001D4872"/>
    <w:rsid w:val="001D635B"/>
    <w:rsid w:val="001D7222"/>
    <w:rsid w:val="001D7F8F"/>
    <w:rsid w:val="001E084E"/>
    <w:rsid w:val="001E26B3"/>
    <w:rsid w:val="001E4D2A"/>
    <w:rsid w:val="001E555E"/>
    <w:rsid w:val="001E6920"/>
    <w:rsid w:val="001E71CE"/>
    <w:rsid w:val="001F2313"/>
    <w:rsid w:val="001F27DC"/>
    <w:rsid w:val="001F3F6E"/>
    <w:rsid w:val="001F5AA8"/>
    <w:rsid w:val="001F7F86"/>
    <w:rsid w:val="0020035F"/>
    <w:rsid w:val="00201F5F"/>
    <w:rsid w:val="00203887"/>
    <w:rsid w:val="002046F7"/>
    <w:rsid w:val="002072D1"/>
    <w:rsid w:val="002074F1"/>
    <w:rsid w:val="002077E6"/>
    <w:rsid w:val="00207DB5"/>
    <w:rsid w:val="002109C0"/>
    <w:rsid w:val="00212FC5"/>
    <w:rsid w:val="0021592D"/>
    <w:rsid w:val="00216E95"/>
    <w:rsid w:val="002177C3"/>
    <w:rsid w:val="00217E60"/>
    <w:rsid w:val="00220671"/>
    <w:rsid w:val="0022088E"/>
    <w:rsid w:val="00222B1B"/>
    <w:rsid w:val="00222D6F"/>
    <w:rsid w:val="002245CC"/>
    <w:rsid w:val="0022482C"/>
    <w:rsid w:val="002248E5"/>
    <w:rsid w:val="00224BDF"/>
    <w:rsid w:val="002255ED"/>
    <w:rsid w:val="0022746F"/>
    <w:rsid w:val="0023098F"/>
    <w:rsid w:val="0023163B"/>
    <w:rsid w:val="0023166D"/>
    <w:rsid w:val="00233B55"/>
    <w:rsid w:val="00233BFA"/>
    <w:rsid w:val="0023442F"/>
    <w:rsid w:val="00235105"/>
    <w:rsid w:val="0024213E"/>
    <w:rsid w:val="00242B87"/>
    <w:rsid w:val="00247682"/>
    <w:rsid w:val="00251DDE"/>
    <w:rsid w:val="00252F29"/>
    <w:rsid w:val="00253727"/>
    <w:rsid w:val="00254D47"/>
    <w:rsid w:val="00254FDB"/>
    <w:rsid w:val="00257A46"/>
    <w:rsid w:val="00257C60"/>
    <w:rsid w:val="00263B11"/>
    <w:rsid w:val="00263C6C"/>
    <w:rsid w:val="00265071"/>
    <w:rsid w:val="00265C7C"/>
    <w:rsid w:val="00266601"/>
    <w:rsid w:val="0026674F"/>
    <w:rsid w:val="00266DD1"/>
    <w:rsid w:val="00267B53"/>
    <w:rsid w:val="00270252"/>
    <w:rsid w:val="0027076D"/>
    <w:rsid w:val="0027132D"/>
    <w:rsid w:val="00271402"/>
    <w:rsid w:val="002716D2"/>
    <w:rsid w:val="00271D34"/>
    <w:rsid w:val="00277506"/>
    <w:rsid w:val="00280B04"/>
    <w:rsid w:val="00283CAF"/>
    <w:rsid w:val="00285B72"/>
    <w:rsid w:val="00286272"/>
    <w:rsid w:val="00287765"/>
    <w:rsid w:val="00290883"/>
    <w:rsid w:val="00292E27"/>
    <w:rsid w:val="00293C27"/>
    <w:rsid w:val="002943D4"/>
    <w:rsid w:val="002A0BD3"/>
    <w:rsid w:val="002A17FC"/>
    <w:rsid w:val="002A1E69"/>
    <w:rsid w:val="002A380E"/>
    <w:rsid w:val="002A4144"/>
    <w:rsid w:val="002A41E8"/>
    <w:rsid w:val="002A4555"/>
    <w:rsid w:val="002A4A05"/>
    <w:rsid w:val="002A5F84"/>
    <w:rsid w:val="002A78C9"/>
    <w:rsid w:val="002A7DE9"/>
    <w:rsid w:val="002B158D"/>
    <w:rsid w:val="002B2AD4"/>
    <w:rsid w:val="002B3B20"/>
    <w:rsid w:val="002B6BD8"/>
    <w:rsid w:val="002C40B9"/>
    <w:rsid w:val="002C53A6"/>
    <w:rsid w:val="002C7816"/>
    <w:rsid w:val="002D0176"/>
    <w:rsid w:val="002D26A9"/>
    <w:rsid w:val="002D4881"/>
    <w:rsid w:val="002D4A10"/>
    <w:rsid w:val="002D4CC6"/>
    <w:rsid w:val="002D6E4A"/>
    <w:rsid w:val="002E1950"/>
    <w:rsid w:val="002E1EBF"/>
    <w:rsid w:val="002E2283"/>
    <w:rsid w:val="002E31E9"/>
    <w:rsid w:val="002E3D67"/>
    <w:rsid w:val="002E64F0"/>
    <w:rsid w:val="002E6943"/>
    <w:rsid w:val="002E77EE"/>
    <w:rsid w:val="002F0459"/>
    <w:rsid w:val="002F1DC8"/>
    <w:rsid w:val="002F2494"/>
    <w:rsid w:val="002F282B"/>
    <w:rsid w:val="002F50B7"/>
    <w:rsid w:val="003039FB"/>
    <w:rsid w:val="00303DDF"/>
    <w:rsid w:val="003042D0"/>
    <w:rsid w:val="00304BD9"/>
    <w:rsid w:val="00305CF4"/>
    <w:rsid w:val="003072E0"/>
    <w:rsid w:val="00310A3A"/>
    <w:rsid w:val="00310C84"/>
    <w:rsid w:val="00316610"/>
    <w:rsid w:val="00316615"/>
    <w:rsid w:val="003168D0"/>
    <w:rsid w:val="003174DC"/>
    <w:rsid w:val="00317D48"/>
    <w:rsid w:val="0032092E"/>
    <w:rsid w:val="00320CA8"/>
    <w:rsid w:val="003211BA"/>
    <w:rsid w:val="0032309D"/>
    <w:rsid w:val="00323BB4"/>
    <w:rsid w:val="00325A8F"/>
    <w:rsid w:val="00326C15"/>
    <w:rsid w:val="003314B0"/>
    <w:rsid w:val="00331788"/>
    <w:rsid w:val="00331CA0"/>
    <w:rsid w:val="0033365E"/>
    <w:rsid w:val="003345B2"/>
    <w:rsid w:val="00335485"/>
    <w:rsid w:val="00336749"/>
    <w:rsid w:val="00337FAF"/>
    <w:rsid w:val="00340637"/>
    <w:rsid w:val="00341A5D"/>
    <w:rsid w:val="00342304"/>
    <w:rsid w:val="00343610"/>
    <w:rsid w:val="00343AD4"/>
    <w:rsid w:val="0034620D"/>
    <w:rsid w:val="003505C2"/>
    <w:rsid w:val="00352206"/>
    <w:rsid w:val="0035332C"/>
    <w:rsid w:val="0035361F"/>
    <w:rsid w:val="003544A2"/>
    <w:rsid w:val="00356D2B"/>
    <w:rsid w:val="00362EBE"/>
    <w:rsid w:val="00367E1F"/>
    <w:rsid w:val="0037296B"/>
    <w:rsid w:val="00374789"/>
    <w:rsid w:val="00375089"/>
    <w:rsid w:val="00375AF4"/>
    <w:rsid w:val="00376652"/>
    <w:rsid w:val="00383756"/>
    <w:rsid w:val="003839EF"/>
    <w:rsid w:val="003847BD"/>
    <w:rsid w:val="003862BB"/>
    <w:rsid w:val="00387748"/>
    <w:rsid w:val="00390351"/>
    <w:rsid w:val="00391097"/>
    <w:rsid w:val="00391145"/>
    <w:rsid w:val="00394903"/>
    <w:rsid w:val="00396168"/>
    <w:rsid w:val="003963E2"/>
    <w:rsid w:val="003972A0"/>
    <w:rsid w:val="003A0F5E"/>
    <w:rsid w:val="003A11D8"/>
    <w:rsid w:val="003A2A5A"/>
    <w:rsid w:val="003A32D5"/>
    <w:rsid w:val="003A3AB5"/>
    <w:rsid w:val="003A4A21"/>
    <w:rsid w:val="003A5784"/>
    <w:rsid w:val="003A59CC"/>
    <w:rsid w:val="003A6C4B"/>
    <w:rsid w:val="003A7B4B"/>
    <w:rsid w:val="003B1FAA"/>
    <w:rsid w:val="003B29E2"/>
    <w:rsid w:val="003B2B01"/>
    <w:rsid w:val="003B47A2"/>
    <w:rsid w:val="003B5BCD"/>
    <w:rsid w:val="003B5F4F"/>
    <w:rsid w:val="003B67B1"/>
    <w:rsid w:val="003B6E23"/>
    <w:rsid w:val="003C1CDA"/>
    <w:rsid w:val="003C33C6"/>
    <w:rsid w:val="003C36AE"/>
    <w:rsid w:val="003C6B18"/>
    <w:rsid w:val="003C7D09"/>
    <w:rsid w:val="003D0588"/>
    <w:rsid w:val="003D22B5"/>
    <w:rsid w:val="003D2747"/>
    <w:rsid w:val="003D46B6"/>
    <w:rsid w:val="003D5A88"/>
    <w:rsid w:val="003D5C84"/>
    <w:rsid w:val="003E3793"/>
    <w:rsid w:val="003E3964"/>
    <w:rsid w:val="003E43C9"/>
    <w:rsid w:val="003E43FB"/>
    <w:rsid w:val="003E56D8"/>
    <w:rsid w:val="003F0321"/>
    <w:rsid w:val="003F0911"/>
    <w:rsid w:val="003F3C33"/>
    <w:rsid w:val="003F3F13"/>
    <w:rsid w:val="003F40E8"/>
    <w:rsid w:val="003F7C3A"/>
    <w:rsid w:val="003F7CF8"/>
    <w:rsid w:val="0040140D"/>
    <w:rsid w:val="0040372D"/>
    <w:rsid w:val="00407929"/>
    <w:rsid w:val="0041539A"/>
    <w:rsid w:val="00415C44"/>
    <w:rsid w:val="0042021F"/>
    <w:rsid w:val="00420791"/>
    <w:rsid w:val="00423033"/>
    <w:rsid w:val="00423CC3"/>
    <w:rsid w:val="00424245"/>
    <w:rsid w:val="00424564"/>
    <w:rsid w:val="004258AF"/>
    <w:rsid w:val="00426840"/>
    <w:rsid w:val="00427105"/>
    <w:rsid w:val="004272AF"/>
    <w:rsid w:val="004312C6"/>
    <w:rsid w:val="00431637"/>
    <w:rsid w:val="00432A7B"/>
    <w:rsid w:val="00433558"/>
    <w:rsid w:val="00434C0F"/>
    <w:rsid w:val="00435B40"/>
    <w:rsid w:val="00437D9A"/>
    <w:rsid w:val="0044166C"/>
    <w:rsid w:val="00443673"/>
    <w:rsid w:val="00445431"/>
    <w:rsid w:val="004456D0"/>
    <w:rsid w:val="00447392"/>
    <w:rsid w:val="00447AC3"/>
    <w:rsid w:val="00453988"/>
    <w:rsid w:val="00454DF7"/>
    <w:rsid w:val="004613ED"/>
    <w:rsid w:val="00461718"/>
    <w:rsid w:val="004618E9"/>
    <w:rsid w:val="00461BEC"/>
    <w:rsid w:val="004625A6"/>
    <w:rsid w:val="0046416C"/>
    <w:rsid w:val="0046464E"/>
    <w:rsid w:val="00464744"/>
    <w:rsid w:val="00466AAC"/>
    <w:rsid w:val="00470F2F"/>
    <w:rsid w:val="00471A4F"/>
    <w:rsid w:val="00472631"/>
    <w:rsid w:val="00473508"/>
    <w:rsid w:val="00474B21"/>
    <w:rsid w:val="00475E04"/>
    <w:rsid w:val="004807F1"/>
    <w:rsid w:val="00485840"/>
    <w:rsid w:val="00485CC8"/>
    <w:rsid w:val="00487F1D"/>
    <w:rsid w:val="004909E5"/>
    <w:rsid w:val="00491766"/>
    <w:rsid w:val="00492BD2"/>
    <w:rsid w:val="004967CB"/>
    <w:rsid w:val="004A302D"/>
    <w:rsid w:val="004A33F1"/>
    <w:rsid w:val="004A575B"/>
    <w:rsid w:val="004B1059"/>
    <w:rsid w:val="004B2D62"/>
    <w:rsid w:val="004B3F3E"/>
    <w:rsid w:val="004B4280"/>
    <w:rsid w:val="004B7E78"/>
    <w:rsid w:val="004C3E44"/>
    <w:rsid w:val="004C4C2E"/>
    <w:rsid w:val="004D01B1"/>
    <w:rsid w:val="004D0496"/>
    <w:rsid w:val="004D04DD"/>
    <w:rsid w:val="004D09B7"/>
    <w:rsid w:val="004D10E8"/>
    <w:rsid w:val="004D3F22"/>
    <w:rsid w:val="004D56B8"/>
    <w:rsid w:val="004D56E8"/>
    <w:rsid w:val="004E210B"/>
    <w:rsid w:val="004E6B58"/>
    <w:rsid w:val="004E7C88"/>
    <w:rsid w:val="004F00D9"/>
    <w:rsid w:val="004F0678"/>
    <w:rsid w:val="004F1DB1"/>
    <w:rsid w:val="004F3395"/>
    <w:rsid w:val="004F4A27"/>
    <w:rsid w:val="004F51CD"/>
    <w:rsid w:val="004F5A20"/>
    <w:rsid w:val="004F5A26"/>
    <w:rsid w:val="004F5CA9"/>
    <w:rsid w:val="004F7C6D"/>
    <w:rsid w:val="00500543"/>
    <w:rsid w:val="00501066"/>
    <w:rsid w:val="00501756"/>
    <w:rsid w:val="00502054"/>
    <w:rsid w:val="00506856"/>
    <w:rsid w:val="005070A9"/>
    <w:rsid w:val="00507C5E"/>
    <w:rsid w:val="005103F1"/>
    <w:rsid w:val="005108F8"/>
    <w:rsid w:val="00511151"/>
    <w:rsid w:val="0051193D"/>
    <w:rsid w:val="00511A2D"/>
    <w:rsid w:val="00511CBB"/>
    <w:rsid w:val="0051338D"/>
    <w:rsid w:val="005134F6"/>
    <w:rsid w:val="00514B8D"/>
    <w:rsid w:val="00514D0A"/>
    <w:rsid w:val="00514E14"/>
    <w:rsid w:val="00514FB1"/>
    <w:rsid w:val="00515924"/>
    <w:rsid w:val="0051599C"/>
    <w:rsid w:val="0051704C"/>
    <w:rsid w:val="00521404"/>
    <w:rsid w:val="00523E14"/>
    <w:rsid w:val="00525696"/>
    <w:rsid w:val="00525845"/>
    <w:rsid w:val="00526063"/>
    <w:rsid w:val="00527D28"/>
    <w:rsid w:val="0053059D"/>
    <w:rsid w:val="00531BDE"/>
    <w:rsid w:val="00531C62"/>
    <w:rsid w:val="00532125"/>
    <w:rsid w:val="00532BC1"/>
    <w:rsid w:val="0053491B"/>
    <w:rsid w:val="00536049"/>
    <w:rsid w:val="00536C9A"/>
    <w:rsid w:val="005378D4"/>
    <w:rsid w:val="005413B8"/>
    <w:rsid w:val="00542719"/>
    <w:rsid w:val="00545139"/>
    <w:rsid w:val="00545758"/>
    <w:rsid w:val="005458F7"/>
    <w:rsid w:val="00545D80"/>
    <w:rsid w:val="00550CBF"/>
    <w:rsid w:val="00551C7E"/>
    <w:rsid w:val="005527B6"/>
    <w:rsid w:val="005537D8"/>
    <w:rsid w:val="00554033"/>
    <w:rsid w:val="00556799"/>
    <w:rsid w:val="00560326"/>
    <w:rsid w:val="00560371"/>
    <w:rsid w:val="00561E9F"/>
    <w:rsid w:val="005625CF"/>
    <w:rsid w:val="00563128"/>
    <w:rsid w:val="005632B7"/>
    <w:rsid w:val="00563FDC"/>
    <w:rsid w:val="00564B2F"/>
    <w:rsid w:val="005650B7"/>
    <w:rsid w:val="00567777"/>
    <w:rsid w:val="00570535"/>
    <w:rsid w:val="00572B89"/>
    <w:rsid w:val="00573830"/>
    <w:rsid w:val="005740D4"/>
    <w:rsid w:val="00575753"/>
    <w:rsid w:val="00575BE0"/>
    <w:rsid w:val="0057644F"/>
    <w:rsid w:val="00577815"/>
    <w:rsid w:val="005820E5"/>
    <w:rsid w:val="00583EA7"/>
    <w:rsid w:val="005841C7"/>
    <w:rsid w:val="0058513D"/>
    <w:rsid w:val="0058692C"/>
    <w:rsid w:val="00586CD9"/>
    <w:rsid w:val="00591380"/>
    <w:rsid w:val="00591956"/>
    <w:rsid w:val="00593A96"/>
    <w:rsid w:val="00593D11"/>
    <w:rsid w:val="00595316"/>
    <w:rsid w:val="005973F6"/>
    <w:rsid w:val="005A1B3B"/>
    <w:rsid w:val="005A1D9D"/>
    <w:rsid w:val="005A2405"/>
    <w:rsid w:val="005A55CC"/>
    <w:rsid w:val="005A58BB"/>
    <w:rsid w:val="005A6973"/>
    <w:rsid w:val="005A795A"/>
    <w:rsid w:val="005B09BF"/>
    <w:rsid w:val="005B51AF"/>
    <w:rsid w:val="005B6F86"/>
    <w:rsid w:val="005B75B3"/>
    <w:rsid w:val="005C040D"/>
    <w:rsid w:val="005C149B"/>
    <w:rsid w:val="005C2335"/>
    <w:rsid w:val="005C250D"/>
    <w:rsid w:val="005C2594"/>
    <w:rsid w:val="005C301E"/>
    <w:rsid w:val="005C31C6"/>
    <w:rsid w:val="005C4DDA"/>
    <w:rsid w:val="005C76DE"/>
    <w:rsid w:val="005D3C19"/>
    <w:rsid w:val="005D4867"/>
    <w:rsid w:val="005D61DC"/>
    <w:rsid w:val="005D65AF"/>
    <w:rsid w:val="005E1521"/>
    <w:rsid w:val="005E274B"/>
    <w:rsid w:val="005E3FD1"/>
    <w:rsid w:val="005E4118"/>
    <w:rsid w:val="005E4905"/>
    <w:rsid w:val="005E6FAA"/>
    <w:rsid w:val="005F0C62"/>
    <w:rsid w:val="005F10AC"/>
    <w:rsid w:val="005F1375"/>
    <w:rsid w:val="005F1DF2"/>
    <w:rsid w:val="005F4FA7"/>
    <w:rsid w:val="005F5DDD"/>
    <w:rsid w:val="005F6464"/>
    <w:rsid w:val="005F7739"/>
    <w:rsid w:val="00600A17"/>
    <w:rsid w:val="00603857"/>
    <w:rsid w:val="00606AB3"/>
    <w:rsid w:val="00607E41"/>
    <w:rsid w:val="006129C8"/>
    <w:rsid w:val="00613D87"/>
    <w:rsid w:val="00616707"/>
    <w:rsid w:val="006177A1"/>
    <w:rsid w:val="00617BEF"/>
    <w:rsid w:val="0062310C"/>
    <w:rsid w:val="006243ED"/>
    <w:rsid w:val="006279B6"/>
    <w:rsid w:val="006301E7"/>
    <w:rsid w:val="00631820"/>
    <w:rsid w:val="00631FD0"/>
    <w:rsid w:val="00637854"/>
    <w:rsid w:val="00637B42"/>
    <w:rsid w:val="00640BE8"/>
    <w:rsid w:val="006412E9"/>
    <w:rsid w:val="006413A7"/>
    <w:rsid w:val="00643A57"/>
    <w:rsid w:val="006504DF"/>
    <w:rsid w:val="006508F1"/>
    <w:rsid w:val="00650C86"/>
    <w:rsid w:val="00654BEB"/>
    <w:rsid w:val="00657107"/>
    <w:rsid w:val="00661026"/>
    <w:rsid w:val="0066145E"/>
    <w:rsid w:val="00662A22"/>
    <w:rsid w:val="00662E4A"/>
    <w:rsid w:val="00663832"/>
    <w:rsid w:val="00665F48"/>
    <w:rsid w:val="006701A5"/>
    <w:rsid w:val="00671050"/>
    <w:rsid w:val="00673EEE"/>
    <w:rsid w:val="00674B65"/>
    <w:rsid w:val="00674BF4"/>
    <w:rsid w:val="00675613"/>
    <w:rsid w:val="0068069E"/>
    <w:rsid w:val="00680A39"/>
    <w:rsid w:val="0068145A"/>
    <w:rsid w:val="00681E1B"/>
    <w:rsid w:val="00682CF3"/>
    <w:rsid w:val="00683325"/>
    <w:rsid w:val="0068440F"/>
    <w:rsid w:val="006852E9"/>
    <w:rsid w:val="00685EF6"/>
    <w:rsid w:val="006900FB"/>
    <w:rsid w:val="00691FF3"/>
    <w:rsid w:val="0069215A"/>
    <w:rsid w:val="00692801"/>
    <w:rsid w:val="006928E0"/>
    <w:rsid w:val="00692AE0"/>
    <w:rsid w:val="00694BA6"/>
    <w:rsid w:val="006970EA"/>
    <w:rsid w:val="006A0FFA"/>
    <w:rsid w:val="006A156B"/>
    <w:rsid w:val="006A4256"/>
    <w:rsid w:val="006A5D55"/>
    <w:rsid w:val="006A6BA4"/>
    <w:rsid w:val="006A7603"/>
    <w:rsid w:val="006A7784"/>
    <w:rsid w:val="006B070A"/>
    <w:rsid w:val="006B0C9F"/>
    <w:rsid w:val="006B1312"/>
    <w:rsid w:val="006B3E49"/>
    <w:rsid w:val="006B6BB4"/>
    <w:rsid w:val="006C347A"/>
    <w:rsid w:val="006C3867"/>
    <w:rsid w:val="006C5B42"/>
    <w:rsid w:val="006C5BAD"/>
    <w:rsid w:val="006C5FC9"/>
    <w:rsid w:val="006C6A22"/>
    <w:rsid w:val="006D36B2"/>
    <w:rsid w:val="006D440C"/>
    <w:rsid w:val="006E28CA"/>
    <w:rsid w:val="006E38EA"/>
    <w:rsid w:val="006E4414"/>
    <w:rsid w:val="006E4943"/>
    <w:rsid w:val="006E54FB"/>
    <w:rsid w:val="006E6492"/>
    <w:rsid w:val="006E6756"/>
    <w:rsid w:val="006E67CB"/>
    <w:rsid w:val="006F1051"/>
    <w:rsid w:val="006F1F37"/>
    <w:rsid w:val="006F32BA"/>
    <w:rsid w:val="007034B8"/>
    <w:rsid w:val="007049D1"/>
    <w:rsid w:val="00707FDB"/>
    <w:rsid w:val="00715642"/>
    <w:rsid w:val="00716872"/>
    <w:rsid w:val="00717352"/>
    <w:rsid w:val="00717BDD"/>
    <w:rsid w:val="00720854"/>
    <w:rsid w:val="00721ABC"/>
    <w:rsid w:val="00721ECE"/>
    <w:rsid w:val="00722C3F"/>
    <w:rsid w:val="00723A9D"/>
    <w:rsid w:val="00723C0B"/>
    <w:rsid w:val="007243DA"/>
    <w:rsid w:val="00724889"/>
    <w:rsid w:val="00724AE9"/>
    <w:rsid w:val="00725021"/>
    <w:rsid w:val="0072603C"/>
    <w:rsid w:val="00726326"/>
    <w:rsid w:val="007276A7"/>
    <w:rsid w:val="00727D41"/>
    <w:rsid w:val="00730233"/>
    <w:rsid w:val="00730582"/>
    <w:rsid w:val="00730867"/>
    <w:rsid w:val="007308AC"/>
    <w:rsid w:val="007320CE"/>
    <w:rsid w:val="00735F51"/>
    <w:rsid w:val="007406BF"/>
    <w:rsid w:val="007407C9"/>
    <w:rsid w:val="00740F76"/>
    <w:rsid w:val="00742BF0"/>
    <w:rsid w:val="0074347D"/>
    <w:rsid w:val="00743CE1"/>
    <w:rsid w:val="00747AFE"/>
    <w:rsid w:val="00750D35"/>
    <w:rsid w:val="00751473"/>
    <w:rsid w:val="0075168D"/>
    <w:rsid w:val="00752009"/>
    <w:rsid w:val="007528B1"/>
    <w:rsid w:val="00752DB4"/>
    <w:rsid w:val="007547E7"/>
    <w:rsid w:val="00755988"/>
    <w:rsid w:val="00760457"/>
    <w:rsid w:val="0076114C"/>
    <w:rsid w:val="00761EF7"/>
    <w:rsid w:val="0076286C"/>
    <w:rsid w:val="00762959"/>
    <w:rsid w:val="00762F92"/>
    <w:rsid w:val="00767565"/>
    <w:rsid w:val="0077011D"/>
    <w:rsid w:val="0077108F"/>
    <w:rsid w:val="00771AE3"/>
    <w:rsid w:val="00773030"/>
    <w:rsid w:val="00775014"/>
    <w:rsid w:val="0077529F"/>
    <w:rsid w:val="007804BC"/>
    <w:rsid w:val="00780FF1"/>
    <w:rsid w:val="00781F38"/>
    <w:rsid w:val="00783A4F"/>
    <w:rsid w:val="007860C1"/>
    <w:rsid w:val="007870F8"/>
    <w:rsid w:val="00790D19"/>
    <w:rsid w:val="00794C21"/>
    <w:rsid w:val="00795063"/>
    <w:rsid w:val="0079523A"/>
    <w:rsid w:val="007A27FC"/>
    <w:rsid w:val="007A31D8"/>
    <w:rsid w:val="007A3499"/>
    <w:rsid w:val="007A3505"/>
    <w:rsid w:val="007A48B8"/>
    <w:rsid w:val="007A69C0"/>
    <w:rsid w:val="007A77FB"/>
    <w:rsid w:val="007A7BE3"/>
    <w:rsid w:val="007B02D5"/>
    <w:rsid w:val="007B24B2"/>
    <w:rsid w:val="007B2857"/>
    <w:rsid w:val="007B5C45"/>
    <w:rsid w:val="007B6C47"/>
    <w:rsid w:val="007C228C"/>
    <w:rsid w:val="007C4AB3"/>
    <w:rsid w:val="007C5F6B"/>
    <w:rsid w:val="007C6742"/>
    <w:rsid w:val="007D1FD9"/>
    <w:rsid w:val="007D249A"/>
    <w:rsid w:val="007D2674"/>
    <w:rsid w:val="007D7C1D"/>
    <w:rsid w:val="007E0375"/>
    <w:rsid w:val="007E1B0D"/>
    <w:rsid w:val="007E1DC4"/>
    <w:rsid w:val="007E35A2"/>
    <w:rsid w:val="007E3F3D"/>
    <w:rsid w:val="007E4AE8"/>
    <w:rsid w:val="007E7174"/>
    <w:rsid w:val="007E73C0"/>
    <w:rsid w:val="007E76B4"/>
    <w:rsid w:val="007F0CF4"/>
    <w:rsid w:val="007F1E01"/>
    <w:rsid w:val="007F28B8"/>
    <w:rsid w:val="007F3F31"/>
    <w:rsid w:val="007F5256"/>
    <w:rsid w:val="007F61AE"/>
    <w:rsid w:val="007F72F5"/>
    <w:rsid w:val="007F796A"/>
    <w:rsid w:val="00802A65"/>
    <w:rsid w:val="008070AD"/>
    <w:rsid w:val="008106C5"/>
    <w:rsid w:val="00811D1D"/>
    <w:rsid w:val="008130F8"/>
    <w:rsid w:val="008170F8"/>
    <w:rsid w:val="00820CD3"/>
    <w:rsid w:val="00821BC3"/>
    <w:rsid w:val="00823EA3"/>
    <w:rsid w:val="008259EE"/>
    <w:rsid w:val="00827261"/>
    <w:rsid w:val="00832E8B"/>
    <w:rsid w:val="00833864"/>
    <w:rsid w:val="00837F60"/>
    <w:rsid w:val="00840331"/>
    <w:rsid w:val="008408B7"/>
    <w:rsid w:val="00843DF8"/>
    <w:rsid w:val="00845D56"/>
    <w:rsid w:val="00845FFF"/>
    <w:rsid w:val="008467AF"/>
    <w:rsid w:val="00847C84"/>
    <w:rsid w:val="008503BC"/>
    <w:rsid w:val="0085395A"/>
    <w:rsid w:val="008545B9"/>
    <w:rsid w:val="008546FE"/>
    <w:rsid w:val="008561A6"/>
    <w:rsid w:val="00856468"/>
    <w:rsid w:val="008566D4"/>
    <w:rsid w:val="00860F6F"/>
    <w:rsid w:val="00861C81"/>
    <w:rsid w:val="00861E04"/>
    <w:rsid w:val="00865523"/>
    <w:rsid w:val="00865811"/>
    <w:rsid w:val="00865AAD"/>
    <w:rsid w:val="00867743"/>
    <w:rsid w:val="00871842"/>
    <w:rsid w:val="00871FAF"/>
    <w:rsid w:val="008738D1"/>
    <w:rsid w:val="00874477"/>
    <w:rsid w:val="00874F1B"/>
    <w:rsid w:val="008766CC"/>
    <w:rsid w:val="00877342"/>
    <w:rsid w:val="0087783D"/>
    <w:rsid w:val="008820E5"/>
    <w:rsid w:val="00883A0A"/>
    <w:rsid w:val="00884C2D"/>
    <w:rsid w:val="00884CD1"/>
    <w:rsid w:val="00884E4B"/>
    <w:rsid w:val="008860F3"/>
    <w:rsid w:val="0088691C"/>
    <w:rsid w:val="00886958"/>
    <w:rsid w:val="00887752"/>
    <w:rsid w:val="008878BF"/>
    <w:rsid w:val="00887A3F"/>
    <w:rsid w:val="00890115"/>
    <w:rsid w:val="0089137C"/>
    <w:rsid w:val="00892670"/>
    <w:rsid w:val="0089458E"/>
    <w:rsid w:val="008948D7"/>
    <w:rsid w:val="00897A37"/>
    <w:rsid w:val="008A2F06"/>
    <w:rsid w:val="008A6110"/>
    <w:rsid w:val="008A74C3"/>
    <w:rsid w:val="008B1084"/>
    <w:rsid w:val="008B1453"/>
    <w:rsid w:val="008B48E1"/>
    <w:rsid w:val="008C1028"/>
    <w:rsid w:val="008C2335"/>
    <w:rsid w:val="008C4ED7"/>
    <w:rsid w:val="008C5221"/>
    <w:rsid w:val="008C71C7"/>
    <w:rsid w:val="008C7AFB"/>
    <w:rsid w:val="008D17AE"/>
    <w:rsid w:val="008D19DE"/>
    <w:rsid w:val="008D2464"/>
    <w:rsid w:val="008D448C"/>
    <w:rsid w:val="008D58C6"/>
    <w:rsid w:val="008E0CE5"/>
    <w:rsid w:val="008E1F6D"/>
    <w:rsid w:val="008E2224"/>
    <w:rsid w:val="008E4097"/>
    <w:rsid w:val="008E53FA"/>
    <w:rsid w:val="008E65D0"/>
    <w:rsid w:val="008F06B7"/>
    <w:rsid w:val="008F17C5"/>
    <w:rsid w:val="008F3FA2"/>
    <w:rsid w:val="008F4615"/>
    <w:rsid w:val="00901591"/>
    <w:rsid w:val="00903081"/>
    <w:rsid w:val="009040C4"/>
    <w:rsid w:val="009044BA"/>
    <w:rsid w:val="00904DA3"/>
    <w:rsid w:val="009077D5"/>
    <w:rsid w:val="009079A1"/>
    <w:rsid w:val="00907AFE"/>
    <w:rsid w:val="009109FC"/>
    <w:rsid w:val="009138E9"/>
    <w:rsid w:val="0091703E"/>
    <w:rsid w:val="009206FF"/>
    <w:rsid w:val="009219EF"/>
    <w:rsid w:val="00923508"/>
    <w:rsid w:val="00923EE9"/>
    <w:rsid w:val="009242FB"/>
    <w:rsid w:val="00924D19"/>
    <w:rsid w:val="00925FAE"/>
    <w:rsid w:val="009260C4"/>
    <w:rsid w:val="00926403"/>
    <w:rsid w:val="00927D70"/>
    <w:rsid w:val="009303D9"/>
    <w:rsid w:val="00930A3F"/>
    <w:rsid w:val="00931113"/>
    <w:rsid w:val="00931A13"/>
    <w:rsid w:val="009336FA"/>
    <w:rsid w:val="00934BED"/>
    <w:rsid w:val="00934F6B"/>
    <w:rsid w:val="00946432"/>
    <w:rsid w:val="00946557"/>
    <w:rsid w:val="00946CBD"/>
    <w:rsid w:val="00947C61"/>
    <w:rsid w:val="00947CDC"/>
    <w:rsid w:val="00947DFF"/>
    <w:rsid w:val="0095002A"/>
    <w:rsid w:val="009515E0"/>
    <w:rsid w:val="00951DAE"/>
    <w:rsid w:val="00952C90"/>
    <w:rsid w:val="00953AF1"/>
    <w:rsid w:val="00954703"/>
    <w:rsid w:val="00954D59"/>
    <w:rsid w:val="0095775E"/>
    <w:rsid w:val="009579E0"/>
    <w:rsid w:val="009579EB"/>
    <w:rsid w:val="00962051"/>
    <w:rsid w:val="00962A10"/>
    <w:rsid w:val="00963A83"/>
    <w:rsid w:val="00964B71"/>
    <w:rsid w:val="00964BD6"/>
    <w:rsid w:val="00965AD5"/>
    <w:rsid w:val="00967705"/>
    <w:rsid w:val="00970310"/>
    <w:rsid w:val="00971A9C"/>
    <w:rsid w:val="00971B90"/>
    <w:rsid w:val="00973233"/>
    <w:rsid w:val="00973272"/>
    <w:rsid w:val="00973E7B"/>
    <w:rsid w:val="00975672"/>
    <w:rsid w:val="00982A03"/>
    <w:rsid w:val="009853D9"/>
    <w:rsid w:val="00985A06"/>
    <w:rsid w:val="009867B6"/>
    <w:rsid w:val="0098699F"/>
    <w:rsid w:val="00986FDB"/>
    <w:rsid w:val="009920A5"/>
    <w:rsid w:val="00993B99"/>
    <w:rsid w:val="00995D1E"/>
    <w:rsid w:val="00996368"/>
    <w:rsid w:val="00996502"/>
    <w:rsid w:val="00996F10"/>
    <w:rsid w:val="00997336"/>
    <w:rsid w:val="009979BB"/>
    <w:rsid w:val="009A137D"/>
    <w:rsid w:val="009A1C16"/>
    <w:rsid w:val="009A51B9"/>
    <w:rsid w:val="009A72C6"/>
    <w:rsid w:val="009A7931"/>
    <w:rsid w:val="009B0448"/>
    <w:rsid w:val="009B12AF"/>
    <w:rsid w:val="009B2D36"/>
    <w:rsid w:val="009C0A71"/>
    <w:rsid w:val="009C13D0"/>
    <w:rsid w:val="009C3BB9"/>
    <w:rsid w:val="009C7502"/>
    <w:rsid w:val="009D070C"/>
    <w:rsid w:val="009D3209"/>
    <w:rsid w:val="009D41B5"/>
    <w:rsid w:val="009D5FCB"/>
    <w:rsid w:val="009D6EE7"/>
    <w:rsid w:val="009D7818"/>
    <w:rsid w:val="009E11DD"/>
    <w:rsid w:val="009E1540"/>
    <w:rsid w:val="009E1E0E"/>
    <w:rsid w:val="009E2D6B"/>
    <w:rsid w:val="009E6A4C"/>
    <w:rsid w:val="009E78C0"/>
    <w:rsid w:val="009F0F0D"/>
    <w:rsid w:val="009F1F52"/>
    <w:rsid w:val="009F2E5A"/>
    <w:rsid w:val="009F3CBA"/>
    <w:rsid w:val="009F42EE"/>
    <w:rsid w:val="009F7331"/>
    <w:rsid w:val="00A02AE7"/>
    <w:rsid w:val="00A03EEC"/>
    <w:rsid w:val="00A04C90"/>
    <w:rsid w:val="00A07030"/>
    <w:rsid w:val="00A11914"/>
    <w:rsid w:val="00A12AA6"/>
    <w:rsid w:val="00A144F4"/>
    <w:rsid w:val="00A14A84"/>
    <w:rsid w:val="00A16B4E"/>
    <w:rsid w:val="00A16C00"/>
    <w:rsid w:val="00A1718D"/>
    <w:rsid w:val="00A22AE7"/>
    <w:rsid w:val="00A244CE"/>
    <w:rsid w:val="00A2764C"/>
    <w:rsid w:val="00A31751"/>
    <w:rsid w:val="00A37621"/>
    <w:rsid w:val="00A4025D"/>
    <w:rsid w:val="00A40361"/>
    <w:rsid w:val="00A40D7D"/>
    <w:rsid w:val="00A4226C"/>
    <w:rsid w:val="00A4271C"/>
    <w:rsid w:val="00A43432"/>
    <w:rsid w:val="00A4345A"/>
    <w:rsid w:val="00A43CEB"/>
    <w:rsid w:val="00A43E25"/>
    <w:rsid w:val="00A45A4C"/>
    <w:rsid w:val="00A464F8"/>
    <w:rsid w:val="00A52F32"/>
    <w:rsid w:val="00A5390A"/>
    <w:rsid w:val="00A5568B"/>
    <w:rsid w:val="00A5619D"/>
    <w:rsid w:val="00A5638B"/>
    <w:rsid w:val="00A60CC1"/>
    <w:rsid w:val="00A66011"/>
    <w:rsid w:val="00A66C36"/>
    <w:rsid w:val="00A70857"/>
    <w:rsid w:val="00A72527"/>
    <w:rsid w:val="00A74B1F"/>
    <w:rsid w:val="00A755C7"/>
    <w:rsid w:val="00A75F5E"/>
    <w:rsid w:val="00A76382"/>
    <w:rsid w:val="00A77D10"/>
    <w:rsid w:val="00A81457"/>
    <w:rsid w:val="00A816CF"/>
    <w:rsid w:val="00A816DF"/>
    <w:rsid w:val="00A85D6C"/>
    <w:rsid w:val="00A86554"/>
    <w:rsid w:val="00A910F1"/>
    <w:rsid w:val="00A91331"/>
    <w:rsid w:val="00A92E27"/>
    <w:rsid w:val="00A94EE8"/>
    <w:rsid w:val="00A95EC5"/>
    <w:rsid w:val="00AA0CBF"/>
    <w:rsid w:val="00AA1347"/>
    <w:rsid w:val="00AA25AA"/>
    <w:rsid w:val="00AA336F"/>
    <w:rsid w:val="00AA378F"/>
    <w:rsid w:val="00AA7673"/>
    <w:rsid w:val="00AB0189"/>
    <w:rsid w:val="00AB1ED1"/>
    <w:rsid w:val="00AB31FC"/>
    <w:rsid w:val="00AB3866"/>
    <w:rsid w:val="00AB554E"/>
    <w:rsid w:val="00AB79D3"/>
    <w:rsid w:val="00AC0284"/>
    <w:rsid w:val="00AC11BF"/>
    <w:rsid w:val="00AC444C"/>
    <w:rsid w:val="00AC65A5"/>
    <w:rsid w:val="00AD30F3"/>
    <w:rsid w:val="00AD3FA9"/>
    <w:rsid w:val="00AD5224"/>
    <w:rsid w:val="00AE1B0B"/>
    <w:rsid w:val="00AE1EC8"/>
    <w:rsid w:val="00AE1F54"/>
    <w:rsid w:val="00AE58D5"/>
    <w:rsid w:val="00AF0457"/>
    <w:rsid w:val="00AF0D74"/>
    <w:rsid w:val="00AF4411"/>
    <w:rsid w:val="00AF4A31"/>
    <w:rsid w:val="00B001B3"/>
    <w:rsid w:val="00B0274D"/>
    <w:rsid w:val="00B02BCF"/>
    <w:rsid w:val="00B031A6"/>
    <w:rsid w:val="00B03B1C"/>
    <w:rsid w:val="00B07D5B"/>
    <w:rsid w:val="00B106C7"/>
    <w:rsid w:val="00B12112"/>
    <w:rsid w:val="00B12CE2"/>
    <w:rsid w:val="00B12F93"/>
    <w:rsid w:val="00B14459"/>
    <w:rsid w:val="00B1487E"/>
    <w:rsid w:val="00B15515"/>
    <w:rsid w:val="00B169C7"/>
    <w:rsid w:val="00B169E7"/>
    <w:rsid w:val="00B232CA"/>
    <w:rsid w:val="00B247A9"/>
    <w:rsid w:val="00B261F1"/>
    <w:rsid w:val="00B27A38"/>
    <w:rsid w:val="00B31F09"/>
    <w:rsid w:val="00B320FD"/>
    <w:rsid w:val="00B33A3A"/>
    <w:rsid w:val="00B346F7"/>
    <w:rsid w:val="00B34AD7"/>
    <w:rsid w:val="00B354FB"/>
    <w:rsid w:val="00B3639A"/>
    <w:rsid w:val="00B4263B"/>
    <w:rsid w:val="00B437FE"/>
    <w:rsid w:val="00B453AF"/>
    <w:rsid w:val="00B4751F"/>
    <w:rsid w:val="00B5122F"/>
    <w:rsid w:val="00B5150A"/>
    <w:rsid w:val="00B51787"/>
    <w:rsid w:val="00B5192D"/>
    <w:rsid w:val="00B51DFA"/>
    <w:rsid w:val="00B524FB"/>
    <w:rsid w:val="00B52690"/>
    <w:rsid w:val="00B52E91"/>
    <w:rsid w:val="00B5496F"/>
    <w:rsid w:val="00B55B5F"/>
    <w:rsid w:val="00B61A32"/>
    <w:rsid w:val="00B63487"/>
    <w:rsid w:val="00B635BD"/>
    <w:rsid w:val="00B63878"/>
    <w:rsid w:val="00B64B5A"/>
    <w:rsid w:val="00B64EEB"/>
    <w:rsid w:val="00B67B94"/>
    <w:rsid w:val="00B67BF9"/>
    <w:rsid w:val="00B70392"/>
    <w:rsid w:val="00B711F8"/>
    <w:rsid w:val="00B716E1"/>
    <w:rsid w:val="00B71799"/>
    <w:rsid w:val="00B71889"/>
    <w:rsid w:val="00B72DC8"/>
    <w:rsid w:val="00B74133"/>
    <w:rsid w:val="00B744C9"/>
    <w:rsid w:val="00B74D87"/>
    <w:rsid w:val="00B753C7"/>
    <w:rsid w:val="00B7612E"/>
    <w:rsid w:val="00B7651E"/>
    <w:rsid w:val="00B7736C"/>
    <w:rsid w:val="00B81B3A"/>
    <w:rsid w:val="00B873A6"/>
    <w:rsid w:val="00B87A2B"/>
    <w:rsid w:val="00B87B96"/>
    <w:rsid w:val="00B90094"/>
    <w:rsid w:val="00B91175"/>
    <w:rsid w:val="00B92A79"/>
    <w:rsid w:val="00B948E3"/>
    <w:rsid w:val="00B967AC"/>
    <w:rsid w:val="00B9732E"/>
    <w:rsid w:val="00B97891"/>
    <w:rsid w:val="00B97EE5"/>
    <w:rsid w:val="00BA1EC7"/>
    <w:rsid w:val="00BA42C6"/>
    <w:rsid w:val="00BA43D5"/>
    <w:rsid w:val="00BA4483"/>
    <w:rsid w:val="00BA549C"/>
    <w:rsid w:val="00BA79D0"/>
    <w:rsid w:val="00BB2895"/>
    <w:rsid w:val="00BB30B1"/>
    <w:rsid w:val="00BB59E2"/>
    <w:rsid w:val="00BB5CE7"/>
    <w:rsid w:val="00BB5E2D"/>
    <w:rsid w:val="00BB612D"/>
    <w:rsid w:val="00BC2C6E"/>
    <w:rsid w:val="00BC53F0"/>
    <w:rsid w:val="00BC6994"/>
    <w:rsid w:val="00BC7A19"/>
    <w:rsid w:val="00BC7DE3"/>
    <w:rsid w:val="00BD2B17"/>
    <w:rsid w:val="00BD2DAC"/>
    <w:rsid w:val="00BD61D7"/>
    <w:rsid w:val="00BD6B3C"/>
    <w:rsid w:val="00BE1028"/>
    <w:rsid w:val="00BE1F19"/>
    <w:rsid w:val="00BE1FFF"/>
    <w:rsid w:val="00BE2416"/>
    <w:rsid w:val="00BE47EE"/>
    <w:rsid w:val="00BE622A"/>
    <w:rsid w:val="00BF0F61"/>
    <w:rsid w:val="00BF111C"/>
    <w:rsid w:val="00BF344C"/>
    <w:rsid w:val="00BF387E"/>
    <w:rsid w:val="00BF3B7F"/>
    <w:rsid w:val="00BF3DAB"/>
    <w:rsid w:val="00BF6A1C"/>
    <w:rsid w:val="00C00FE1"/>
    <w:rsid w:val="00C01435"/>
    <w:rsid w:val="00C023CE"/>
    <w:rsid w:val="00C03981"/>
    <w:rsid w:val="00C03A83"/>
    <w:rsid w:val="00C0542E"/>
    <w:rsid w:val="00C05C60"/>
    <w:rsid w:val="00C07D40"/>
    <w:rsid w:val="00C11ACA"/>
    <w:rsid w:val="00C1260F"/>
    <w:rsid w:val="00C138B5"/>
    <w:rsid w:val="00C16C60"/>
    <w:rsid w:val="00C1748B"/>
    <w:rsid w:val="00C2282D"/>
    <w:rsid w:val="00C23DEB"/>
    <w:rsid w:val="00C246BA"/>
    <w:rsid w:val="00C25617"/>
    <w:rsid w:val="00C25989"/>
    <w:rsid w:val="00C263C4"/>
    <w:rsid w:val="00C32A38"/>
    <w:rsid w:val="00C33D3E"/>
    <w:rsid w:val="00C344E1"/>
    <w:rsid w:val="00C34F2E"/>
    <w:rsid w:val="00C35DF5"/>
    <w:rsid w:val="00C37343"/>
    <w:rsid w:val="00C37B1A"/>
    <w:rsid w:val="00C41349"/>
    <w:rsid w:val="00C41D67"/>
    <w:rsid w:val="00C42213"/>
    <w:rsid w:val="00C44730"/>
    <w:rsid w:val="00C45231"/>
    <w:rsid w:val="00C46196"/>
    <w:rsid w:val="00C47083"/>
    <w:rsid w:val="00C475F8"/>
    <w:rsid w:val="00C50123"/>
    <w:rsid w:val="00C50DA8"/>
    <w:rsid w:val="00C52CCE"/>
    <w:rsid w:val="00C53498"/>
    <w:rsid w:val="00C53999"/>
    <w:rsid w:val="00C56D47"/>
    <w:rsid w:val="00C56F4B"/>
    <w:rsid w:val="00C57202"/>
    <w:rsid w:val="00C6047A"/>
    <w:rsid w:val="00C60E07"/>
    <w:rsid w:val="00C64A68"/>
    <w:rsid w:val="00C65154"/>
    <w:rsid w:val="00C67629"/>
    <w:rsid w:val="00C71008"/>
    <w:rsid w:val="00C71607"/>
    <w:rsid w:val="00C71FAC"/>
    <w:rsid w:val="00C72DC0"/>
    <w:rsid w:val="00C75900"/>
    <w:rsid w:val="00C76601"/>
    <w:rsid w:val="00C76757"/>
    <w:rsid w:val="00C7700D"/>
    <w:rsid w:val="00C770E6"/>
    <w:rsid w:val="00C77A6A"/>
    <w:rsid w:val="00C80373"/>
    <w:rsid w:val="00C81218"/>
    <w:rsid w:val="00C820BB"/>
    <w:rsid w:val="00C84C7A"/>
    <w:rsid w:val="00C87D01"/>
    <w:rsid w:val="00C87F43"/>
    <w:rsid w:val="00C90871"/>
    <w:rsid w:val="00C90BA9"/>
    <w:rsid w:val="00C95794"/>
    <w:rsid w:val="00CA0A70"/>
    <w:rsid w:val="00CA2133"/>
    <w:rsid w:val="00CA4CD9"/>
    <w:rsid w:val="00CA6029"/>
    <w:rsid w:val="00CA69F0"/>
    <w:rsid w:val="00CA7045"/>
    <w:rsid w:val="00CA7BEF"/>
    <w:rsid w:val="00CB0F24"/>
    <w:rsid w:val="00CB1D9F"/>
    <w:rsid w:val="00CB25DD"/>
    <w:rsid w:val="00CB2D5E"/>
    <w:rsid w:val="00CB6F3F"/>
    <w:rsid w:val="00CB7A82"/>
    <w:rsid w:val="00CC096D"/>
    <w:rsid w:val="00CC0C71"/>
    <w:rsid w:val="00CC1A3B"/>
    <w:rsid w:val="00CC235F"/>
    <w:rsid w:val="00CC2E67"/>
    <w:rsid w:val="00CC3C3A"/>
    <w:rsid w:val="00CC4083"/>
    <w:rsid w:val="00CC53A9"/>
    <w:rsid w:val="00CC5677"/>
    <w:rsid w:val="00CC5985"/>
    <w:rsid w:val="00CC6D17"/>
    <w:rsid w:val="00CC711F"/>
    <w:rsid w:val="00CC7390"/>
    <w:rsid w:val="00CD0D29"/>
    <w:rsid w:val="00CD1F9D"/>
    <w:rsid w:val="00CD28D2"/>
    <w:rsid w:val="00CD3AC7"/>
    <w:rsid w:val="00CD6701"/>
    <w:rsid w:val="00CD7430"/>
    <w:rsid w:val="00CD76DA"/>
    <w:rsid w:val="00CD7D33"/>
    <w:rsid w:val="00CD7D77"/>
    <w:rsid w:val="00CE233E"/>
    <w:rsid w:val="00CE7D75"/>
    <w:rsid w:val="00CF2363"/>
    <w:rsid w:val="00CF38DC"/>
    <w:rsid w:val="00CF3C39"/>
    <w:rsid w:val="00CF5ABA"/>
    <w:rsid w:val="00CF5D9A"/>
    <w:rsid w:val="00CF6058"/>
    <w:rsid w:val="00CF6E53"/>
    <w:rsid w:val="00D00C59"/>
    <w:rsid w:val="00D01181"/>
    <w:rsid w:val="00D01DAA"/>
    <w:rsid w:val="00D0268E"/>
    <w:rsid w:val="00D02DB2"/>
    <w:rsid w:val="00D02E2F"/>
    <w:rsid w:val="00D048B5"/>
    <w:rsid w:val="00D04966"/>
    <w:rsid w:val="00D07010"/>
    <w:rsid w:val="00D075E4"/>
    <w:rsid w:val="00D11F47"/>
    <w:rsid w:val="00D11FD7"/>
    <w:rsid w:val="00D12C11"/>
    <w:rsid w:val="00D13D73"/>
    <w:rsid w:val="00D155DD"/>
    <w:rsid w:val="00D15F45"/>
    <w:rsid w:val="00D174DA"/>
    <w:rsid w:val="00D22A46"/>
    <w:rsid w:val="00D22D87"/>
    <w:rsid w:val="00D23866"/>
    <w:rsid w:val="00D25B19"/>
    <w:rsid w:val="00D25EDD"/>
    <w:rsid w:val="00D31397"/>
    <w:rsid w:val="00D31410"/>
    <w:rsid w:val="00D32159"/>
    <w:rsid w:val="00D32427"/>
    <w:rsid w:val="00D3246B"/>
    <w:rsid w:val="00D328D9"/>
    <w:rsid w:val="00D3751B"/>
    <w:rsid w:val="00D412C8"/>
    <w:rsid w:val="00D42021"/>
    <w:rsid w:val="00D427DC"/>
    <w:rsid w:val="00D4350B"/>
    <w:rsid w:val="00D45AF7"/>
    <w:rsid w:val="00D464A8"/>
    <w:rsid w:val="00D50C8A"/>
    <w:rsid w:val="00D51EF5"/>
    <w:rsid w:val="00D537FB"/>
    <w:rsid w:val="00D54BB1"/>
    <w:rsid w:val="00D54C84"/>
    <w:rsid w:val="00D55614"/>
    <w:rsid w:val="00D55EDB"/>
    <w:rsid w:val="00D57E54"/>
    <w:rsid w:val="00D60DE8"/>
    <w:rsid w:val="00D61480"/>
    <w:rsid w:val="00D633A4"/>
    <w:rsid w:val="00D7683D"/>
    <w:rsid w:val="00D77C86"/>
    <w:rsid w:val="00D8100F"/>
    <w:rsid w:val="00D81D0D"/>
    <w:rsid w:val="00D82A75"/>
    <w:rsid w:val="00D82DBC"/>
    <w:rsid w:val="00D83245"/>
    <w:rsid w:val="00D8484E"/>
    <w:rsid w:val="00D85219"/>
    <w:rsid w:val="00D85D6C"/>
    <w:rsid w:val="00D860B7"/>
    <w:rsid w:val="00D876FF"/>
    <w:rsid w:val="00D90ECE"/>
    <w:rsid w:val="00D925D8"/>
    <w:rsid w:val="00D92810"/>
    <w:rsid w:val="00D936E1"/>
    <w:rsid w:val="00D94065"/>
    <w:rsid w:val="00D94E6D"/>
    <w:rsid w:val="00D95C16"/>
    <w:rsid w:val="00D95FD1"/>
    <w:rsid w:val="00D96225"/>
    <w:rsid w:val="00D96390"/>
    <w:rsid w:val="00D97FC8"/>
    <w:rsid w:val="00DA09A7"/>
    <w:rsid w:val="00DA0BA8"/>
    <w:rsid w:val="00DA0E15"/>
    <w:rsid w:val="00DA3846"/>
    <w:rsid w:val="00DA3E79"/>
    <w:rsid w:val="00DA527C"/>
    <w:rsid w:val="00DB166E"/>
    <w:rsid w:val="00DB178A"/>
    <w:rsid w:val="00DB41C4"/>
    <w:rsid w:val="00DB4FD3"/>
    <w:rsid w:val="00DB528A"/>
    <w:rsid w:val="00DB5D9E"/>
    <w:rsid w:val="00DB6687"/>
    <w:rsid w:val="00DB6D8D"/>
    <w:rsid w:val="00DC1D46"/>
    <w:rsid w:val="00DC2C8A"/>
    <w:rsid w:val="00DC427B"/>
    <w:rsid w:val="00DC7CA8"/>
    <w:rsid w:val="00DD41B9"/>
    <w:rsid w:val="00DD57CE"/>
    <w:rsid w:val="00DD69ED"/>
    <w:rsid w:val="00DD6CA6"/>
    <w:rsid w:val="00DD74BC"/>
    <w:rsid w:val="00DE0A61"/>
    <w:rsid w:val="00DE0F3B"/>
    <w:rsid w:val="00DE470E"/>
    <w:rsid w:val="00DF5C90"/>
    <w:rsid w:val="00DF6977"/>
    <w:rsid w:val="00DF6FF0"/>
    <w:rsid w:val="00E00787"/>
    <w:rsid w:val="00E01C3D"/>
    <w:rsid w:val="00E0265B"/>
    <w:rsid w:val="00E059D3"/>
    <w:rsid w:val="00E10019"/>
    <w:rsid w:val="00E101BB"/>
    <w:rsid w:val="00E109FD"/>
    <w:rsid w:val="00E11079"/>
    <w:rsid w:val="00E1127B"/>
    <w:rsid w:val="00E13CD6"/>
    <w:rsid w:val="00E14A4B"/>
    <w:rsid w:val="00E1532B"/>
    <w:rsid w:val="00E153E2"/>
    <w:rsid w:val="00E166BC"/>
    <w:rsid w:val="00E16D81"/>
    <w:rsid w:val="00E2010E"/>
    <w:rsid w:val="00E2081F"/>
    <w:rsid w:val="00E21F39"/>
    <w:rsid w:val="00E249E8"/>
    <w:rsid w:val="00E26B13"/>
    <w:rsid w:val="00E30BEC"/>
    <w:rsid w:val="00E31B98"/>
    <w:rsid w:val="00E35503"/>
    <w:rsid w:val="00E356E8"/>
    <w:rsid w:val="00E36A0C"/>
    <w:rsid w:val="00E36B8A"/>
    <w:rsid w:val="00E40D18"/>
    <w:rsid w:val="00E4186E"/>
    <w:rsid w:val="00E42136"/>
    <w:rsid w:val="00E421BE"/>
    <w:rsid w:val="00E421C9"/>
    <w:rsid w:val="00E46939"/>
    <w:rsid w:val="00E47ED2"/>
    <w:rsid w:val="00E505DF"/>
    <w:rsid w:val="00E50B9D"/>
    <w:rsid w:val="00E52D61"/>
    <w:rsid w:val="00E52E1F"/>
    <w:rsid w:val="00E542F3"/>
    <w:rsid w:val="00E55C28"/>
    <w:rsid w:val="00E56217"/>
    <w:rsid w:val="00E5648E"/>
    <w:rsid w:val="00E61835"/>
    <w:rsid w:val="00E618D7"/>
    <w:rsid w:val="00E62965"/>
    <w:rsid w:val="00E65283"/>
    <w:rsid w:val="00E662D9"/>
    <w:rsid w:val="00E66B88"/>
    <w:rsid w:val="00E66DAD"/>
    <w:rsid w:val="00E7001D"/>
    <w:rsid w:val="00E7080B"/>
    <w:rsid w:val="00E71F57"/>
    <w:rsid w:val="00E727BE"/>
    <w:rsid w:val="00E729F9"/>
    <w:rsid w:val="00E73FF7"/>
    <w:rsid w:val="00E752CA"/>
    <w:rsid w:val="00E752FD"/>
    <w:rsid w:val="00E77DEA"/>
    <w:rsid w:val="00E81441"/>
    <w:rsid w:val="00E84DC7"/>
    <w:rsid w:val="00E90E51"/>
    <w:rsid w:val="00E91BEF"/>
    <w:rsid w:val="00E949CA"/>
    <w:rsid w:val="00E969D5"/>
    <w:rsid w:val="00E97875"/>
    <w:rsid w:val="00E97EAC"/>
    <w:rsid w:val="00E97FCA"/>
    <w:rsid w:val="00EA156C"/>
    <w:rsid w:val="00EA2415"/>
    <w:rsid w:val="00EA24B9"/>
    <w:rsid w:val="00EA2B72"/>
    <w:rsid w:val="00EA56C5"/>
    <w:rsid w:val="00EA58BD"/>
    <w:rsid w:val="00EA58DB"/>
    <w:rsid w:val="00EA6047"/>
    <w:rsid w:val="00EA7A4B"/>
    <w:rsid w:val="00EB34C4"/>
    <w:rsid w:val="00EB5A9D"/>
    <w:rsid w:val="00EC119F"/>
    <w:rsid w:val="00EC2750"/>
    <w:rsid w:val="00EC2995"/>
    <w:rsid w:val="00EC63AA"/>
    <w:rsid w:val="00EC7423"/>
    <w:rsid w:val="00EC7984"/>
    <w:rsid w:val="00ED00F1"/>
    <w:rsid w:val="00ED618B"/>
    <w:rsid w:val="00ED64F9"/>
    <w:rsid w:val="00ED7CBD"/>
    <w:rsid w:val="00EE0F15"/>
    <w:rsid w:val="00EE151C"/>
    <w:rsid w:val="00EE2713"/>
    <w:rsid w:val="00EE29F1"/>
    <w:rsid w:val="00EE43AE"/>
    <w:rsid w:val="00EE4ECE"/>
    <w:rsid w:val="00EE5AA6"/>
    <w:rsid w:val="00EE6BC8"/>
    <w:rsid w:val="00EF11CC"/>
    <w:rsid w:val="00EF2280"/>
    <w:rsid w:val="00EF28BD"/>
    <w:rsid w:val="00EF3298"/>
    <w:rsid w:val="00EF71FA"/>
    <w:rsid w:val="00F00D6E"/>
    <w:rsid w:val="00F01654"/>
    <w:rsid w:val="00F033B4"/>
    <w:rsid w:val="00F03A21"/>
    <w:rsid w:val="00F0484C"/>
    <w:rsid w:val="00F0647E"/>
    <w:rsid w:val="00F1030F"/>
    <w:rsid w:val="00F107A0"/>
    <w:rsid w:val="00F107FA"/>
    <w:rsid w:val="00F112A2"/>
    <w:rsid w:val="00F11607"/>
    <w:rsid w:val="00F1188D"/>
    <w:rsid w:val="00F12BE1"/>
    <w:rsid w:val="00F13047"/>
    <w:rsid w:val="00F15D51"/>
    <w:rsid w:val="00F16E7D"/>
    <w:rsid w:val="00F17E9F"/>
    <w:rsid w:val="00F20543"/>
    <w:rsid w:val="00F21E03"/>
    <w:rsid w:val="00F22AA7"/>
    <w:rsid w:val="00F2461F"/>
    <w:rsid w:val="00F24A6B"/>
    <w:rsid w:val="00F24DD2"/>
    <w:rsid w:val="00F2645F"/>
    <w:rsid w:val="00F31047"/>
    <w:rsid w:val="00F31924"/>
    <w:rsid w:val="00F31D4A"/>
    <w:rsid w:val="00F3242A"/>
    <w:rsid w:val="00F3618F"/>
    <w:rsid w:val="00F36DE2"/>
    <w:rsid w:val="00F40A4E"/>
    <w:rsid w:val="00F4207D"/>
    <w:rsid w:val="00F42DD0"/>
    <w:rsid w:val="00F47DB8"/>
    <w:rsid w:val="00F514D6"/>
    <w:rsid w:val="00F521E6"/>
    <w:rsid w:val="00F52FCB"/>
    <w:rsid w:val="00F5327A"/>
    <w:rsid w:val="00F60418"/>
    <w:rsid w:val="00F60EC5"/>
    <w:rsid w:val="00F61A73"/>
    <w:rsid w:val="00F61A86"/>
    <w:rsid w:val="00F61D19"/>
    <w:rsid w:val="00F641FE"/>
    <w:rsid w:val="00F64AA2"/>
    <w:rsid w:val="00F65CCC"/>
    <w:rsid w:val="00F70E8A"/>
    <w:rsid w:val="00F725CF"/>
    <w:rsid w:val="00F75AF3"/>
    <w:rsid w:val="00F75E31"/>
    <w:rsid w:val="00F765FB"/>
    <w:rsid w:val="00F7693D"/>
    <w:rsid w:val="00F831BE"/>
    <w:rsid w:val="00F841F2"/>
    <w:rsid w:val="00F8447A"/>
    <w:rsid w:val="00F90150"/>
    <w:rsid w:val="00F906AE"/>
    <w:rsid w:val="00F90FB9"/>
    <w:rsid w:val="00F91B2C"/>
    <w:rsid w:val="00F9286A"/>
    <w:rsid w:val="00F93DA6"/>
    <w:rsid w:val="00F95AA2"/>
    <w:rsid w:val="00F96DF8"/>
    <w:rsid w:val="00FA15FE"/>
    <w:rsid w:val="00FA399C"/>
    <w:rsid w:val="00FA4472"/>
    <w:rsid w:val="00FA74FE"/>
    <w:rsid w:val="00FB0295"/>
    <w:rsid w:val="00FB0874"/>
    <w:rsid w:val="00FB1724"/>
    <w:rsid w:val="00FB21E2"/>
    <w:rsid w:val="00FB4C7A"/>
    <w:rsid w:val="00FB4D08"/>
    <w:rsid w:val="00FB5239"/>
    <w:rsid w:val="00FB705B"/>
    <w:rsid w:val="00FC1806"/>
    <w:rsid w:val="00FC1D35"/>
    <w:rsid w:val="00FC1DB1"/>
    <w:rsid w:val="00FC2993"/>
    <w:rsid w:val="00FC3430"/>
    <w:rsid w:val="00FC6C01"/>
    <w:rsid w:val="00FC7363"/>
    <w:rsid w:val="00FC7B20"/>
    <w:rsid w:val="00FD0C98"/>
    <w:rsid w:val="00FD14F4"/>
    <w:rsid w:val="00FD1B7F"/>
    <w:rsid w:val="00FD2F04"/>
    <w:rsid w:val="00FD2F6C"/>
    <w:rsid w:val="00FD4792"/>
    <w:rsid w:val="00FD7032"/>
    <w:rsid w:val="00FD7187"/>
    <w:rsid w:val="00FD7BD6"/>
    <w:rsid w:val="00FE12A0"/>
    <w:rsid w:val="00FE28BF"/>
    <w:rsid w:val="00FE47D4"/>
    <w:rsid w:val="00FE5BE6"/>
    <w:rsid w:val="00FE5BF4"/>
    <w:rsid w:val="00FE6753"/>
    <w:rsid w:val="00FE723C"/>
    <w:rsid w:val="00FF069C"/>
    <w:rsid w:val="00FF1F4F"/>
    <w:rsid w:val="00FF3FB0"/>
    <w:rsid w:val="00FF4B51"/>
    <w:rsid w:val="00FF4B5F"/>
    <w:rsid w:val="00FF5322"/>
    <w:rsid w:val="00FF581C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66E45F6"/>
  <w15:docId w15:val="{3283EA1B-0D02-45D7-BF4E-2C258F8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Формат отчётов"/>
    <w:qFormat/>
    <w:rsid w:val="00D82DBC"/>
    <w:rPr>
      <w:rFonts w:ascii="Times New Roman" w:hAnsi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792"/>
    <w:pPr>
      <w:keepNext/>
      <w:spacing w:before="240" w:after="60"/>
      <w:jc w:val="both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qFormat/>
    <w:rsid w:val="00C7700D"/>
    <w:pPr>
      <w:keepNext/>
      <w:keepLines/>
      <w:spacing w:before="40"/>
      <w:jc w:val="both"/>
      <w:outlineLvl w:val="1"/>
    </w:pPr>
    <w:rPr>
      <w:rFonts w:ascii="Calibri Light" w:eastAsia="Times New Roman" w:hAnsi="Calibri Light"/>
      <w:color w:val="2E74B5"/>
      <w:sz w:val="26"/>
      <w:szCs w:val="26"/>
      <w:lang w:eastAsia="ru-RU"/>
    </w:rPr>
  </w:style>
  <w:style w:type="paragraph" w:styleId="Heading3">
    <w:name w:val="heading 3"/>
    <w:aliases w:val="Список - 1"/>
    <w:basedOn w:val="Normal"/>
    <w:next w:val="Normal"/>
    <w:link w:val="Heading3Char"/>
    <w:unhideWhenUsed/>
    <w:qFormat/>
    <w:rsid w:val="00FD4792"/>
    <w:pPr>
      <w:keepNext/>
      <w:spacing w:before="240" w:after="60"/>
      <w:jc w:val="both"/>
      <w:outlineLvl w:val="2"/>
    </w:pPr>
    <w:rPr>
      <w:rFonts w:ascii="Calibri Light" w:eastAsia="Times New Roman" w:hAnsi="Calibri Light"/>
      <w:b/>
      <w:bCs/>
      <w:sz w:val="26"/>
      <w:szCs w:val="26"/>
      <w:lang w:eastAsia="ru-RU"/>
    </w:rPr>
  </w:style>
  <w:style w:type="paragraph" w:styleId="Heading6">
    <w:name w:val="heading 6"/>
    <w:basedOn w:val="Normal"/>
    <w:next w:val="Normal"/>
    <w:link w:val="Heading6Char"/>
    <w:uiPriority w:val="9"/>
    <w:qFormat/>
    <w:rsid w:val="00207DB5"/>
    <w:pPr>
      <w:keepNext/>
      <w:keepLines/>
      <w:numPr>
        <w:ilvl w:val="5"/>
        <w:numId w:val="1"/>
      </w:numPr>
      <w:spacing w:before="40"/>
      <w:jc w:val="both"/>
      <w:outlineLvl w:val="5"/>
    </w:pPr>
    <w:rPr>
      <w:rFonts w:ascii="Calibri Light" w:eastAsia="Times New Roman" w:hAnsi="Calibri Light"/>
      <w:color w:val="1F4D78"/>
      <w:sz w:val="28"/>
      <w:szCs w:val="28"/>
      <w:lang w:eastAsia="ru-RU"/>
    </w:rPr>
  </w:style>
  <w:style w:type="paragraph" w:styleId="Heading7">
    <w:name w:val="heading 7"/>
    <w:basedOn w:val="Normal"/>
    <w:next w:val="Normal"/>
    <w:link w:val="Heading7Char"/>
    <w:uiPriority w:val="9"/>
    <w:qFormat/>
    <w:rsid w:val="00207DB5"/>
    <w:pPr>
      <w:keepNext/>
      <w:keepLines/>
      <w:numPr>
        <w:ilvl w:val="6"/>
        <w:numId w:val="1"/>
      </w:numPr>
      <w:spacing w:before="40"/>
      <w:jc w:val="both"/>
      <w:outlineLvl w:val="6"/>
    </w:pPr>
    <w:rPr>
      <w:rFonts w:ascii="Calibri Light" w:eastAsia="Times New Roman" w:hAnsi="Calibri Light"/>
      <w:i/>
      <w:iCs/>
      <w:color w:val="1F4D78"/>
      <w:sz w:val="28"/>
      <w:szCs w:val="28"/>
      <w:lang w:eastAsia="ru-RU"/>
    </w:rPr>
  </w:style>
  <w:style w:type="paragraph" w:styleId="Heading8">
    <w:name w:val="heading 8"/>
    <w:basedOn w:val="Normal"/>
    <w:next w:val="Normal"/>
    <w:link w:val="Heading8Char"/>
    <w:uiPriority w:val="9"/>
    <w:qFormat/>
    <w:rsid w:val="00207DB5"/>
    <w:pPr>
      <w:keepNext/>
      <w:keepLines/>
      <w:numPr>
        <w:ilvl w:val="7"/>
        <w:numId w:val="1"/>
      </w:numPr>
      <w:spacing w:before="40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eastAsia="ru-RU"/>
    </w:rPr>
  </w:style>
  <w:style w:type="paragraph" w:styleId="Heading9">
    <w:name w:val="heading 9"/>
    <w:basedOn w:val="Normal"/>
    <w:next w:val="Normal"/>
    <w:link w:val="Heading9Char"/>
    <w:uiPriority w:val="9"/>
    <w:qFormat/>
    <w:rsid w:val="00207DB5"/>
    <w:pPr>
      <w:keepNext/>
      <w:keepLines/>
      <w:numPr>
        <w:ilvl w:val="8"/>
        <w:numId w:val="1"/>
      </w:numPr>
      <w:spacing w:before="40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C7700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Heading6Char">
    <w:name w:val="Heading 6 Char"/>
    <w:link w:val="Heading6"/>
    <w:uiPriority w:val="9"/>
    <w:rsid w:val="00207DB5"/>
    <w:rPr>
      <w:rFonts w:ascii="Calibri Light" w:eastAsia="Times New Roman" w:hAnsi="Calibri Light"/>
      <w:color w:val="1F4D78"/>
      <w:sz w:val="28"/>
      <w:szCs w:val="28"/>
    </w:rPr>
  </w:style>
  <w:style w:type="character" w:customStyle="1" w:styleId="Heading7Char">
    <w:name w:val="Heading 7 Char"/>
    <w:link w:val="Heading7"/>
    <w:uiPriority w:val="9"/>
    <w:rsid w:val="00207DB5"/>
    <w:rPr>
      <w:rFonts w:ascii="Calibri Light" w:eastAsia="Times New Roman" w:hAnsi="Calibri Light"/>
      <w:i/>
      <w:iCs/>
      <w:color w:val="1F4D78"/>
      <w:sz w:val="28"/>
      <w:szCs w:val="28"/>
    </w:rPr>
  </w:style>
  <w:style w:type="character" w:customStyle="1" w:styleId="Heading8Char">
    <w:name w:val="Heading 8 Char"/>
    <w:link w:val="Heading8"/>
    <w:uiPriority w:val="9"/>
    <w:rsid w:val="00207DB5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Heading9Char">
    <w:name w:val="Heading 9 Char"/>
    <w:link w:val="Heading9"/>
    <w:uiPriority w:val="9"/>
    <w:rsid w:val="00207DB5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NoSpacing">
    <w:name w:val="No Spacing"/>
    <w:basedOn w:val="20144"/>
    <w:uiPriority w:val="1"/>
    <w:qFormat/>
    <w:rsid w:val="005E3FD1"/>
    <w:pPr>
      <w:numPr>
        <w:numId w:val="4"/>
      </w:numPr>
      <w:ind w:left="0" w:firstLine="709"/>
    </w:pPr>
  </w:style>
  <w:style w:type="character" w:styleId="Hyperlink">
    <w:name w:val="Hyperlink"/>
    <w:uiPriority w:val="99"/>
    <w:rsid w:val="00962A10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962A10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FooterChar">
    <w:name w:val="Footer Char"/>
    <w:link w:val="Footer"/>
    <w:uiPriority w:val="99"/>
    <w:rsid w:val="00962A10"/>
    <w:rPr>
      <w:rFonts w:ascii="Times New Roman" w:eastAsia="Times New Roman" w:hAnsi="Times New Roman" w:cs="Courier New"/>
      <w:sz w:val="28"/>
      <w:szCs w:val="28"/>
      <w:lang w:eastAsia="ru-RU"/>
    </w:rPr>
  </w:style>
  <w:style w:type="character" w:styleId="PageNumber">
    <w:name w:val="page number"/>
    <w:basedOn w:val="DefaultParagraphFont"/>
    <w:rsid w:val="00962A10"/>
  </w:style>
  <w:style w:type="table" w:styleId="TableGrid">
    <w:name w:val="Table Grid"/>
    <w:basedOn w:val="TableNormal"/>
    <w:uiPriority w:val="39"/>
    <w:rsid w:val="00962A10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962A10"/>
    <w:rPr>
      <w:color w:val="808080"/>
    </w:rPr>
  </w:style>
  <w:style w:type="character" w:customStyle="1" w:styleId="a">
    <w:name w:val="Списиок исполнителей"/>
    <w:uiPriority w:val="1"/>
    <w:rsid w:val="00962A10"/>
    <w:rPr>
      <w:rFonts w:ascii="Times New Roman" w:hAnsi="Times New Roman"/>
      <w:caps w:val="0"/>
      <w:smallCaps w:val="0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D925D8"/>
    <w:pPr>
      <w:spacing w:before="120"/>
      <w:ind w:left="708"/>
      <w:jc w:val="both"/>
    </w:pPr>
    <w:rPr>
      <w:sz w:val="28"/>
      <w:szCs w:val="22"/>
      <w:lang w:eastAsia="en-US"/>
    </w:rPr>
  </w:style>
  <w:style w:type="character" w:customStyle="1" w:styleId="ListParagraphChar">
    <w:name w:val="List Paragraph Char"/>
    <w:link w:val="ListParagraph"/>
    <w:rsid w:val="00D925D8"/>
    <w:rPr>
      <w:rFonts w:ascii="Times New Roman" w:eastAsia="Calibri" w:hAnsi="Times New Roman" w:cs="Times New Roman"/>
      <w:sz w:val="28"/>
    </w:rPr>
  </w:style>
  <w:style w:type="paragraph" w:styleId="TOC1">
    <w:name w:val="toc 1"/>
    <w:aliases w:val="2014"/>
    <w:basedOn w:val="Normal"/>
    <w:next w:val="Normal"/>
    <w:autoRedefine/>
    <w:uiPriority w:val="39"/>
    <w:unhideWhenUsed/>
    <w:rsid w:val="003839EF"/>
    <w:pPr>
      <w:tabs>
        <w:tab w:val="right" w:leader="dot" w:pos="10195"/>
      </w:tabs>
      <w:spacing w:before="120" w:after="100" w:line="360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20145">
    <w:name w:val="2014 Первый Уровень заголовка"/>
    <w:basedOn w:val="ListParagraph"/>
    <w:link w:val="20146"/>
    <w:rsid w:val="00D925D8"/>
    <w:pPr>
      <w:spacing w:before="60" w:after="60" w:line="360" w:lineRule="auto"/>
      <w:ind w:left="0" w:firstLine="851"/>
    </w:pPr>
    <w:rPr>
      <w:rFonts w:eastAsia="Times New Roman" w:cs="Courier New"/>
      <w:szCs w:val="28"/>
      <w:lang w:eastAsia="ru-RU"/>
    </w:rPr>
  </w:style>
  <w:style w:type="character" w:customStyle="1" w:styleId="20146">
    <w:name w:val="2014 Первый Уровень заголовка Знак"/>
    <w:link w:val="20145"/>
    <w:rsid w:val="00D925D8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20147">
    <w:name w:val="2014 Остальные уровни заголовка"/>
    <w:basedOn w:val="20145"/>
    <w:link w:val="20148"/>
    <w:rsid w:val="00FF3FB0"/>
    <w:pPr>
      <w:spacing w:before="0" w:after="40"/>
      <w:outlineLvl w:val="1"/>
    </w:pPr>
    <w:rPr>
      <w:b/>
      <w:szCs w:val="32"/>
    </w:rPr>
  </w:style>
  <w:style w:type="character" w:customStyle="1" w:styleId="20148">
    <w:name w:val="2014 Остальные уровни заголовка Знак"/>
    <w:link w:val="20147"/>
    <w:rsid w:val="00025585"/>
    <w:rPr>
      <w:rFonts w:ascii="Times New Roman" w:eastAsia="Times New Roman" w:hAnsi="Times New Roman" w:cs="Courier New"/>
      <w:b/>
      <w:sz w:val="28"/>
      <w:szCs w:val="32"/>
      <w:lang w:eastAsia="ru-RU"/>
    </w:rPr>
  </w:style>
  <w:style w:type="paragraph" w:customStyle="1" w:styleId="20144">
    <w:name w:val="2014 Основной текст"/>
    <w:basedOn w:val="ListParagraph"/>
    <w:link w:val="20149"/>
    <w:qFormat/>
    <w:rsid w:val="00821BC3"/>
    <w:pPr>
      <w:spacing w:before="0" w:line="360" w:lineRule="auto"/>
      <w:ind w:left="0" w:firstLine="709"/>
    </w:pPr>
    <w:rPr>
      <w:szCs w:val="32"/>
    </w:rPr>
  </w:style>
  <w:style w:type="character" w:customStyle="1" w:styleId="20149">
    <w:name w:val="2014 Основной текст Знак"/>
    <w:link w:val="20144"/>
    <w:rsid w:val="00821BC3"/>
    <w:rPr>
      <w:rFonts w:ascii="Times New Roman" w:hAnsi="Times New Roman"/>
      <w:sz w:val="28"/>
      <w:szCs w:val="32"/>
      <w:lang w:eastAsia="en-US"/>
    </w:rPr>
  </w:style>
  <w:style w:type="paragraph" w:customStyle="1" w:styleId="2014a">
    <w:name w:val="2014 Ключевые слова"/>
    <w:basedOn w:val="20144"/>
    <w:link w:val="2014b"/>
    <w:qFormat/>
    <w:rsid w:val="004625A6"/>
    <w:rPr>
      <w:rFonts w:eastAsia="Times New Roman" w:cs="Courier New"/>
      <w:caps/>
      <w:szCs w:val="28"/>
      <w:lang w:eastAsia="ru-RU"/>
    </w:rPr>
  </w:style>
  <w:style w:type="character" w:customStyle="1" w:styleId="2014b">
    <w:name w:val="2014 Ключевые слова Знак"/>
    <w:link w:val="2014a"/>
    <w:rsid w:val="004625A6"/>
    <w:rPr>
      <w:rFonts w:ascii="Times New Roman" w:eastAsia="Times New Roman" w:hAnsi="Times New Roman" w:cs="Courier New"/>
      <w:caps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A91331"/>
    <w:pPr>
      <w:spacing w:before="120" w:after="100"/>
      <w:ind w:left="280"/>
      <w:jc w:val="both"/>
    </w:pPr>
    <w:rPr>
      <w:rFonts w:eastAsia="Times New Roman" w:cs="Courier New"/>
      <w:sz w:val="28"/>
      <w:szCs w:val="28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A91331"/>
    <w:pPr>
      <w:spacing w:before="120" w:after="100"/>
      <w:ind w:left="560"/>
      <w:jc w:val="both"/>
    </w:pPr>
    <w:rPr>
      <w:rFonts w:eastAsia="Times New Roman" w:cs="Courier New"/>
      <w:sz w:val="28"/>
      <w:szCs w:val="28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EF28BD"/>
    <w:pPr>
      <w:spacing w:before="120" w:after="100"/>
      <w:jc w:val="both"/>
    </w:pPr>
    <w:rPr>
      <w:rFonts w:eastAsia="Times New Roman" w:cs="Courier New"/>
      <w:sz w:val="28"/>
      <w:szCs w:val="28"/>
      <w:lang w:eastAsia="ru-RU"/>
    </w:rPr>
  </w:style>
  <w:style w:type="paragraph" w:styleId="Caption">
    <w:name w:val="caption"/>
    <w:basedOn w:val="Normal"/>
    <w:next w:val="Normal"/>
    <w:link w:val="CaptionChar"/>
    <w:uiPriority w:val="35"/>
    <w:qFormat/>
    <w:rsid w:val="00CC5985"/>
    <w:pPr>
      <w:jc w:val="center"/>
    </w:pPr>
    <w:rPr>
      <w:iCs/>
      <w:sz w:val="28"/>
      <w:szCs w:val="18"/>
      <w:lang w:eastAsia="en-US"/>
    </w:rPr>
  </w:style>
  <w:style w:type="character" w:customStyle="1" w:styleId="CaptionChar">
    <w:name w:val="Caption Char"/>
    <w:link w:val="Caption"/>
    <w:uiPriority w:val="35"/>
    <w:rsid w:val="00CC5985"/>
    <w:rPr>
      <w:rFonts w:ascii="Times New Roman" w:hAnsi="Times New Roman"/>
      <w:iCs/>
      <w:sz w:val="28"/>
      <w:szCs w:val="18"/>
      <w:lang w:eastAsia="en-US"/>
    </w:rPr>
  </w:style>
  <w:style w:type="paragraph" w:customStyle="1" w:styleId="2014c">
    <w:name w:val="2014 Рисунок"/>
    <w:basedOn w:val="Caption"/>
    <w:link w:val="2014d"/>
    <w:qFormat/>
    <w:rsid w:val="005070A9"/>
    <w:pPr>
      <w:spacing w:line="360" w:lineRule="auto"/>
    </w:pPr>
    <w:rPr>
      <w:i/>
      <w:iCs w:val="0"/>
    </w:rPr>
  </w:style>
  <w:style w:type="character" w:customStyle="1" w:styleId="2014d">
    <w:name w:val="2014 Рисунок Знак"/>
    <w:link w:val="2014c"/>
    <w:rsid w:val="005070A9"/>
    <w:rPr>
      <w:rFonts w:ascii="Times New Roman" w:hAnsi="Times New Roman"/>
      <w:i w:val="0"/>
      <w:iCs w:val="0"/>
      <w:color w:val="44546A"/>
      <w:sz w:val="28"/>
      <w:szCs w:val="18"/>
    </w:rPr>
  </w:style>
  <w:style w:type="paragraph" w:customStyle="1" w:styleId="20140">
    <w:name w:val="2014 Заголовок"/>
    <w:basedOn w:val="20145"/>
    <w:link w:val="2014e"/>
    <w:qFormat/>
    <w:rsid w:val="00492BD2"/>
    <w:pPr>
      <w:numPr>
        <w:numId w:val="1"/>
      </w:numPr>
      <w:spacing w:before="240" w:after="480"/>
      <w:ind w:firstLine="709"/>
      <w:outlineLvl w:val="0"/>
    </w:pPr>
    <w:rPr>
      <w:b/>
      <w:caps/>
      <w:sz w:val="32"/>
      <w:szCs w:val="32"/>
    </w:rPr>
  </w:style>
  <w:style w:type="character" w:customStyle="1" w:styleId="2014e">
    <w:name w:val="2014 Заголовок Знак"/>
    <w:link w:val="20140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paragraph" w:customStyle="1" w:styleId="20141">
    <w:name w:val="2014 Остальные уровни заголовка 1"/>
    <w:basedOn w:val="20147"/>
    <w:link w:val="201410"/>
    <w:qFormat/>
    <w:rsid w:val="00725021"/>
    <w:pPr>
      <w:numPr>
        <w:ilvl w:val="1"/>
        <w:numId w:val="1"/>
      </w:numPr>
      <w:spacing w:before="240" w:after="480"/>
      <w:ind w:left="0" w:firstLine="709"/>
    </w:pPr>
    <w:rPr>
      <w:sz w:val="30"/>
    </w:rPr>
  </w:style>
  <w:style w:type="character" w:customStyle="1" w:styleId="201410">
    <w:name w:val="2014 Остальные уровни заголовка 1 Знак"/>
    <w:link w:val="20141"/>
    <w:rsid w:val="00725021"/>
    <w:rPr>
      <w:rFonts w:ascii="Times New Roman" w:eastAsia="Times New Roman" w:hAnsi="Times New Roman" w:cs="Courier New"/>
      <w:b/>
      <w:sz w:val="30"/>
      <w:szCs w:val="32"/>
    </w:rPr>
  </w:style>
  <w:style w:type="paragraph" w:customStyle="1" w:styleId="20142">
    <w:name w:val="2014 Остальные уровни заголовка 2"/>
    <w:basedOn w:val="20147"/>
    <w:link w:val="201420"/>
    <w:qFormat/>
    <w:rsid w:val="00CF5ABA"/>
    <w:pPr>
      <w:numPr>
        <w:ilvl w:val="2"/>
        <w:numId w:val="1"/>
      </w:numPr>
      <w:spacing w:before="240" w:after="240"/>
      <w:ind w:firstLine="709"/>
    </w:pPr>
  </w:style>
  <w:style w:type="character" w:customStyle="1" w:styleId="201420">
    <w:name w:val="2014 Остальные уровни заголовка 2 Знак"/>
    <w:link w:val="20142"/>
    <w:rsid w:val="00CF5ABA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30">
    <w:name w:val="2014 Остальные уровни заголовка 3"/>
    <w:basedOn w:val="20147"/>
    <w:link w:val="201431"/>
    <w:qFormat/>
    <w:rsid w:val="00725021"/>
    <w:pPr>
      <w:spacing w:before="240" w:after="480"/>
      <w:ind w:firstLine="709"/>
    </w:pPr>
  </w:style>
  <w:style w:type="character" w:customStyle="1" w:styleId="201431">
    <w:name w:val="2014 Остальные уровни заголовка 3 Знак"/>
    <w:link w:val="201430"/>
    <w:rsid w:val="00725021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40">
    <w:name w:val="2014 Остальные уровни заголовка 4"/>
    <w:basedOn w:val="20147"/>
    <w:link w:val="201441"/>
    <w:qFormat/>
    <w:rsid w:val="00BD2DAC"/>
    <w:pPr>
      <w:spacing w:before="60" w:after="60"/>
    </w:pPr>
  </w:style>
  <w:style w:type="character" w:customStyle="1" w:styleId="201441">
    <w:name w:val="2014 Остальные уровни заголовка 4 Знак"/>
    <w:link w:val="201440"/>
    <w:rsid w:val="00BD2DAC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f">
    <w:name w:val="2014 Основной заголовок"/>
    <w:basedOn w:val="20147"/>
    <w:link w:val="2014f0"/>
    <w:rsid w:val="00CC1A3B"/>
    <w:rPr>
      <w:b w:val="0"/>
      <w:sz w:val="32"/>
    </w:rPr>
  </w:style>
  <w:style w:type="character" w:customStyle="1" w:styleId="2014f0">
    <w:name w:val="2014 Основной заголовок Знак"/>
    <w:link w:val="2014f"/>
    <w:rsid w:val="00CC1A3B"/>
    <w:rPr>
      <w:rFonts w:ascii="Times New Roman" w:eastAsia="Times New Roman" w:hAnsi="Times New Roman" w:cs="Courier New"/>
      <w:b w:val="0"/>
      <w:sz w:val="32"/>
      <w:szCs w:val="32"/>
      <w:lang w:eastAsia="ru-RU"/>
    </w:rPr>
  </w:style>
  <w:style w:type="paragraph" w:customStyle="1" w:styleId="2014f1">
    <w:name w:val="2014 Подзаголовки"/>
    <w:basedOn w:val="20147"/>
    <w:link w:val="2014f2"/>
    <w:rsid w:val="00CC1A3B"/>
    <w:rPr>
      <w:b w:val="0"/>
    </w:rPr>
  </w:style>
  <w:style w:type="character" w:customStyle="1" w:styleId="2014f2">
    <w:name w:val="2014 Подзаголовки Знак"/>
    <w:link w:val="2014f1"/>
    <w:rsid w:val="00CC1A3B"/>
    <w:rPr>
      <w:rFonts w:ascii="Times New Roman" w:eastAsia="Times New Roman" w:hAnsi="Times New Roman" w:cs="Courier New"/>
      <w:b w:val="0"/>
      <w:sz w:val="28"/>
      <w:szCs w:val="32"/>
      <w:lang w:eastAsia="ru-RU"/>
    </w:rPr>
  </w:style>
  <w:style w:type="paragraph" w:customStyle="1" w:styleId="6748B048521A46D69CE9EEA1D8F8C83F">
    <w:name w:val="6748B048521A46D69CE9EEA1D8F8C83F"/>
    <w:rsid w:val="00216E95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EEE92219FBAA43C581B70880D6A7EA26">
    <w:name w:val="EEE92219FBAA43C581B70880D6A7EA26"/>
    <w:rsid w:val="00A816CF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">
    <w:name w:val="2014 Нумерация"/>
    <w:basedOn w:val="20144"/>
    <w:link w:val="2014f3"/>
    <w:qFormat/>
    <w:rsid w:val="00715642"/>
    <w:pPr>
      <w:numPr>
        <w:numId w:val="2"/>
      </w:numPr>
      <w:autoSpaceDE w:val="0"/>
      <w:autoSpaceDN w:val="0"/>
      <w:adjustRightInd w:val="0"/>
      <w:ind w:left="709" w:firstLine="709"/>
    </w:pPr>
  </w:style>
  <w:style w:type="character" w:customStyle="1" w:styleId="2014f3">
    <w:name w:val="2014 Нумерация Знак"/>
    <w:link w:val="2014"/>
    <w:rsid w:val="00715642"/>
    <w:rPr>
      <w:rFonts w:ascii="Times New Roman" w:hAnsi="Times New Roman"/>
      <w:sz w:val="28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1659F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HeaderChar">
    <w:name w:val="Header Char"/>
    <w:link w:val="Header"/>
    <w:uiPriority w:val="99"/>
    <w:rsid w:val="0011659F"/>
    <w:rPr>
      <w:rFonts w:ascii="Times New Roman" w:eastAsia="Times New Roman" w:hAnsi="Times New Roman" w:cs="Courier New"/>
      <w:sz w:val="28"/>
      <w:szCs w:val="28"/>
    </w:rPr>
  </w:style>
  <w:style w:type="paragraph" w:customStyle="1" w:styleId="4B462D6C0A2B48CA8395D7707AD87C77">
    <w:name w:val="4B462D6C0A2B48CA8395D7707AD87C77"/>
    <w:rsid w:val="002D4881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3">
    <w:name w:val="2014 Маркеры"/>
    <w:basedOn w:val="Normal"/>
    <w:link w:val="2014f4"/>
    <w:qFormat/>
    <w:rsid w:val="00821BC3"/>
    <w:pPr>
      <w:numPr>
        <w:numId w:val="3"/>
      </w:numPr>
      <w:spacing w:line="360" w:lineRule="auto"/>
      <w:ind w:left="0" w:firstLine="709"/>
      <w:jc w:val="both"/>
    </w:pPr>
    <w:rPr>
      <w:rFonts w:eastAsia="Times New Roman" w:cs="Courier New"/>
      <w:sz w:val="28"/>
      <w:lang w:eastAsia="ru-RU"/>
    </w:rPr>
  </w:style>
  <w:style w:type="character" w:customStyle="1" w:styleId="2014f4">
    <w:name w:val="2014 Маркеры Знак"/>
    <w:link w:val="20143"/>
    <w:rsid w:val="00821BC3"/>
    <w:rPr>
      <w:rFonts w:ascii="Times New Roman" w:eastAsia="Times New Roman" w:hAnsi="Times New Roman" w:cs="Courier New"/>
      <w:sz w:val="28"/>
      <w:szCs w:val="24"/>
    </w:rPr>
  </w:style>
  <w:style w:type="paragraph" w:styleId="NormalWeb">
    <w:name w:val="Normal (Web)"/>
    <w:basedOn w:val="Normal"/>
    <w:uiPriority w:val="99"/>
    <w:rsid w:val="0034230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ontStyle108">
    <w:name w:val="Font Style108"/>
    <w:rsid w:val="0058513D"/>
    <w:rPr>
      <w:rFonts w:ascii="Arial Narrow" w:hAnsi="Arial Narrow" w:cs="Arial Narrow"/>
      <w:sz w:val="22"/>
      <w:szCs w:val="22"/>
    </w:rPr>
  </w:style>
  <w:style w:type="character" w:customStyle="1" w:styleId="FontStyle107">
    <w:name w:val="Font Style107"/>
    <w:rsid w:val="0058513D"/>
    <w:rPr>
      <w:rFonts w:ascii="Arial Narrow" w:hAnsi="Arial Narrow" w:cs="Arial Narrow"/>
      <w:b/>
      <w:bCs/>
      <w:i/>
      <w:iCs/>
      <w:spacing w:val="-10"/>
      <w:sz w:val="24"/>
      <w:szCs w:val="24"/>
    </w:rPr>
  </w:style>
  <w:style w:type="paragraph" w:customStyle="1" w:styleId="ConsPlusNormal">
    <w:name w:val="ConsPlusNormal"/>
    <w:rsid w:val="00E662D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FootnoteText">
    <w:name w:val="footnote text"/>
    <w:basedOn w:val="Normal"/>
    <w:semiHidden/>
    <w:rsid w:val="00D31397"/>
    <w:pPr>
      <w:spacing w:before="120"/>
      <w:jc w:val="both"/>
    </w:pPr>
    <w:rPr>
      <w:rFonts w:eastAsia="Times New Roman" w:cs="Courier New"/>
      <w:sz w:val="20"/>
      <w:szCs w:val="20"/>
      <w:lang w:eastAsia="ru-RU"/>
    </w:rPr>
  </w:style>
  <w:style w:type="character" w:styleId="FootnoteReference">
    <w:name w:val="footnote reference"/>
    <w:semiHidden/>
    <w:rsid w:val="00D31397"/>
    <w:rPr>
      <w:vertAlign w:val="superscript"/>
    </w:rPr>
  </w:style>
  <w:style w:type="character" w:customStyle="1" w:styleId="Heading1Char">
    <w:name w:val="Heading 1 Char"/>
    <w:link w:val="Heading1"/>
    <w:uiPriority w:val="9"/>
    <w:rsid w:val="00FD479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3Char">
    <w:name w:val="Heading 3 Char"/>
    <w:aliases w:val="Список - 1 Char"/>
    <w:link w:val="Heading3"/>
    <w:uiPriority w:val="9"/>
    <w:semiHidden/>
    <w:rsid w:val="00FD4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ListBullet">
    <w:name w:val="List Bullet"/>
    <w:basedOn w:val="Normal"/>
    <w:rsid w:val="004D01B1"/>
    <w:pPr>
      <w:tabs>
        <w:tab w:val="left" w:pos="720"/>
      </w:tabs>
      <w:spacing w:before="120" w:line="276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u">
    <w:name w:val="u"/>
    <w:basedOn w:val="Normal"/>
    <w:rsid w:val="004D01B1"/>
    <w:pPr>
      <w:spacing w:line="276" w:lineRule="auto"/>
      <w:ind w:firstLine="390"/>
      <w:jc w:val="both"/>
    </w:pPr>
    <w:rPr>
      <w:rFonts w:eastAsia="Times New Roman"/>
      <w:lang w:eastAsia="ru-RU"/>
    </w:rPr>
  </w:style>
  <w:style w:type="paragraph" w:styleId="ListNumber">
    <w:name w:val="List Number"/>
    <w:basedOn w:val="Normal"/>
    <w:rsid w:val="004D01B1"/>
    <w:pPr>
      <w:numPr>
        <w:numId w:val="5"/>
      </w:numPr>
      <w:spacing w:before="120" w:line="276" w:lineRule="auto"/>
      <w:jc w:val="both"/>
    </w:pPr>
    <w:rPr>
      <w:rFonts w:eastAsia="Times New Roman" w:cs="Courier New"/>
      <w:sz w:val="2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213"/>
    <w:pPr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BalloonTextChar">
    <w:name w:val="Balloon Text Char"/>
    <w:link w:val="BalloonText"/>
    <w:uiPriority w:val="99"/>
    <w:semiHidden/>
    <w:rsid w:val="00C42213"/>
    <w:rPr>
      <w:rFonts w:ascii="Segoe UI" w:eastAsia="Times New Roman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E34C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2014f5">
    <w:name w:val="2014 Раздел"/>
    <w:basedOn w:val="20140"/>
    <w:link w:val="2014f6"/>
    <w:qFormat/>
    <w:rsid w:val="00492BD2"/>
    <w:pPr>
      <w:numPr>
        <w:numId w:val="0"/>
      </w:numPr>
      <w:spacing w:before="0"/>
      <w:jc w:val="center"/>
      <w:outlineLvl w:val="9"/>
    </w:pPr>
  </w:style>
  <w:style w:type="character" w:customStyle="1" w:styleId="2014f6">
    <w:name w:val="2014 Раздел Знак"/>
    <w:basedOn w:val="2014e"/>
    <w:link w:val="2014f5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24DD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867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6783"/>
    <w:pPr>
      <w:spacing w:before="120"/>
      <w:jc w:val="both"/>
    </w:pPr>
    <w:rPr>
      <w:rFonts w:eastAsia="Times New Roman" w:cs="Courier New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6783"/>
    <w:rPr>
      <w:rFonts w:ascii="Times New Roman" w:eastAsia="Times New Roman" w:hAnsi="Times New Roman" w:cs="Courier New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678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6783"/>
    <w:rPr>
      <w:rFonts w:ascii="Times New Roman" w:eastAsia="Times New Roman" w:hAnsi="Times New Roman" w:cs="Courier New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E:\000%20&#1056;&#1072;&#1073;&#1086;&#1090;&#1072;\0%20&#1048;&#1053;&#1058;&#1045;&#1051;&#1045;&#1050;&#1058;%20&#1069;&#1050;&#1057;&#1055;&#1054;&#1056;&#1058;\&#1055;&#1056;&#1045;&#1044;&#1055;&#1056;&#1048;&#1071;&#1058;&#1048;&#1071;%20%20&#1056;&#1058;\0%20%20&#1054;&#1073;&#1097;&#1080;&#1077;%20&#1084;&#1072;&#1090;&#1077;&#1088;&#1080;&#1072;&#1083;&#1099;\&#1064;&#1040;&#1041;&#1051;&#1054;&#1053;%20&#1054;&#1058;&#1063;&#1045;&#1058;&#1040;\&#1064;&#1072;&#1073;&#1083;&#1086;&#1085;%20&#1086;&#1090;&#1095;&#1105;&#1090;&#1072;%201.2%20MS%2097-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E9FF8-FC05-6E4A-A227-A9DA6895F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E:\000 Работа\0 ИНТЕЛЕКТ ЭКСПОРТ\ПРЕДПРИЯТИЯ  РТ\0  Общие материалы\ШАБЛОН ОТЧЕТА\Шаблон отчёта 1.2 MS 97-2003.dot</Template>
  <TotalTime>6</TotalTime>
  <Pages>6</Pages>
  <Words>719</Words>
  <Characters>4100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4810</CharactersWithSpaces>
  <SharedDoc>false</SharedDoc>
  <HLinks>
    <vt:vector size="228" baseType="variant">
      <vt:variant>
        <vt:i4>3276853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consultantplus://offline/ref=81504B7D5F185EC84E73FFBE21885809FBCC2A3AF883EC83929225E5F1D6048CFA5D9AF03C1DE7A1n3SAO</vt:lpwstr>
      </vt:variant>
      <vt:variant>
        <vt:lpwstr/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_Toc468716387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_Toc468716386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_Toc468716385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_Toc468716384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_Toc468716383</vt:lpwstr>
      </vt:variant>
      <vt:variant>
        <vt:i4>1572926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_Toc468716382</vt:lpwstr>
      </vt:variant>
      <vt:variant>
        <vt:i4>1572926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_Toc468716381</vt:lpwstr>
      </vt:variant>
      <vt:variant>
        <vt:i4>1572926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_Toc468716380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_Toc468716379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_Toc468716378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_Toc468716377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_Toc468716376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_Toc468716375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_Toc468716374</vt:lpwstr>
      </vt:variant>
      <vt:variant>
        <vt:i4>1507390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_Toc468716373</vt:lpwstr>
      </vt:variant>
      <vt:variant>
        <vt:i4>1507390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_Toc468716372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_Toc468716371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_Toc468716370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_Toc468716369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_Toc468716368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_Toc468716367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_Toc468716366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_Toc468716365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_Toc468716364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_Toc468716363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_Toc468716362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_Toc468716361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_Toc468716360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_Toc468716359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_Toc468716358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_Toc468716357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_Toc468716356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_Toc468716355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_Toc468716354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_Toc468716353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_Toc468716352</vt:lpwstr>
      </vt:variant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http://www.consultant.ru/document/cons_doc_LAW_160073/?dst=100751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Лиза Щербакова</cp:lastModifiedBy>
  <cp:revision>5</cp:revision>
  <cp:lastPrinted>2019-12-25T09:19:00Z</cp:lastPrinted>
  <dcterms:created xsi:type="dcterms:W3CDTF">2020-05-31T13:31:00Z</dcterms:created>
  <dcterms:modified xsi:type="dcterms:W3CDTF">2020-05-31T18:55:00Z</dcterms:modified>
</cp:coreProperties>
</file>